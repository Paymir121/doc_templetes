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9B2D" w14:textId="461D9612" w:rsidR="00743A0E" w:rsidRPr="004659D4" w:rsidRDefault="0039455F" w:rsidP="00743A0E">
      <w:pPr>
        <w:pStyle w:val="H2"/>
      </w:pPr>
      <w:bookmarkStart w:id="0" w:name="_5q47ua9jou4h" w:colFirst="0" w:colLast="0"/>
      <w:bookmarkStart w:id="1" w:name="_Toc59014628"/>
      <w:bookmarkStart w:id="2" w:name="_Toc128663308"/>
      <w:bookmarkEnd w:id="0"/>
      <w:r w:rsidRPr="004659D4">
        <w:t>Модуль</w:t>
      </w:r>
      <w:bookmarkEnd w:id="1"/>
      <w:bookmarkEnd w:id="2"/>
      <w:r w:rsidR="00743A0E">
        <w:t xml:space="preserve"> {{NameModuleRUS}} </w:t>
      </w:r>
      <w:r w:rsidR="00743A0E" w:rsidRPr="00743A0E">
        <w:rPr>
          <w:b w:val="0"/>
          <w:sz w:val="22"/>
          <w:szCs w:val="22"/>
        </w:rPr>
        <w:t>(Module {{</w:t>
      </w:r>
      <w:r w:rsidR="00743A0E">
        <w:rPr>
          <w:b w:val="0"/>
          <w:sz w:val="22"/>
          <w:szCs w:val="22"/>
        </w:rPr>
        <w:t>NameModuleENG</w:t>
      </w:r>
      <w:r w:rsidR="00743A0E" w:rsidRPr="00743A0E">
        <w:rPr>
          <w:b w:val="0"/>
          <w:sz w:val="22"/>
          <w:szCs w:val="22"/>
        </w:rPr>
        <w:t>}})</w:t>
      </w:r>
    </w:p>
    <w:p w14:paraId="07ABBDAE" w14:textId="7FB0664E" w:rsidR="008E35A7" w:rsidRPr="00F246AF" w:rsidRDefault="00602EFA" w:rsidP="008E35A7">
      <w:pPr>
        <w:pStyle w:val="04Standard"/>
        <w:rPr>
          <w:i/>
          <w:sz w:val="18"/>
          <w:lang w:val="en-GB"/>
        </w:rPr>
      </w:pPr>
      <w:r w:rsidRPr="002C598A">
        <w:rPr>
          <w:lang w:val="ru-RU"/>
        </w:rPr>
        <w:t>В</w:t>
      </w:r>
      <w:r w:rsidRPr="00B739CB">
        <w:rPr>
          <w:lang w:val="ru-RU"/>
        </w:rPr>
        <w:t xml:space="preserve"> </w:t>
      </w:r>
      <w:r w:rsidRPr="002C598A">
        <w:rPr>
          <w:lang w:val="ru-RU"/>
        </w:rPr>
        <w:t>таблице</w:t>
      </w:r>
      <w:r w:rsidRPr="00B739CB">
        <w:rPr>
          <w:lang w:val="ru-RU"/>
        </w:rPr>
        <w:t xml:space="preserve"> </w:t>
      </w:r>
      <w:r w:rsidRPr="002C598A">
        <w:rPr>
          <w:lang w:val="ru-RU"/>
        </w:rPr>
        <w:t>ниже</w:t>
      </w:r>
      <w:r w:rsidRPr="00B739CB">
        <w:rPr>
          <w:lang w:val="ru-RU"/>
        </w:rPr>
        <w:t xml:space="preserve"> </w:t>
      </w:r>
      <w:r w:rsidRPr="002C598A">
        <w:rPr>
          <w:lang w:val="ru-RU"/>
        </w:rPr>
        <w:t>приведены</w:t>
      </w:r>
      <w:r w:rsidRPr="00B739CB">
        <w:rPr>
          <w:lang w:val="ru-RU"/>
        </w:rPr>
        <w:t xml:space="preserve"> </w:t>
      </w:r>
      <w:r w:rsidRPr="002C598A">
        <w:rPr>
          <w:lang w:val="ru-RU"/>
        </w:rPr>
        <w:t>требования</w:t>
      </w:r>
      <w:r w:rsidRPr="00B739CB">
        <w:rPr>
          <w:lang w:val="ru-RU"/>
        </w:rPr>
        <w:t xml:space="preserve"> </w:t>
      </w:r>
      <w:r w:rsidRPr="002C598A">
        <w:rPr>
          <w:lang w:val="ru-RU"/>
        </w:rPr>
        <w:t>к</w:t>
      </w:r>
      <w:r w:rsidRPr="00B739CB">
        <w:rPr>
          <w:lang w:val="ru-RU"/>
        </w:rPr>
        <w:t xml:space="preserve"> </w:t>
      </w:r>
      <w:r w:rsidR="008E35A7">
        <w:rPr>
          <w:lang w:val="ru-RU"/>
        </w:rPr>
        <w:t xml:space="preserve">модулю </w:t>
      </w:r>
      <w:r w:rsidR="00743A0E" w:rsidRPr="00743A0E">
        <w:rPr>
          <w:lang w:val="en-GB"/>
        </w:rPr>
        <w:t>{{NameModuleRUS}}</w:t>
      </w:r>
      <w:r w:rsidR="008E35A7" w:rsidRPr="00743A0E">
        <w:rPr>
          <w:lang w:val="en-GB"/>
        </w:rPr>
        <w:br/>
      </w:r>
      <w:r w:rsidR="00C84192" w:rsidRPr="00643523">
        <w:rPr>
          <w:rStyle w:val="01EnglishTextChar"/>
          <w:lang w:val="en-GB"/>
        </w:rPr>
        <w:t xml:space="preserve">(The table below shows </w:t>
      </w:r>
      <w:r w:rsidR="008E35A7" w:rsidRPr="004659D4">
        <w:rPr>
          <w:rStyle w:val="01EnglishTextChar"/>
          <w:lang w:val="en-GB"/>
        </w:rPr>
        <w:t xml:space="preserve">requirements </w:t>
      </w:r>
      <w:r w:rsidR="00C84192" w:rsidRPr="004659D4">
        <w:rPr>
          <w:rStyle w:val="01EnglishTextChar"/>
          <w:lang w:val="en-GB"/>
        </w:rPr>
        <w:t>for</w:t>
      </w:r>
      <w:r w:rsidR="00743A0E">
        <w:rPr>
          <w:rStyle w:val="01EnglishTextChar"/>
          <w:lang w:val="en-GB"/>
        </w:rPr>
        <w:t xml:space="preserve"> </w:t>
      </w:r>
      <w:r w:rsidR="00743A0E" w:rsidRPr="00743A0E">
        <w:rPr>
          <w:rStyle w:val="01EnglishTextChar"/>
          <w:lang w:val="en-GB"/>
        </w:rPr>
        <w:t>{{NameModuleENG}}</w:t>
      </w:r>
      <w:r w:rsidR="00C84192" w:rsidRPr="004659D4">
        <w:rPr>
          <w:rStyle w:val="01EnglishTextChar"/>
          <w:lang w:val="en-GB"/>
        </w:rPr>
        <w:t xml:space="preserve"> module</w:t>
      </w:r>
      <w:r w:rsidR="008E35A7" w:rsidRPr="00643523">
        <w:rPr>
          <w:rStyle w:val="01EnglishTextChar"/>
          <w:lang w:val="en-GB"/>
        </w:rPr>
        <w:t>).</w:t>
      </w:r>
    </w:p>
    <w:p w14:paraId="4E19DB27" w14:textId="5F1EF5F8" w:rsidR="00602EFA" w:rsidRPr="008E35A7" w:rsidRDefault="00602EFA" w:rsidP="007D5819">
      <w:pPr>
        <w:pStyle w:val="NormaleArial"/>
        <w:spacing w:before="120"/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681"/>
        <w:gridCol w:w="2429"/>
        <w:gridCol w:w="3258"/>
        <w:gridCol w:w="1844"/>
        <w:gridCol w:w="2323"/>
      </w:tblGrid>
      <w:tr w:rsidR="008611D8" w:rsidRPr="005A2BA8" w14:paraId="4E19DB2C" w14:textId="740F4A51" w:rsidTr="008611D8">
        <w:trPr>
          <w:cantSplit/>
          <w:trHeight w:val="476"/>
          <w:tblHeader/>
        </w:trPr>
        <w:tc>
          <w:tcPr>
            <w:tcW w:w="546" w:type="pct"/>
            <w:tcBorders>
              <w:bottom w:val="single" w:sz="4" w:space="0" w:color="auto"/>
            </w:tcBorders>
            <w:shd w:val="clear" w:color="auto" w:fill="CCCCCC"/>
          </w:tcPr>
          <w:p w14:paraId="4E19DB28" w14:textId="113CD9CE" w:rsidR="00E526C7" w:rsidRPr="002C598A" w:rsidRDefault="00E526C7" w:rsidP="00E526C7">
            <w:pPr>
              <w:pStyle w:val="00TABLETEXT"/>
              <w:rPr>
                <w:b/>
                <w:iCs/>
                <w:snapToGrid w:val="0"/>
                <w:lang w:val="en-GB"/>
              </w:rPr>
            </w:pPr>
            <w:r w:rsidRPr="00BA3364">
              <w:rPr>
                <w:b/>
              </w:rPr>
              <w:t>Код требования</w:t>
            </w:r>
            <w:r w:rsidRPr="0095427E">
              <w:rPr>
                <w:rStyle w:val="02TableEnglishText"/>
                <w:i w:val="0"/>
                <w:lang w:val="ru-RU"/>
              </w:rPr>
              <w:br/>
            </w:r>
            <w:r w:rsidRPr="00BA3364">
              <w:rPr>
                <w:rStyle w:val="02EnglishTABLETextChar"/>
              </w:rPr>
              <w:t>(ID requirement)</w:t>
            </w:r>
          </w:p>
        </w:tc>
        <w:tc>
          <w:tcPr>
            <w:tcW w:w="649" w:type="pct"/>
            <w:shd w:val="clear" w:color="auto" w:fill="CCCCCC"/>
          </w:tcPr>
          <w:p w14:paraId="4E19DB29" w14:textId="4BFEEBF8" w:rsidR="00E526C7" w:rsidRPr="002C598A" w:rsidRDefault="00E526C7" w:rsidP="00E526C7">
            <w:pPr>
              <w:pStyle w:val="00TABLETEXT"/>
              <w:rPr>
                <w:b/>
                <w:iCs/>
                <w:snapToGrid w:val="0"/>
                <w:lang w:val="ru-RU"/>
              </w:rPr>
            </w:pPr>
            <w:r w:rsidRPr="00BA3364">
              <w:rPr>
                <w:b/>
              </w:rPr>
              <w:t>Фаза процесса</w:t>
            </w:r>
            <w:r w:rsidRPr="0095427E">
              <w:t xml:space="preserve"> </w:t>
            </w:r>
            <w:r w:rsidRPr="0095427E">
              <w:rPr>
                <w:rStyle w:val="02EnglishTABLETextChar"/>
              </w:rPr>
              <w:t>(Process Phase)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CCCCCC"/>
          </w:tcPr>
          <w:p w14:paraId="4E19DB2A" w14:textId="1D399393" w:rsidR="00E526C7" w:rsidRPr="00E526C7" w:rsidRDefault="00E526C7" w:rsidP="00E526C7">
            <w:pPr>
              <w:pStyle w:val="00TABLETEXT"/>
              <w:rPr>
                <w:b/>
                <w:iCs/>
                <w:snapToGrid w:val="0"/>
                <w:lang w:val="en-GB"/>
              </w:rPr>
            </w:pPr>
            <w:r w:rsidRPr="00BA3364">
              <w:rPr>
                <w:b/>
              </w:rPr>
              <w:t>Номер шага*. Название шага</w:t>
            </w:r>
            <w:r w:rsidRPr="00FD1C88"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BA3364">
              <w:rPr>
                <w:rStyle w:val="02EnglishTABLETextChar"/>
                <w:lang w:val="en-GB"/>
              </w:rPr>
              <w:t>Step</w:t>
            </w:r>
            <w:r w:rsidRPr="00743A0E">
              <w:rPr>
                <w:rStyle w:val="02EnglishTABLETextChar"/>
                <w:lang w:val="en-GB"/>
              </w:rPr>
              <w:t xml:space="preserve"> number and name)</w:t>
            </w:r>
          </w:p>
        </w:tc>
        <w:tc>
          <w:tcPr>
            <w:tcW w:w="1258" w:type="pct"/>
            <w:tcBorders>
              <w:bottom w:val="single" w:sz="4" w:space="0" w:color="auto"/>
            </w:tcBorders>
            <w:shd w:val="clear" w:color="auto" w:fill="CCCCCC"/>
          </w:tcPr>
          <w:p w14:paraId="4E19DB2B" w14:textId="42738042" w:rsidR="00E526C7" w:rsidRPr="002C598A" w:rsidRDefault="00E526C7" w:rsidP="00E526C7">
            <w:pPr>
              <w:pStyle w:val="00TABLETEXT"/>
              <w:rPr>
                <w:b/>
                <w:iCs/>
                <w:snapToGrid w:val="0"/>
                <w:lang w:val="ru-RU"/>
              </w:rPr>
            </w:pPr>
            <w:r w:rsidRPr="0095427E">
              <w:rPr>
                <w:b/>
              </w:rPr>
              <w:t>Описание</w:t>
            </w:r>
            <w:r w:rsidRPr="0095427E">
              <w:rPr>
                <w:b/>
              </w:rPr>
              <w:br/>
            </w:r>
            <w:r w:rsidRPr="00BA3364">
              <w:rPr>
                <w:rStyle w:val="02EnglishTABLETextChar"/>
              </w:rPr>
              <w:t>(Description)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CCCCCC"/>
          </w:tcPr>
          <w:p w14:paraId="37C81D81" w14:textId="466418D0" w:rsidR="00E526C7" w:rsidRPr="002C598A" w:rsidRDefault="00E526C7" w:rsidP="00E526C7">
            <w:pPr>
              <w:pStyle w:val="00TABLETEXT"/>
              <w:rPr>
                <w:b/>
                <w:iCs/>
                <w:snapToGrid w:val="0"/>
                <w:lang w:val="ru-RU"/>
              </w:rPr>
            </w:pPr>
            <w:r w:rsidRPr="00BA3364">
              <w:rPr>
                <w:b/>
              </w:rPr>
              <w:t>Ответственный</w:t>
            </w:r>
            <w:r w:rsidRPr="0095427E">
              <w:br/>
            </w:r>
            <w:r w:rsidRPr="00BA3364">
              <w:rPr>
                <w:rStyle w:val="02EnglishTABLETextChar"/>
              </w:rPr>
              <w:t>(Responsible)</w:t>
            </w:r>
          </w:p>
        </w:tc>
        <w:tc>
          <w:tcPr>
            <w:tcW w:w="897" w:type="pct"/>
            <w:tcBorders>
              <w:bottom w:val="single" w:sz="4" w:space="0" w:color="auto"/>
            </w:tcBorders>
            <w:shd w:val="clear" w:color="auto" w:fill="CCCCCC"/>
          </w:tcPr>
          <w:p w14:paraId="09A2F36D" w14:textId="1294A7B5" w:rsidR="00E526C7" w:rsidRDefault="00E526C7" w:rsidP="00E526C7">
            <w:pPr>
              <w:pStyle w:val="00TABLETEXT"/>
              <w:rPr>
                <w:b/>
                <w:iCs/>
                <w:snapToGrid w:val="0"/>
                <w:lang w:val="ru-RU"/>
              </w:rPr>
            </w:pPr>
            <w:r w:rsidRPr="00BA3364">
              <w:rPr>
                <w:b/>
              </w:rPr>
              <w:t>ЭЗЭП</w:t>
            </w:r>
            <w:r w:rsidRPr="0095427E">
              <w:br/>
            </w:r>
            <w:r w:rsidRPr="00BA3364">
              <w:rPr>
                <w:rStyle w:val="02EnglishTABLETextChar"/>
              </w:rPr>
              <w:t>(ERES related)</w:t>
            </w:r>
          </w:p>
        </w:tc>
      </w:tr>
      <w:tr w:rsidR="00643523" w:rsidRPr="005A2BA8" w14:paraId="58AC637D" w14:textId="77777777" w:rsidTr="00643523">
        <w:trPr>
          <w:cantSplit/>
          <w:trHeight w:val="476"/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31A7F" w14:textId="165726AD" w:rsidR="00643523" w:rsidRPr="00643523" w:rsidRDefault="00643523" w:rsidP="00643523">
            <w:pPr>
              <w:pStyle w:val="00TABLETEXT"/>
              <w:jc w:val="center"/>
            </w:pPr>
            <w:r w:rsidRPr="00643523">
              <w:t xml:space="preserve">{%tr for item </w:t>
            </w:r>
            <w:r>
              <w:t xml:space="preserve">in </w:t>
            </w:r>
            <w:r w:rsidR="00AF425C" w:rsidRPr="00AF425C">
              <w:t>table_contents</w:t>
            </w:r>
            <w:r w:rsidRPr="00643523">
              <w:t xml:space="preserve"> %}</w:t>
            </w:r>
          </w:p>
        </w:tc>
      </w:tr>
      <w:tr w:rsidR="00BA3364" w:rsidRPr="005A2BA8" w14:paraId="371FFA0A" w14:textId="77777777" w:rsidTr="00C21A7C">
        <w:trPr>
          <w:cantSplit/>
          <w:trHeight w:val="476"/>
          <w:tblHeader/>
        </w:trPr>
        <w:tc>
          <w:tcPr>
            <w:tcW w:w="546" w:type="pct"/>
            <w:shd w:val="clear" w:color="auto" w:fill="auto"/>
          </w:tcPr>
          <w:p w14:paraId="0565343A" w14:textId="51BBA955" w:rsidR="00BA3364" w:rsidRPr="002C598A" w:rsidRDefault="00BA3364" w:rsidP="00C21A7C">
            <w:pPr>
              <w:pStyle w:val="00TABLETEXT"/>
              <w:numPr>
                <w:ilvl w:val="0"/>
                <w:numId w:val="8"/>
              </w:numPr>
              <w:rPr>
                <w:b/>
                <w:iCs/>
                <w:snapToGrid w:val="0"/>
                <w:lang w:val="en-GB"/>
              </w:rPr>
            </w:pPr>
          </w:p>
        </w:tc>
        <w:tc>
          <w:tcPr>
            <w:tcW w:w="649" w:type="pct"/>
            <w:shd w:val="clear" w:color="auto" w:fill="auto"/>
          </w:tcPr>
          <w:p w14:paraId="16914733" w14:textId="4ADA0C42" w:rsidR="00BA3364" w:rsidRPr="0000407D" w:rsidRDefault="00BA3364" w:rsidP="00C21A7C">
            <w:pPr>
              <w:pStyle w:val="00TABLETEXT"/>
              <w:rPr>
                <w:lang w:val="en-GB"/>
              </w:rPr>
            </w:pPr>
            <w:r w:rsidRPr="00643523">
              <w:t>{{item.Phase</w:t>
            </w:r>
            <w:r w:rsidRPr="00BA3364">
              <w:t>RUS</w:t>
            </w:r>
            <w:r w:rsidRPr="00643523">
              <w:t>}}</w:t>
            </w:r>
            <w:r>
              <w:br/>
            </w:r>
            <w:r w:rsidR="0000407D" w:rsidRPr="0000407D"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{{item.PhaseENG}}</w:t>
            </w:r>
            <w:r w:rsidR="0000407D" w:rsidRPr="0000407D">
              <w:rPr>
                <w:rStyle w:val="02EnglishTABLETextChar"/>
              </w:rPr>
              <w:t>)</w:t>
            </w:r>
          </w:p>
        </w:tc>
        <w:tc>
          <w:tcPr>
            <w:tcW w:w="938" w:type="pct"/>
            <w:shd w:val="clear" w:color="auto" w:fill="auto"/>
          </w:tcPr>
          <w:p w14:paraId="5E6536DC" w14:textId="7D03A4EA" w:rsidR="00BA3364" w:rsidRPr="0000407D" w:rsidRDefault="00BA3364" w:rsidP="00C21A7C">
            <w:pPr>
              <w:pStyle w:val="00TABLETEXT"/>
              <w:rPr>
                <w:lang w:val="en-GB"/>
              </w:rPr>
            </w:pPr>
            <w:r w:rsidRPr="00C21A7C">
              <w:t>{{item.NameRUS}}</w:t>
            </w:r>
            <w:r>
              <w:br/>
            </w:r>
            <w:r w:rsidR="0000407D" w:rsidRPr="00FA281F">
              <w:rPr>
                <w:rStyle w:val="02EnglishTABLETextChar"/>
              </w:rPr>
              <w:t>(</w:t>
            </w:r>
            <w:r w:rsidRPr="00FA281F">
              <w:rPr>
                <w:rStyle w:val="02EnglishTABLETextChar"/>
              </w:rPr>
              <w:t>{{item.NameENG}}</w:t>
            </w:r>
            <w:r w:rsidR="0000407D" w:rsidRPr="00FA281F">
              <w:rPr>
                <w:rStyle w:val="02EnglishTABLETextChar"/>
              </w:rPr>
              <w:t>)</w:t>
            </w:r>
          </w:p>
        </w:tc>
        <w:tc>
          <w:tcPr>
            <w:tcW w:w="1258" w:type="pct"/>
            <w:shd w:val="clear" w:color="auto" w:fill="auto"/>
          </w:tcPr>
          <w:p w14:paraId="6BF66CC3" w14:textId="2D0331FF" w:rsidR="00BA3364" w:rsidRPr="00643523" w:rsidRDefault="0000407D" w:rsidP="00C21A7C">
            <w:pPr>
              <w:pStyle w:val="00TABLETEXT"/>
            </w:pPr>
            <w:r w:rsidRPr="00C21A7C">
              <w:t xml:space="preserve">Система должна позволять </w:t>
            </w:r>
            <w:r w:rsidR="00BA3364" w:rsidRPr="00C21A7C">
              <w:t>{{item.StepRUS}}</w:t>
            </w:r>
            <w:r w:rsidR="00BA3364">
              <w:br/>
            </w:r>
            <w:r w:rsidRPr="00743A0E">
              <w:rPr>
                <w:rStyle w:val="02EnglishTABLETextChar"/>
                <w:lang w:val="en-GB"/>
              </w:rPr>
              <w:t>(</w:t>
            </w:r>
            <w:r w:rsidRPr="0000407D">
              <w:rPr>
                <w:rStyle w:val="02EnglishTABLETextChar"/>
                <w:lang w:val="en-GB"/>
              </w:rPr>
              <w:t>The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system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shall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be</w:t>
            </w:r>
            <w:r w:rsidRPr="00743A0E">
              <w:rPr>
                <w:rStyle w:val="02EnglishTABLETextChar"/>
                <w:lang w:val="en-GB"/>
              </w:rPr>
              <w:t xml:space="preserve"> </w:t>
            </w:r>
            <w:r w:rsidRPr="0000407D">
              <w:rPr>
                <w:rStyle w:val="02EnglishTABLETextChar"/>
                <w:lang w:val="en-GB"/>
              </w:rPr>
              <w:t>able</w:t>
            </w:r>
            <w:r w:rsidRPr="00743A0E">
              <w:rPr>
                <w:rStyle w:val="02EnglishTABLETextChar"/>
                <w:lang w:val="en-GB"/>
              </w:rPr>
              <w:t xml:space="preserve"> to  </w:t>
            </w:r>
            <w:r w:rsidR="00BA3364" w:rsidRPr="00743A0E">
              <w:rPr>
                <w:rStyle w:val="02EnglishTABLETextChar"/>
                <w:lang w:val="en-GB"/>
              </w:rPr>
              <w:t>{</w:t>
            </w:r>
            <w:r w:rsidR="00BA3364" w:rsidRPr="0000407D">
              <w:rPr>
                <w:rStyle w:val="02EnglishTABLETextChar"/>
                <w:lang w:val="en-US"/>
              </w:rPr>
              <w:t>{item.StepENG}}</w:t>
            </w:r>
            <w:r w:rsidRPr="00743A0E">
              <w:rPr>
                <w:rStyle w:val="02EnglishTABLETextChar"/>
                <w:lang w:val="en-GB"/>
              </w:rPr>
              <w:t>)</w:t>
            </w:r>
          </w:p>
        </w:tc>
        <w:tc>
          <w:tcPr>
            <w:tcW w:w="712" w:type="pct"/>
            <w:shd w:val="clear" w:color="auto" w:fill="auto"/>
          </w:tcPr>
          <w:p w14:paraId="67B762AF" w14:textId="2747352C" w:rsidR="00BA3364" w:rsidRPr="00643523" w:rsidRDefault="00BA3364" w:rsidP="00C21A7C">
            <w:pPr>
              <w:pStyle w:val="00TABLETEXT"/>
            </w:pPr>
            <w:r w:rsidRPr="00C21A7C">
              <w:t>{{item.ResponsibleRUS}}</w:t>
            </w:r>
            <w:r>
              <w:br/>
            </w:r>
            <w:r w:rsidR="0000407D" w:rsidRPr="0000407D"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{{item.ResponsibleENG}}</w:t>
            </w:r>
            <w:r w:rsidR="0000407D" w:rsidRPr="0000407D">
              <w:rPr>
                <w:rStyle w:val="02EnglishTABLETextChar"/>
              </w:rPr>
              <w:t>)</w:t>
            </w:r>
          </w:p>
        </w:tc>
        <w:tc>
          <w:tcPr>
            <w:tcW w:w="897" w:type="pct"/>
            <w:shd w:val="clear" w:color="auto" w:fill="auto"/>
          </w:tcPr>
          <w:p w14:paraId="0151B882" w14:textId="42F2B6F5" w:rsidR="00BA3364" w:rsidRPr="0000407D" w:rsidRDefault="00BA3364" w:rsidP="00C21A7C">
            <w:pPr>
              <w:pStyle w:val="00TABLETEXT"/>
              <w:rPr>
                <w:lang w:val="en-GB"/>
              </w:rPr>
            </w:pPr>
            <w:r w:rsidRPr="00643523">
              <w:t>{{item.Document</w:t>
            </w:r>
            <w:r w:rsidRPr="00BA3364">
              <w:t>RUS</w:t>
            </w:r>
            <w:r w:rsidRPr="00643523">
              <w:t>}}</w:t>
            </w:r>
            <w:r>
              <w:t xml:space="preserve"> </w:t>
            </w:r>
            <w:r w:rsidR="0000407D" w:rsidRPr="0000407D">
              <w:rPr>
                <w:rStyle w:val="02EnglishTABLETextChar"/>
              </w:rPr>
              <w:t>(</w:t>
            </w:r>
            <w:r w:rsidRPr="0000407D">
              <w:rPr>
                <w:rStyle w:val="02EnglishTABLETextChar"/>
              </w:rPr>
              <w:t>{{item.DocumentENG}}</w:t>
            </w:r>
            <w:r w:rsidR="0000407D" w:rsidRPr="0000407D">
              <w:rPr>
                <w:rStyle w:val="02EnglishTABLETextChar"/>
              </w:rPr>
              <w:t>)</w:t>
            </w:r>
          </w:p>
        </w:tc>
      </w:tr>
      <w:tr w:rsidR="00BA3364" w:rsidRPr="005A2BA8" w14:paraId="00F545AE" w14:textId="77777777" w:rsidTr="00643523">
        <w:trPr>
          <w:cantSplit/>
          <w:trHeight w:val="476"/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B0FAD" w14:textId="3D971B45" w:rsidR="00BA3364" w:rsidRPr="00643523" w:rsidRDefault="00BA3364" w:rsidP="00BA3364">
            <w:pPr>
              <w:pStyle w:val="00TABLETEXT"/>
              <w:jc w:val="center"/>
            </w:pPr>
            <w:r>
              <w:t>{%tr endfor</w:t>
            </w:r>
            <w:r w:rsidRPr="00643523">
              <w:t>%}</w:t>
            </w:r>
          </w:p>
        </w:tc>
      </w:tr>
    </w:tbl>
    <w:p w14:paraId="7C7C8B9E" w14:textId="1D918EC4" w:rsidR="0014532A" w:rsidRPr="00C21A7C" w:rsidRDefault="0014532A" w:rsidP="00AD7016">
      <w:pPr>
        <w:pStyle w:val="03FILLING"/>
        <w:jc w:val="center"/>
      </w:pPr>
      <w:bookmarkStart w:id="3" w:name="_Ref152699744"/>
      <w:bookmarkStart w:id="4" w:name="_Ref152699741"/>
      <w:r w:rsidRPr="0014532A">
        <w:t xml:space="preserve">Табл. </w:t>
      </w:r>
      <w:r w:rsidRPr="0014532A">
        <w:fldChar w:fldCharType="begin"/>
      </w:r>
      <w:r w:rsidRPr="0014532A">
        <w:instrText xml:space="preserve"> SEQ Table \* ARABIC </w:instrText>
      </w:r>
      <w:r w:rsidRPr="0014532A">
        <w:fldChar w:fldCharType="separate"/>
      </w:r>
      <w:r w:rsidRPr="0014532A">
        <w:t>1</w:t>
      </w:r>
      <w:r w:rsidRPr="0014532A">
        <w:fldChar w:fldCharType="end"/>
      </w:r>
      <w:bookmarkEnd w:id="3"/>
      <w:r w:rsidRPr="0014532A">
        <w:t xml:space="preserve">. </w:t>
      </w:r>
      <w:bookmarkStart w:id="5" w:name="_Ref152699748"/>
      <w:r w:rsidRPr="00743A0E">
        <w:rPr>
          <w:lang w:val="ru-RU"/>
        </w:rPr>
        <w:t>Требования</w:t>
      </w:r>
      <w:r w:rsidRPr="00C21A7C">
        <w:t xml:space="preserve"> </w:t>
      </w:r>
      <w:r w:rsidRPr="00743A0E">
        <w:rPr>
          <w:lang w:val="ru-RU"/>
        </w:rPr>
        <w:t>к</w:t>
      </w:r>
      <w:r w:rsidRPr="00C21A7C">
        <w:t xml:space="preserve"> </w:t>
      </w:r>
      <w:r w:rsidRPr="00743A0E">
        <w:rPr>
          <w:lang w:val="ru-RU"/>
        </w:rPr>
        <w:t>модулю</w:t>
      </w:r>
      <w:r w:rsidRPr="00C21A7C">
        <w:t xml:space="preserve"> </w:t>
      </w:r>
      <w:r w:rsidR="00743A0E" w:rsidRPr="00C21A7C">
        <w:rPr>
          <w:color w:val="FF0000"/>
        </w:rPr>
        <w:t>{{NameModuleRUS}}</w:t>
      </w:r>
      <w:r w:rsidR="00743A0E">
        <w:rPr>
          <w:color w:val="FF0000"/>
          <w:lang w:val="en-GB"/>
        </w:rPr>
        <w:t xml:space="preserve"> </w:t>
      </w:r>
      <w:r w:rsidRPr="00C21A7C">
        <w:t>(</w:t>
      </w:r>
      <w:r w:rsidRPr="0014532A">
        <w:t>Table</w:t>
      </w:r>
      <w:r w:rsidRPr="00C21A7C">
        <w:t xml:space="preserve"> </w:t>
      </w:r>
      <w:r w:rsidRPr="00C21A7C">
        <w:rPr>
          <w:highlight w:val="yellow"/>
        </w:rPr>
        <w:t>1</w:t>
      </w:r>
      <w:r w:rsidRPr="00C21A7C">
        <w:t xml:space="preserve"> </w:t>
      </w:r>
      <w:r w:rsidRPr="0014532A">
        <w:t>Requirements</w:t>
      </w:r>
      <w:r w:rsidRPr="00C21A7C">
        <w:t xml:space="preserve"> </w:t>
      </w:r>
      <w:r w:rsidRPr="0014532A">
        <w:t>for</w:t>
      </w:r>
      <w:r w:rsidRPr="00C21A7C">
        <w:t xml:space="preserve"> </w:t>
      </w:r>
      <w:bookmarkEnd w:id="4"/>
      <w:bookmarkEnd w:id="5"/>
      <w:r w:rsidR="00743A0E" w:rsidRPr="00C21A7C">
        <w:t>{{</w:t>
      </w:r>
      <w:r w:rsidR="00743A0E" w:rsidRPr="00743A0E">
        <w:t>NameModuleENG</w:t>
      </w:r>
      <w:r w:rsidR="00743A0E" w:rsidRPr="00C21A7C">
        <w:t>}}</w:t>
      </w:r>
    </w:p>
    <w:p w14:paraId="0941F363" w14:textId="292145B9" w:rsidR="00D01C35" w:rsidRPr="0095427E" w:rsidRDefault="00D01C35" w:rsidP="00D01C35">
      <w:pPr>
        <w:pStyle w:val="04Standard"/>
        <w:rPr>
          <w:lang w:val="en-GB"/>
        </w:rPr>
      </w:pPr>
      <w:r w:rsidRPr="0095427E">
        <w:rPr>
          <w:lang w:val="en-GB"/>
        </w:rPr>
        <w:t xml:space="preserve">* - </w:t>
      </w:r>
      <w:r w:rsidRPr="0095427E">
        <w:rPr>
          <w:lang w:val="ru-RU"/>
        </w:rPr>
        <w:t>номер</w:t>
      </w:r>
      <w:r w:rsidRPr="0095427E">
        <w:rPr>
          <w:lang w:val="en-GB"/>
        </w:rPr>
        <w:t xml:space="preserve"> </w:t>
      </w:r>
      <w:r w:rsidRPr="0095427E">
        <w:rPr>
          <w:lang w:val="ru-RU"/>
        </w:rPr>
        <w:t>шага</w:t>
      </w:r>
      <w:r w:rsidRPr="0095427E">
        <w:rPr>
          <w:lang w:val="en-GB"/>
        </w:rPr>
        <w:t xml:space="preserve"> </w:t>
      </w:r>
      <w:r w:rsidRPr="0095427E">
        <w:rPr>
          <w:lang w:val="ru-RU"/>
        </w:rPr>
        <w:t>из</w:t>
      </w:r>
      <w:r w:rsidRPr="0095427E">
        <w:rPr>
          <w:lang w:val="en-GB"/>
        </w:rPr>
        <w:t xml:space="preserve"> </w:t>
      </w:r>
      <w:r w:rsidRPr="0095427E">
        <w:t>BPMN</w:t>
      </w:r>
      <w:r w:rsidRPr="0095427E">
        <w:rPr>
          <w:lang w:val="en-GB"/>
        </w:rPr>
        <w:t xml:space="preserve"> 2.0 </w:t>
      </w:r>
      <w:r w:rsidRPr="0095427E">
        <w:rPr>
          <w:lang w:val="ru-RU"/>
        </w:rPr>
        <w:t>схемы</w:t>
      </w:r>
      <w:r w:rsidRPr="0095427E">
        <w:t xml:space="preserve"> </w:t>
      </w:r>
      <w:r w:rsidRPr="0095427E">
        <w:rPr>
          <w:rStyle w:val="01EnglishTextChar"/>
          <w:lang w:val="en-GB"/>
        </w:rPr>
        <w:t>(</w:t>
      </w:r>
      <w:r w:rsidRPr="00D01C35">
        <w:rPr>
          <w:rStyle w:val="01EnglishTextChar"/>
          <w:lang w:val="en-GB"/>
        </w:rPr>
        <w:t>ID</w:t>
      </w:r>
      <w:r w:rsidRPr="0095427E">
        <w:rPr>
          <w:rStyle w:val="01EnglishTextChar"/>
          <w:lang w:val="en-GB"/>
        </w:rPr>
        <w:t xml:space="preserve"> </w:t>
      </w:r>
      <w:r w:rsidRPr="00D01C35">
        <w:rPr>
          <w:rStyle w:val="01EnglishTextChar"/>
          <w:lang w:val="en-GB"/>
        </w:rPr>
        <w:t>step</w:t>
      </w:r>
      <w:r w:rsidRPr="0095427E">
        <w:rPr>
          <w:rStyle w:val="01EnglishTextChar"/>
          <w:lang w:val="en-GB"/>
        </w:rPr>
        <w:t xml:space="preserve"> (</w:t>
      </w:r>
      <w:r w:rsidRPr="00D01C35">
        <w:rPr>
          <w:rStyle w:val="01EnglishTextChar"/>
          <w:lang w:val="en-GB"/>
        </w:rPr>
        <w:t>function</w:t>
      </w:r>
      <w:r w:rsidRPr="0095427E">
        <w:rPr>
          <w:rStyle w:val="01EnglishTextChar"/>
          <w:lang w:val="en-GB"/>
        </w:rPr>
        <w:t xml:space="preserve"> </w:t>
      </w:r>
      <w:r w:rsidRPr="00D01C35">
        <w:rPr>
          <w:rStyle w:val="01EnglishTextChar"/>
          <w:lang w:val="en-GB"/>
        </w:rPr>
        <w:t>block</w:t>
      </w:r>
      <w:r w:rsidRPr="0095427E">
        <w:rPr>
          <w:rStyle w:val="01EnglishTextChar"/>
          <w:lang w:val="en-GB"/>
        </w:rPr>
        <w:t xml:space="preserve">) </w:t>
      </w:r>
      <w:r w:rsidRPr="00D01C35">
        <w:rPr>
          <w:rStyle w:val="01EnglishTextChar"/>
          <w:lang w:val="en-GB"/>
        </w:rPr>
        <w:t>from</w:t>
      </w:r>
      <w:r w:rsidRPr="0095427E">
        <w:rPr>
          <w:rStyle w:val="01EnglishTextChar"/>
          <w:lang w:val="en-GB"/>
        </w:rPr>
        <w:t xml:space="preserve"> </w:t>
      </w:r>
      <w:r w:rsidRPr="00D01C35">
        <w:rPr>
          <w:rStyle w:val="01EnglishTextChar"/>
          <w:lang w:val="en-GB"/>
        </w:rPr>
        <w:t>BPMN</w:t>
      </w:r>
      <w:r w:rsidRPr="0095427E">
        <w:rPr>
          <w:rStyle w:val="01EnglishTextChar"/>
          <w:lang w:val="en-GB"/>
        </w:rPr>
        <w:t xml:space="preserve"> 2.0 </w:t>
      </w:r>
      <w:r w:rsidRPr="00D01C35">
        <w:rPr>
          <w:rStyle w:val="01EnglishTextChar"/>
          <w:lang w:val="en-GB"/>
        </w:rPr>
        <w:t>diagram</w:t>
      </w:r>
      <w:r w:rsidRPr="0095427E">
        <w:rPr>
          <w:rStyle w:val="01EnglishTextChar"/>
          <w:lang w:val="en-GB"/>
        </w:rPr>
        <w:t>)</w:t>
      </w:r>
    </w:p>
    <w:p w14:paraId="4E19DB34" w14:textId="3C2C4438" w:rsidR="004B0ECB" w:rsidRPr="00CA5DDD" w:rsidRDefault="004B0ECB" w:rsidP="00D01C35">
      <w:pPr>
        <w:pStyle w:val="04Standard"/>
        <w:rPr>
          <w:lang w:val="en-GB"/>
        </w:rPr>
      </w:pPr>
      <w:bookmarkStart w:id="6" w:name="_GoBack"/>
      <w:bookmarkEnd w:id="6"/>
    </w:p>
    <w:sectPr w:rsidR="004B0ECB" w:rsidRPr="00CA5DDD" w:rsidSect="009848CC">
      <w:headerReference w:type="default" r:id="rId10"/>
      <w:footerReference w:type="defaul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50390" w14:textId="77777777" w:rsidR="00A61BBE" w:rsidRDefault="00A61BBE">
      <w:r>
        <w:separator/>
      </w:r>
    </w:p>
  </w:endnote>
  <w:endnote w:type="continuationSeparator" w:id="0">
    <w:p w14:paraId="1A7816D5" w14:textId="77777777" w:rsidR="00A61BBE" w:rsidRDefault="00A61BBE">
      <w:r>
        <w:continuationSeparator/>
      </w:r>
    </w:p>
  </w:endnote>
  <w:endnote w:type="continuationNotice" w:id="1">
    <w:p w14:paraId="782703A5" w14:textId="77777777" w:rsidR="00A61BBE" w:rsidRDefault="00A61BB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DB3B" w14:textId="77777777" w:rsidR="00376F2B" w:rsidRDefault="00376F2B" w:rsidP="00C84192">
    <w:pPr>
      <w:ind w:firstLine="0"/>
      <w:rPr>
        <w:i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DB3D" w14:textId="77777777" w:rsidR="00376F2B" w:rsidRDefault="00376F2B">
    <w:pPr>
      <w:rPr>
        <w:i/>
        <w:sz w:val="16"/>
        <w:szCs w:val="16"/>
        <w:highlight w:val="green"/>
      </w:rPr>
    </w:pPr>
    <w:r>
      <w:rPr>
        <w:i/>
        <w:sz w:val="16"/>
        <w:szCs w:val="16"/>
      </w:rPr>
      <w:t>Онлайн-версия регламента:</w:t>
    </w:r>
    <w:r>
      <w:rPr>
        <w:i/>
        <w:sz w:val="16"/>
        <w:szCs w:val="16"/>
        <w:highlight w:val="green"/>
      </w:rPr>
      <w:t xml:space="preserve"> {{onlineVersionUrl}}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CA2F5" w14:textId="77777777" w:rsidR="00A61BBE" w:rsidRDefault="00A61BBE">
      <w:r>
        <w:separator/>
      </w:r>
    </w:p>
  </w:footnote>
  <w:footnote w:type="continuationSeparator" w:id="0">
    <w:p w14:paraId="0FA0F18E" w14:textId="77777777" w:rsidR="00A61BBE" w:rsidRDefault="00A61BBE">
      <w:r>
        <w:continuationSeparator/>
      </w:r>
    </w:p>
  </w:footnote>
  <w:footnote w:type="continuationNotice" w:id="1">
    <w:p w14:paraId="6A972117" w14:textId="77777777" w:rsidR="00A61BBE" w:rsidRDefault="00A61BB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DB39" w14:textId="05AF222B" w:rsidR="00376F2B" w:rsidRPr="00FA281F" w:rsidRDefault="00376F2B" w:rsidP="00FA281F">
    <w:pPr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0D9"/>
    <w:multiLevelType w:val="multilevel"/>
    <w:tmpl w:val="C8C02654"/>
    <w:styleLink w:val="PARAGRAPHLIST"/>
    <w:lvl w:ilvl="0">
      <w:start w:val="1"/>
      <w:numFmt w:val="decimal"/>
      <w:pStyle w:val="H1"/>
      <w:lvlText w:val="%1"/>
      <w:lvlJc w:val="left"/>
      <w:pPr>
        <w:ind w:left="567" w:hanging="283"/>
      </w:pPr>
      <w:rPr>
        <w:rFonts w:ascii="Arial" w:hAnsi="Arial" w:hint="default"/>
        <w:b/>
        <w:i w:val="0"/>
        <w:vanish w:val="0"/>
        <w:sz w:val="28"/>
      </w:rPr>
    </w:lvl>
    <w:lvl w:ilvl="1">
      <w:start w:val="1"/>
      <w:numFmt w:val="decimal"/>
      <w:pStyle w:val="H2"/>
      <w:lvlText w:val="%1.%2"/>
      <w:lvlJc w:val="left"/>
      <w:pPr>
        <w:ind w:left="851" w:hanging="283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H3"/>
      <w:lvlText w:val="%1.%2.%3"/>
      <w:lvlJc w:val="left"/>
      <w:pPr>
        <w:ind w:left="1135" w:hanging="283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4"/>
      <w:lvlText w:val="%1.%2.%3.%4"/>
      <w:lvlJc w:val="left"/>
      <w:pPr>
        <w:ind w:left="1419" w:hanging="283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70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39" w:hanging="283"/>
      </w:pPr>
      <w:rPr>
        <w:rFonts w:hint="default"/>
      </w:rPr>
    </w:lvl>
  </w:abstractNum>
  <w:abstractNum w:abstractNumId="1" w15:restartNumberingAfterBreak="0">
    <w:nsid w:val="0BAD2EAC"/>
    <w:multiLevelType w:val="multilevel"/>
    <w:tmpl w:val="7C9AC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9673E8"/>
    <w:multiLevelType w:val="hybridMultilevel"/>
    <w:tmpl w:val="8D62645E"/>
    <w:lvl w:ilvl="0" w:tplc="0C7A1EC2">
      <w:start w:val="1"/>
      <w:numFmt w:val="decimal"/>
      <w:lvlText w:val="1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3A06"/>
    <w:multiLevelType w:val="hybridMultilevel"/>
    <w:tmpl w:val="EF066928"/>
    <w:lvl w:ilvl="0" w:tplc="2E8E6A20">
      <w:start w:val="1"/>
      <w:numFmt w:val="decimal"/>
      <w:lvlText w:val="16.1.%1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90F15"/>
    <w:multiLevelType w:val="multilevel"/>
    <w:tmpl w:val="B66E3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EF15B1"/>
    <w:multiLevelType w:val="hybridMultilevel"/>
    <w:tmpl w:val="07C42FD8"/>
    <w:lvl w:ilvl="0" w:tplc="68D405CC">
      <w:start w:val="1"/>
      <w:numFmt w:val="decimal"/>
      <w:lvlText w:val="16.1.%1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17AF5"/>
    <w:multiLevelType w:val="hybridMultilevel"/>
    <w:tmpl w:val="97C28846"/>
    <w:lvl w:ilvl="0" w:tplc="0C7A1EC2">
      <w:start w:val="1"/>
      <w:numFmt w:val="decimal"/>
      <w:lvlText w:val="1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4668C"/>
    <w:multiLevelType w:val="hybridMultilevel"/>
    <w:tmpl w:val="84D2D730"/>
    <w:lvl w:ilvl="0" w:tplc="6D6A0FE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  <w:lvlOverride w:ilvl="2">
      <w:lvl w:ilvl="2">
        <w:start w:val="1"/>
        <w:numFmt w:val="decimal"/>
        <w:pStyle w:val="H3"/>
        <w:lvlText w:val="%1.%2.%3"/>
        <w:lvlJc w:val="left"/>
        <w:pPr>
          <w:ind w:left="1080" w:hanging="36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CB"/>
    <w:rsid w:val="0000407D"/>
    <w:rsid w:val="00047712"/>
    <w:rsid w:val="00064B34"/>
    <w:rsid w:val="000C1FB4"/>
    <w:rsid w:val="000E31F2"/>
    <w:rsid w:val="000E46B2"/>
    <w:rsid w:val="0014532A"/>
    <w:rsid w:val="001555F2"/>
    <w:rsid w:val="002166F9"/>
    <w:rsid w:val="0023780F"/>
    <w:rsid w:val="00296D83"/>
    <w:rsid w:val="002D0A56"/>
    <w:rsid w:val="002D2217"/>
    <w:rsid w:val="002D3B66"/>
    <w:rsid w:val="002E71CA"/>
    <w:rsid w:val="002F2480"/>
    <w:rsid w:val="00323682"/>
    <w:rsid w:val="003511E3"/>
    <w:rsid w:val="00376F2B"/>
    <w:rsid w:val="0039455F"/>
    <w:rsid w:val="003B0090"/>
    <w:rsid w:val="0043175E"/>
    <w:rsid w:val="004600E7"/>
    <w:rsid w:val="004620AE"/>
    <w:rsid w:val="004659D4"/>
    <w:rsid w:val="0047140F"/>
    <w:rsid w:val="00472525"/>
    <w:rsid w:val="004B0ECB"/>
    <w:rsid w:val="004B4993"/>
    <w:rsid w:val="004F7394"/>
    <w:rsid w:val="005238F2"/>
    <w:rsid w:val="005A2BA8"/>
    <w:rsid w:val="00602EFA"/>
    <w:rsid w:val="00625862"/>
    <w:rsid w:val="00643523"/>
    <w:rsid w:val="0065491C"/>
    <w:rsid w:val="006A6353"/>
    <w:rsid w:val="006C22E3"/>
    <w:rsid w:val="006E78B2"/>
    <w:rsid w:val="0070261C"/>
    <w:rsid w:val="007253A5"/>
    <w:rsid w:val="00743A0E"/>
    <w:rsid w:val="00797D6F"/>
    <w:rsid w:val="007A4D9E"/>
    <w:rsid w:val="007D5819"/>
    <w:rsid w:val="007E3E25"/>
    <w:rsid w:val="00823C20"/>
    <w:rsid w:val="0083023E"/>
    <w:rsid w:val="008611D8"/>
    <w:rsid w:val="00874329"/>
    <w:rsid w:val="008D35B9"/>
    <w:rsid w:val="008D7C4F"/>
    <w:rsid w:val="008E35A7"/>
    <w:rsid w:val="00975C3F"/>
    <w:rsid w:val="009848CC"/>
    <w:rsid w:val="009864E5"/>
    <w:rsid w:val="009D52EE"/>
    <w:rsid w:val="009E18C9"/>
    <w:rsid w:val="009E62B0"/>
    <w:rsid w:val="009F35D5"/>
    <w:rsid w:val="00A25270"/>
    <w:rsid w:val="00A61BBE"/>
    <w:rsid w:val="00A735DD"/>
    <w:rsid w:val="00AD7016"/>
    <w:rsid w:val="00AF425C"/>
    <w:rsid w:val="00B25DEB"/>
    <w:rsid w:val="00B83201"/>
    <w:rsid w:val="00BA3364"/>
    <w:rsid w:val="00BA53CB"/>
    <w:rsid w:val="00BB57DB"/>
    <w:rsid w:val="00BD4BB9"/>
    <w:rsid w:val="00BF4F37"/>
    <w:rsid w:val="00C13CE4"/>
    <w:rsid w:val="00C21A7C"/>
    <w:rsid w:val="00C51FDD"/>
    <w:rsid w:val="00C547D8"/>
    <w:rsid w:val="00C84192"/>
    <w:rsid w:val="00CA5DDD"/>
    <w:rsid w:val="00D01C35"/>
    <w:rsid w:val="00D800FC"/>
    <w:rsid w:val="00DE3F1B"/>
    <w:rsid w:val="00DF2331"/>
    <w:rsid w:val="00E11820"/>
    <w:rsid w:val="00E526C7"/>
    <w:rsid w:val="00E55B2B"/>
    <w:rsid w:val="00E87F8D"/>
    <w:rsid w:val="00ED7070"/>
    <w:rsid w:val="00ED7E6C"/>
    <w:rsid w:val="00F008AB"/>
    <w:rsid w:val="00F02E37"/>
    <w:rsid w:val="00F03C09"/>
    <w:rsid w:val="00F06EA2"/>
    <w:rsid w:val="00F61DC8"/>
    <w:rsid w:val="00F8104C"/>
    <w:rsid w:val="00F832A2"/>
    <w:rsid w:val="00FA281F"/>
    <w:rsid w:val="00FB1349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DB25"/>
  <w15:docId w15:val="{3E3756DA-5D82-491B-B5BC-57F9DE68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A7C"/>
    <w:pPr>
      <w:spacing w:after="120" w:line="240" w:lineRule="auto"/>
      <w:ind w:firstLine="340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  <w:rsid w:val="00C21A7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21A7C"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21A7C"/>
    <w:pPr>
      <w:spacing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4B34"/>
    <w:pPr>
      <w:ind w:left="720"/>
      <w:contextualSpacing/>
    </w:pPr>
  </w:style>
  <w:style w:type="paragraph" w:customStyle="1" w:styleId="H1">
    <w:name w:val="H1"/>
    <w:basedOn w:val="Heading1"/>
    <w:next w:val="04Standard"/>
    <w:link w:val="H1Char"/>
    <w:qFormat/>
    <w:rsid w:val="00C21A7C"/>
    <w:pPr>
      <w:numPr>
        <w:numId w:val="3"/>
      </w:numPr>
      <w:spacing w:before="120" w:after="220"/>
      <w:ind w:left="568" w:hanging="284"/>
    </w:pPr>
    <w:rPr>
      <w:rFonts w:ascii="Arial" w:hAnsi="Arial"/>
      <w:b/>
      <w:caps/>
      <w:color w:val="auto"/>
      <w:sz w:val="28"/>
    </w:rPr>
  </w:style>
  <w:style w:type="numbering" w:customStyle="1" w:styleId="PARAGRAPHLIST">
    <w:name w:val="PARAGRAPH LIST"/>
    <w:uiPriority w:val="99"/>
    <w:rsid w:val="00C21A7C"/>
    <w:pPr>
      <w:numPr>
        <w:numId w:val="3"/>
      </w:numPr>
    </w:pPr>
  </w:style>
  <w:style w:type="paragraph" w:customStyle="1" w:styleId="H2">
    <w:name w:val="H2"/>
    <w:basedOn w:val="H1"/>
    <w:next w:val="04Standard"/>
    <w:link w:val="H2Char"/>
    <w:qFormat/>
    <w:rsid w:val="00C21A7C"/>
    <w:pPr>
      <w:numPr>
        <w:ilvl w:val="1"/>
      </w:numPr>
      <w:tabs>
        <w:tab w:val="left" w:pos="720"/>
      </w:tabs>
      <w:ind w:left="284" w:firstLine="0"/>
      <w:outlineLvl w:val="1"/>
    </w:pPr>
    <w:rPr>
      <w:caps w:val="0"/>
      <w:sz w:val="26"/>
    </w:rPr>
  </w:style>
  <w:style w:type="paragraph" w:customStyle="1" w:styleId="H3">
    <w:name w:val="H3"/>
    <w:basedOn w:val="H2"/>
    <w:next w:val="04Standard"/>
    <w:link w:val="H3Char"/>
    <w:qFormat/>
    <w:rsid w:val="00C21A7C"/>
    <w:pPr>
      <w:numPr>
        <w:ilvl w:val="2"/>
      </w:numPr>
      <w:ind w:left="284" w:firstLine="0"/>
      <w:outlineLvl w:val="2"/>
    </w:pPr>
    <w:rPr>
      <w:sz w:val="24"/>
    </w:rPr>
  </w:style>
  <w:style w:type="paragraph" w:customStyle="1" w:styleId="H4">
    <w:name w:val="H4"/>
    <w:basedOn w:val="H3"/>
    <w:next w:val="04Standard"/>
    <w:link w:val="H40"/>
    <w:qFormat/>
    <w:rsid w:val="00C21A7C"/>
    <w:pPr>
      <w:numPr>
        <w:ilvl w:val="3"/>
      </w:numPr>
      <w:ind w:left="284" w:firstLine="0"/>
      <w:outlineLvl w:val="3"/>
    </w:pPr>
    <w:rPr>
      <w:b w:val="0"/>
      <w:sz w:val="22"/>
    </w:rPr>
  </w:style>
  <w:style w:type="paragraph" w:customStyle="1" w:styleId="00TABLETEXT">
    <w:name w:val="00_TABLE TEXT"/>
    <w:basedOn w:val="04Standard"/>
    <w:link w:val="00TABLETEXTChar"/>
    <w:qFormat/>
    <w:rsid w:val="00C21A7C"/>
    <w:pPr>
      <w:spacing w:before="60" w:after="60"/>
      <w:ind w:firstLine="0"/>
    </w:pPr>
    <w:rPr>
      <w:sz w:val="20"/>
    </w:rPr>
  </w:style>
  <w:style w:type="character" w:customStyle="1" w:styleId="00TABLETEXTChar">
    <w:name w:val="00_TABLE TEXT Char"/>
    <w:basedOn w:val="DefaultParagraphFont"/>
    <w:link w:val="00TABLETEXT"/>
    <w:rsid w:val="00C21A7C"/>
    <w:rPr>
      <w:rFonts w:eastAsiaTheme="minorHAnsi"/>
      <w:sz w:val="20"/>
      <w:lang w:val="en-US" w:eastAsia="en-US"/>
    </w:rPr>
  </w:style>
  <w:style w:type="character" w:customStyle="1" w:styleId="H3Char">
    <w:name w:val="H3 Char"/>
    <w:basedOn w:val="DefaultParagraphFont"/>
    <w:link w:val="H3"/>
    <w:rsid w:val="00C21A7C"/>
    <w:rPr>
      <w:rFonts w:eastAsiaTheme="majorEastAsia" w:cstheme="majorBidi"/>
      <w:b/>
      <w:sz w:val="24"/>
      <w:szCs w:val="32"/>
      <w:lang w:val="en-US" w:eastAsia="en-US"/>
    </w:rPr>
  </w:style>
  <w:style w:type="paragraph" w:customStyle="1" w:styleId="NormaleArial">
    <w:name w:val="Normale Arial"/>
    <w:basedOn w:val="Normal"/>
    <w:rsid w:val="00602EFA"/>
    <w:pPr>
      <w:jc w:val="both"/>
    </w:pPr>
    <w:rPr>
      <w:rFonts w:eastAsia="Times New Roman" w:cs="Times New Roman"/>
      <w:noProof/>
      <w:szCs w:val="20"/>
      <w:lang w:val="en-GB"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C21A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01EnglishText">
    <w:name w:val="01_EnglishText"/>
    <w:basedOn w:val="04Standard"/>
    <w:link w:val="01EnglishTextChar"/>
    <w:qFormat/>
    <w:rsid w:val="00C21A7C"/>
    <w:pPr>
      <w:ind w:firstLine="0"/>
    </w:pPr>
    <w:rPr>
      <w:i/>
      <w:sz w:val="18"/>
      <w:lang w:val="ru-RU"/>
    </w:rPr>
  </w:style>
  <w:style w:type="character" w:customStyle="1" w:styleId="01EnglishTextChar">
    <w:name w:val="01_EnglishText Char"/>
    <w:basedOn w:val="00TABLETEXTChar"/>
    <w:link w:val="01EnglishText"/>
    <w:rsid w:val="00C21A7C"/>
    <w:rPr>
      <w:rFonts w:eastAsiaTheme="minorHAnsi"/>
      <w:i/>
      <w:sz w:val="18"/>
      <w:lang w:val="ru-RU" w:eastAsia="en-US"/>
    </w:rPr>
  </w:style>
  <w:style w:type="paragraph" w:customStyle="1" w:styleId="03FILLING">
    <w:name w:val="03_FILLING"/>
    <w:basedOn w:val="04Standard"/>
    <w:link w:val="03FILLINGChar"/>
    <w:qFormat/>
    <w:rsid w:val="00C21A7C"/>
    <w:pPr>
      <w:spacing w:before="60" w:after="60"/>
      <w:ind w:firstLine="0"/>
    </w:pPr>
    <w:rPr>
      <w:color w:val="0070C0"/>
      <w:sz w:val="20"/>
    </w:rPr>
  </w:style>
  <w:style w:type="character" w:customStyle="1" w:styleId="03FILLINGChar">
    <w:name w:val="03_FILLING Char"/>
    <w:basedOn w:val="DefaultParagraphFont"/>
    <w:link w:val="03FILLING"/>
    <w:rsid w:val="00C21A7C"/>
    <w:rPr>
      <w:rFonts w:eastAsiaTheme="minorHAnsi"/>
      <w:color w:val="0070C0"/>
      <w:sz w:val="20"/>
      <w:lang w:val="en-US" w:eastAsia="en-US"/>
    </w:rPr>
  </w:style>
  <w:style w:type="paragraph" w:customStyle="1" w:styleId="02EnglishTABLEText">
    <w:name w:val="02_EnglishTABLEText"/>
    <w:basedOn w:val="00TABLETEXT"/>
    <w:next w:val="Normal"/>
    <w:link w:val="02EnglishTABLETextChar"/>
    <w:qFormat/>
    <w:rsid w:val="00C21A7C"/>
    <w:rPr>
      <w:rFonts w:eastAsia="Calibri" w:cs="Calibri"/>
      <w:bCs/>
      <w:i/>
      <w:sz w:val="16"/>
      <w:szCs w:val="20"/>
      <w:lang w:val="ru-RU"/>
    </w:rPr>
  </w:style>
  <w:style w:type="character" w:customStyle="1" w:styleId="H2Char">
    <w:name w:val="H2 Char"/>
    <w:basedOn w:val="DefaultParagraphFont"/>
    <w:link w:val="H2"/>
    <w:rsid w:val="00C21A7C"/>
    <w:rPr>
      <w:rFonts w:eastAsiaTheme="majorEastAsia" w:cstheme="majorBidi"/>
      <w:b/>
      <w:sz w:val="26"/>
      <w:szCs w:val="32"/>
      <w:lang w:val="en-US" w:eastAsia="en-US"/>
    </w:rPr>
  </w:style>
  <w:style w:type="paragraph" w:customStyle="1" w:styleId="04Standard">
    <w:name w:val="04_Standard"/>
    <w:basedOn w:val="Normal"/>
    <w:link w:val="04StandardChar"/>
    <w:qFormat/>
    <w:rsid w:val="00C21A7C"/>
    <w:pPr>
      <w:ind w:firstLine="227"/>
    </w:pPr>
  </w:style>
  <w:style w:type="paragraph" w:styleId="Header">
    <w:name w:val="header"/>
    <w:basedOn w:val="Normal"/>
    <w:link w:val="HeaderChar"/>
    <w:uiPriority w:val="99"/>
    <w:unhideWhenUsed/>
    <w:rsid w:val="00C21A7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21A7C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1A7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21A7C"/>
    <w:rPr>
      <w:rFonts w:eastAsiaTheme="minorHAnsi"/>
      <w:lang w:val="en-US" w:eastAsia="en-US"/>
    </w:rPr>
  </w:style>
  <w:style w:type="character" w:customStyle="1" w:styleId="H1Char">
    <w:name w:val="H1 Char"/>
    <w:basedOn w:val="DefaultParagraphFont"/>
    <w:link w:val="H1"/>
    <w:rsid w:val="00C21A7C"/>
    <w:rPr>
      <w:rFonts w:eastAsiaTheme="majorEastAsia" w:cstheme="majorBidi"/>
      <w:b/>
      <w:caps/>
      <w:sz w:val="28"/>
      <w:szCs w:val="32"/>
      <w:lang w:val="en-US" w:eastAsia="en-US"/>
    </w:rPr>
  </w:style>
  <w:style w:type="character" w:customStyle="1" w:styleId="H40">
    <w:name w:val="H4 Знак"/>
    <w:basedOn w:val="DefaultParagraphFont"/>
    <w:link w:val="H4"/>
    <w:rsid w:val="00C21A7C"/>
    <w:rPr>
      <w:rFonts w:eastAsiaTheme="majorEastAsia" w:cstheme="majorBidi"/>
      <w:szCs w:val="32"/>
      <w:lang w:val="en-US" w:eastAsia="en-US"/>
    </w:rPr>
  </w:style>
  <w:style w:type="character" w:customStyle="1" w:styleId="04StandardChar">
    <w:name w:val="04_Standard Char"/>
    <w:basedOn w:val="DefaultParagraphFont"/>
    <w:link w:val="04Standard"/>
    <w:rsid w:val="00C21A7C"/>
    <w:rPr>
      <w:rFonts w:eastAsiaTheme="minorHAnsi"/>
      <w:lang w:val="en-US" w:eastAsia="en-US"/>
    </w:rPr>
  </w:style>
  <w:style w:type="character" w:customStyle="1" w:styleId="02EnglishTABLETextChar">
    <w:name w:val="02_EnglishTABLEText Char"/>
    <w:basedOn w:val="00TABLETEXTChar"/>
    <w:link w:val="02EnglishTABLEText"/>
    <w:rsid w:val="00C21A7C"/>
    <w:rPr>
      <w:rFonts w:eastAsia="Calibri" w:cs="Calibri"/>
      <w:bCs/>
      <w:i/>
      <w:sz w:val="16"/>
      <w:szCs w:val="20"/>
      <w:lang w:val="ru-R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21A7C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1A7C"/>
    <w:pPr>
      <w:spacing w:before="60" w:after="60"/>
      <w:ind w:firstLine="0"/>
    </w:pPr>
    <w:rPr>
      <w:rFonts w:ascii="Arial Bold" w:hAnsi="Arial Bold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1A7C"/>
    <w:pPr>
      <w:spacing w:before="60" w:after="60"/>
      <w:ind w:left="19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21A7C"/>
    <w:pPr>
      <w:spacing w:after="0"/>
      <w:ind w:left="403" w:firstLine="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C21A7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1A7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21A7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02TableEnglishText">
    <w:name w:val="02_TableEnglishText"/>
    <w:basedOn w:val="DefaultParagraphFont"/>
    <w:uiPriority w:val="1"/>
    <w:qFormat/>
    <w:rsid w:val="00E526C7"/>
    <w:rPr>
      <w:rFonts w:ascii="Arial" w:hAnsi="Arial"/>
      <w:b w:val="0"/>
      <w:i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NN\Downloads\PQE%20TQ%20Styles%20Template_v1.0.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C9AD68137404BB2F9DC6C67D09A00" ma:contentTypeVersion="9" ma:contentTypeDescription="Create a new document." ma:contentTypeScope="" ma:versionID="ca0f84064fa8f5a2935370e2d0218bd4">
  <xsd:schema xmlns:xsd="http://www.w3.org/2001/XMLSchema" xmlns:xs="http://www.w3.org/2001/XMLSchema" xmlns:p="http://schemas.microsoft.com/office/2006/metadata/properties" xmlns:ns2="189bff57-43ce-4035-9071-c624bbaba852" xmlns:ns3="2bdc77ae-d46f-48e9-aa6d-800907d0cab1" targetNamespace="http://schemas.microsoft.com/office/2006/metadata/properties" ma:root="true" ma:fieldsID="2b6b6936aa2731eff5108ef22bc0a793" ns2:_="" ns3:_="">
    <xsd:import namespace="189bff57-43ce-4035-9071-c624bbaba852"/>
    <xsd:import namespace="2bdc77ae-d46f-48e9-aa6d-800907d0c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bff57-43ce-4035-9071-c624bbaba8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c77ae-d46f-48e9-aa6d-800907d0ca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E02750-C496-4A03-B74B-D599100DA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9bff57-43ce-4035-9071-c624bbaba852"/>
    <ds:schemaRef ds:uri="2bdc77ae-d46f-48e9-aa6d-800907d0c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4D143-A91A-460C-B4B8-676A0D93AC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1B57BA-3465-472F-A29B-BE6AFC9533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PQE TQ Styles Template_v1.0.2</Template>
  <TotalTime>1018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Romanov</cp:lastModifiedBy>
  <cp:revision>57</cp:revision>
  <dcterms:created xsi:type="dcterms:W3CDTF">2023-11-17T07:14:00Z</dcterms:created>
  <dcterms:modified xsi:type="dcterms:W3CDTF">2023-12-26T11:50:00Z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0x010100D92C9AD68137404BB2F9DC6C67D09A00</vt:lpwstr>
  </property>
</Properties>
</file>