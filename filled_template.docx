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E9B2D" w14:textId="461D9612" w:rsidR="00743A0E" w:rsidRPr="004659D4" w:rsidRDefault="0039455F" w:rsidP="00743A0E">
      <w:pPr>
        <w:pStyle w:val="H2"/>
      </w:pPr>
      <w:bookmarkStart w:id="0" w:name="_5q47ua9jou4h" w:colFirst="0" w:colLast="0"/>
      <w:bookmarkStart w:id="1" w:name="_Toc59014628"/>
      <w:bookmarkStart w:id="2" w:name="_Toc128663308"/>
      <w:bookmarkEnd w:id="0"/>
      <w:r w:rsidRPr="004659D4">
        <w:t>Модуль</w:t>
      </w:r>
      <w:bookmarkEnd w:id="1"/>
      <w:bookmarkEnd w:id="2"/>
      <w:r w:rsidR="00743A0E">
        <w:t xml:space="preserve">  </w:t>
      </w:r>
      <w:r w:rsidR="00743A0E" w:rsidRPr="00743A0E">
        <w:rPr>
          <w:b w:val="0"/>
          <w:sz w:val="22"/>
          <w:szCs w:val="22"/>
        </w:rPr>
        <w:t>(Module )</w:t>
      </w:r>
      <w:bookmarkStart w:id="3" w:name="_GoBack"/>
      <w:bookmarkEnd w:id="3"/>
    </w:p>
    <w:p w14:paraId="07ABBDAE" w14:textId="7FB0664E" w:rsidR="008E35A7" w:rsidRPr="00F246AF" w:rsidRDefault="00602EFA" w:rsidP="008E35A7">
      <w:pPr>
        <w:pStyle w:val="04Standard"/>
        <w:rPr>
          <w:i/>
          <w:sz w:val="18"/>
          <w:lang w:val="en-GB"/>
        </w:rPr>
      </w:pPr>
      <w:r w:rsidRPr="002C598A">
        <w:rPr>
          <w:lang w:val="ru-RU"/>
        </w:rPr>
        <w:t>В</w:t>
      </w:r>
      <w:r w:rsidRPr="00B739CB">
        <w:rPr>
          <w:lang w:val="ru-RU"/>
        </w:rPr>
        <w:t xml:space="preserve"> </w:t>
      </w:r>
      <w:r w:rsidRPr="002C598A">
        <w:rPr>
          <w:lang w:val="ru-RU"/>
        </w:rPr>
        <w:t>таблице</w:t>
      </w:r>
      <w:r w:rsidRPr="00B739CB">
        <w:rPr>
          <w:lang w:val="ru-RU"/>
        </w:rPr>
        <w:t xml:space="preserve"> </w:t>
      </w:r>
      <w:r w:rsidRPr="002C598A">
        <w:rPr>
          <w:lang w:val="ru-RU"/>
        </w:rPr>
        <w:t>ниже</w:t>
      </w:r>
      <w:r w:rsidRPr="00B739CB">
        <w:rPr>
          <w:lang w:val="ru-RU"/>
        </w:rPr>
        <w:t xml:space="preserve"> </w:t>
      </w:r>
      <w:r w:rsidRPr="002C598A">
        <w:rPr>
          <w:lang w:val="ru-RU"/>
        </w:rPr>
        <w:t>приведены</w:t>
      </w:r>
      <w:r w:rsidRPr="00B739CB">
        <w:rPr>
          <w:lang w:val="ru-RU"/>
        </w:rPr>
        <w:t xml:space="preserve"> </w:t>
      </w:r>
      <w:r w:rsidRPr="002C598A">
        <w:rPr>
          <w:lang w:val="ru-RU"/>
        </w:rPr>
        <w:t>требования</w:t>
      </w:r>
      <w:r w:rsidRPr="00B739CB">
        <w:rPr>
          <w:lang w:val="ru-RU"/>
        </w:rPr>
        <w:t xml:space="preserve"> </w:t>
      </w:r>
      <w:r w:rsidRPr="002C598A">
        <w:rPr>
          <w:lang w:val="ru-RU"/>
        </w:rPr>
        <w:t>к</w:t>
      </w:r>
      <w:r w:rsidRPr="00B739CB">
        <w:rPr>
          <w:lang w:val="ru-RU"/>
        </w:rPr>
        <w:t xml:space="preserve"> </w:t>
      </w:r>
      <w:r w:rsidR="008E35A7">
        <w:rPr>
          <w:lang w:val="ru-RU"/>
        </w:rPr>
        <w:t xml:space="preserve">модулю </w:t>
      </w:r>
      <w:r w:rsidR="008E35A7" w:rsidRPr="009C7CD1">
        <w:rPr>
          <w:lang w:val="ru-RU"/>
        </w:rPr>
        <w:br/>
      </w:r>
      <w:r w:rsidR="00C84192" w:rsidRPr="00643523">
        <w:rPr>
          <w:rStyle w:val="01EnglishTextChar"/>
          <w:lang w:val="en-GB"/>
        </w:rPr>
        <w:t xml:space="preserve">(The table below shows </w:t>
      </w:r>
      <w:r w:rsidR="008E35A7" w:rsidRPr="004659D4">
        <w:rPr>
          <w:rStyle w:val="01EnglishTextChar"/>
          <w:lang w:val="en-GB"/>
        </w:rPr>
        <w:t xml:space="preserve">requirements </w:t>
      </w:r>
      <w:r w:rsidR="00C84192" w:rsidRPr="004659D4">
        <w:rPr>
          <w:rStyle w:val="01EnglishTextChar"/>
          <w:lang w:val="en-GB"/>
        </w:rPr>
        <w:t>for</w:t>
      </w:r>
      <w:r w:rsidR="00743A0E">
        <w:rPr>
          <w:rStyle w:val="01EnglishTextChar"/>
          <w:lang w:val="en-GB"/>
        </w:rPr>
        <w:t xml:space="preserve"> </w:t>
      </w:r>
      <w:r w:rsidR="00C84192" w:rsidRPr="004659D4">
        <w:rPr>
          <w:rStyle w:val="01EnglishTextChar"/>
          <w:lang w:val="en-GB"/>
        </w:rPr>
        <w:t xml:space="preserve"> module</w:t>
      </w:r>
      <w:r w:rsidR="008E35A7" w:rsidRPr="00643523">
        <w:rPr>
          <w:rStyle w:val="01EnglishTextChar"/>
          <w:lang w:val="en-GB"/>
        </w:rPr>
        <w:t>).</w:t>
      </w:r>
    </w:p>
    <w:p w14:paraId="4E19DB27" w14:textId="5F1EF5F8" w:rsidR="00602EFA" w:rsidRPr="008E35A7" w:rsidRDefault="00602EFA" w:rsidP="007D5819">
      <w:pPr>
        <w:pStyle w:val="NormaleArial"/>
        <w:spacing w:before="120"/>
        <w:rPr>
          <w:rFonts w:cs="Arial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1681"/>
        <w:gridCol w:w="2429"/>
        <w:gridCol w:w="3258"/>
        <w:gridCol w:w="1844"/>
        <w:gridCol w:w="2323"/>
      </w:tblGrid>
      <w:tr w:rsidR="008611D8" w:rsidRPr="005A2BA8" w14:paraId="4E19DB2C" w14:textId="740F4A51" w:rsidTr="009C7CD1">
        <w:trPr>
          <w:cantSplit/>
          <w:trHeight w:val="476"/>
          <w:tblHeader/>
        </w:trPr>
        <w:tc>
          <w:tcPr>
            <w:tcW w:w="546" w:type="pct"/>
            <w:tcBorders>
              <w:bottom w:val="single" w:sz="4" w:space="0" w:color="auto"/>
            </w:tcBorders>
            <w:shd w:val="clear" w:color="auto" w:fill="CCCCCC"/>
          </w:tcPr>
          <w:p w14:paraId="4E19DB28" w14:textId="113CD9CE" w:rsidR="00E526C7" w:rsidRPr="002C598A" w:rsidRDefault="00E526C7" w:rsidP="00E526C7">
            <w:pPr>
              <w:pStyle w:val="00TABLETEXT"/>
              <w:rPr>
                <w:b/>
                <w:iCs/>
                <w:snapToGrid w:val="0"/>
                <w:lang w:val="en-GB"/>
              </w:rPr>
            </w:pPr>
            <w:r w:rsidRPr="00BA3364">
              <w:rPr>
                <w:b/>
              </w:rPr>
              <w:t>Код требования</w:t>
            </w:r>
            <w:r w:rsidRPr="0095427E">
              <w:rPr>
                <w:rStyle w:val="02TableEnglishText"/>
                <w:i w:val="0"/>
                <w:lang w:val="ru-RU"/>
              </w:rPr>
              <w:br/>
            </w:r>
            <w:r w:rsidRPr="00BA3364">
              <w:rPr>
                <w:rStyle w:val="02EnglishTABLETextChar"/>
              </w:rPr>
              <w:t>(ID requirement)</w:t>
            </w:r>
          </w:p>
        </w:tc>
        <w:tc>
          <w:tcPr>
            <w:tcW w:w="649" w:type="pct"/>
            <w:shd w:val="clear" w:color="auto" w:fill="CCCCCC"/>
          </w:tcPr>
          <w:p w14:paraId="4E19DB29" w14:textId="4BFEEBF8" w:rsidR="00E526C7" w:rsidRPr="002C598A" w:rsidRDefault="00E526C7" w:rsidP="00E526C7">
            <w:pPr>
              <w:pStyle w:val="00TABLETEXT"/>
              <w:rPr>
                <w:b/>
                <w:iCs/>
                <w:snapToGrid w:val="0"/>
                <w:lang w:val="ru-RU"/>
              </w:rPr>
            </w:pPr>
            <w:r w:rsidRPr="00BA3364">
              <w:rPr>
                <w:b/>
              </w:rPr>
              <w:t>Фаза процесса</w:t>
            </w:r>
            <w:r w:rsidRPr="0095427E">
              <w:t xml:space="preserve"> </w:t>
            </w:r>
            <w:r w:rsidRPr="0095427E">
              <w:rPr>
                <w:rStyle w:val="02EnglishTABLETextChar"/>
              </w:rPr>
              <w:t>(Process Phase)</w:t>
            </w:r>
          </w:p>
        </w:tc>
        <w:tc>
          <w:tcPr>
            <w:tcW w:w="938" w:type="pct"/>
            <w:tcBorders>
              <w:bottom w:val="single" w:sz="4" w:space="0" w:color="auto"/>
            </w:tcBorders>
            <w:shd w:val="clear" w:color="auto" w:fill="CCCCCC"/>
          </w:tcPr>
          <w:p w14:paraId="4E19DB2A" w14:textId="1D399393" w:rsidR="00E526C7" w:rsidRPr="00E526C7" w:rsidRDefault="00E526C7" w:rsidP="00E526C7">
            <w:pPr>
              <w:pStyle w:val="00TABLETEXT"/>
              <w:rPr>
                <w:b/>
                <w:iCs/>
                <w:snapToGrid w:val="0"/>
                <w:lang w:val="en-GB"/>
              </w:rPr>
            </w:pPr>
            <w:r w:rsidRPr="00BA3364">
              <w:rPr>
                <w:b/>
              </w:rPr>
              <w:t>Номер шага*. Название шага</w:t>
            </w:r>
            <w:r w:rsidRPr="00FD1C88">
              <w:br/>
            </w:r>
            <w:r w:rsidRPr="00743A0E">
              <w:rPr>
                <w:rStyle w:val="02EnglishTABLETextChar"/>
                <w:lang w:val="en-GB"/>
              </w:rPr>
              <w:t>(</w:t>
            </w:r>
            <w:r w:rsidRPr="00BA3364">
              <w:rPr>
                <w:rStyle w:val="02EnglishTABLETextChar"/>
                <w:lang w:val="en-GB"/>
              </w:rPr>
              <w:t>Step</w:t>
            </w:r>
            <w:r w:rsidRPr="00743A0E">
              <w:rPr>
                <w:rStyle w:val="02EnglishTABLETextChar"/>
                <w:lang w:val="en-GB"/>
              </w:rPr>
              <w:t xml:space="preserve"> number and name)</w:t>
            </w:r>
          </w:p>
        </w:tc>
        <w:tc>
          <w:tcPr>
            <w:tcW w:w="1258" w:type="pct"/>
            <w:tcBorders>
              <w:bottom w:val="single" w:sz="4" w:space="0" w:color="auto"/>
            </w:tcBorders>
            <w:shd w:val="clear" w:color="auto" w:fill="CCCCCC"/>
          </w:tcPr>
          <w:p w14:paraId="4E19DB2B" w14:textId="42738042" w:rsidR="00E526C7" w:rsidRPr="002C598A" w:rsidRDefault="00E526C7" w:rsidP="00E526C7">
            <w:pPr>
              <w:pStyle w:val="00TABLETEXT"/>
              <w:rPr>
                <w:b/>
                <w:iCs/>
                <w:snapToGrid w:val="0"/>
                <w:lang w:val="ru-RU"/>
              </w:rPr>
            </w:pPr>
            <w:r w:rsidRPr="0095427E">
              <w:rPr>
                <w:b/>
              </w:rPr>
              <w:t>Описание</w:t>
            </w:r>
            <w:r w:rsidRPr="0095427E">
              <w:rPr>
                <w:b/>
              </w:rPr>
              <w:br/>
            </w:r>
            <w:r w:rsidRPr="00BA3364">
              <w:rPr>
                <w:rStyle w:val="02EnglishTABLETextChar"/>
              </w:rPr>
              <w:t>(Description)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shd w:val="clear" w:color="auto" w:fill="CCCCCC"/>
          </w:tcPr>
          <w:p w14:paraId="37C81D81" w14:textId="466418D0" w:rsidR="00E526C7" w:rsidRPr="002C598A" w:rsidRDefault="00E526C7" w:rsidP="00E526C7">
            <w:pPr>
              <w:pStyle w:val="00TABLETEXT"/>
              <w:rPr>
                <w:b/>
                <w:iCs/>
                <w:snapToGrid w:val="0"/>
                <w:lang w:val="ru-RU"/>
              </w:rPr>
            </w:pPr>
            <w:r w:rsidRPr="00BA3364">
              <w:rPr>
                <w:b/>
              </w:rPr>
              <w:t>Ответственный</w:t>
            </w:r>
            <w:r w:rsidRPr="0095427E">
              <w:br/>
            </w:r>
            <w:r w:rsidRPr="00BA3364">
              <w:rPr>
                <w:rStyle w:val="02EnglishTABLETextChar"/>
              </w:rPr>
              <w:t>(Responsible)</w:t>
            </w:r>
          </w:p>
        </w:tc>
        <w:tc>
          <w:tcPr>
            <w:tcW w:w="897" w:type="pct"/>
            <w:tcBorders>
              <w:bottom w:val="single" w:sz="4" w:space="0" w:color="auto"/>
            </w:tcBorders>
            <w:shd w:val="clear" w:color="auto" w:fill="CCCCCC"/>
          </w:tcPr>
          <w:p w14:paraId="09A2F36D" w14:textId="1294A7B5" w:rsidR="00E526C7" w:rsidRDefault="00E526C7" w:rsidP="00E526C7">
            <w:pPr>
              <w:pStyle w:val="00TABLETEXT"/>
              <w:rPr>
                <w:b/>
                <w:iCs/>
                <w:snapToGrid w:val="0"/>
                <w:lang w:val="ru-RU"/>
              </w:rPr>
            </w:pPr>
            <w:r w:rsidRPr="00BA3364">
              <w:rPr>
                <w:b/>
              </w:rPr>
              <w:t>ЭЗЭП</w:t>
            </w:r>
            <w:r w:rsidRPr="0095427E">
              <w:br/>
            </w:r>
            <w:r w:rsidRPr="00BA3364">
              <w:rPr>
                <w:rStyle w:val="02EnglishTABLETextChar"/>
              </w:rPr>
              <w:t>(ERES related)</w:t>
            </w:r>
          </w:p>
        </w:tc>
      </w:tr>
      <w:tr w:rsidR="009C7CD1" w:rsidRPr="005A2BA8" w14:paraId="371FFA0A" w14:textId="77777777" w:rsidTr="009C7CD1">
        <w:trPr>
          <w:cantSplit/>
          <w:trHeight w:val="476"/>
        </w:trPr>
        <w:tc>
          <w:tcPr>
            <w:tcW w:w="546" w:type="pct"/>
            <w:shd w:val="clear" w:color="auto" w:fill="auto"/>
          </w:tcPr>
          <w:p w14:paraId="0565343A" w14:textId="51BBA955" w:rsidR="009C7CD1" w:rsidRPr="002C598A" w:rsidRDefault="009C7CD1" w:rsidP="009C7CD1">
            <w:pPr>
              <w:pStyle w:val="00TABLETEXT"/>
              <w:numPr>
                <w:ilvl w:val="0"/>
                <w:numId w:val="8"/>
              </w:numPr>
              <w:rPr>
                <w:b/>
                <w:iCs/>
                <w:snapToGrid w:val="0"/>
                <w:lang w:val="en-GB"/>
              </w:rPr>
            </w:pPr>
          </w:p>
        </w:tc>
        <w:tc>
          <w:tcPr>
            <w:tcW w:w="649" w:type="pct"/>
            <w:shd w:val="clear" w:color="auto" w:fill="auto"/>
          </w:tcPr>
          <w:p w14:paraId="16914733" w14:textId="4ADA0C42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Согласование Поставщика/Производителя </w:t>
            </w:r>
            <w:r>
              <w:br/>
            </w:r>
            <w:r w:rsidRPr="0000407D">
              <w:rPr>
                <w:rStyle w:val="02EnglishTABLETextChar"/>
              </w:rPr>
              <w:t>( Supplier Approval/Manufacturer )</w:t>
            </w:r>
          </w:p>
        </w:tc>
        <w:tc>
          <w:tcPr>
            <w:tcW w:w="938" w:type="pct"/>
            <w:shd w:val="clear" w:color="auto" w:fill="auto"/>
          </w:tcPr>
          <w:p w14:paraId="5E6536DC" w14:textId="7D03A4EA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9C7CD1">
              <w:rPr>
                <w:lang w:val="ru-RU"/>
              </w:rPr>
              <w:t xml:space="preserve"> 1. Заявка на ввод Поставщика/Производителя </w:t>
            </w:r>
            <w:r w:rsidRPr="009C7CD1">
              <w:rPr>
                <w:lang w:val="ru-RU"/>
              </w:rPr>
              <w:br/>
            </w:r>
            <w:r w:rsidRPr="00FA281F">
              <w:rPr>
                <w:rStyle w:val="02EnglishTABLETextChar"/>
              </w:rPr>
              <w:t xml:space="preserve">( 1. </w:t>
            </w:r>
            <w:r w:rsidRPr="009C7CD1">
              <w:rPr>
                <w:rStyle w:val="02EnglishTABLETextChar"/>
                <w:lang w:val="en-GB"/>
              </w:rPr>
              <w:t>Request to enter a Supplier/Manufacturer )</w:t>
            </w:r>
          </w:p>
        </w:tc>
        <w:tc>
          <w:tcPr>
            <w:tcW w:w="1258" w:type="pct"/>
            <w:shd w:val="clear" w:color="auto" w:fill="auto"/>
          </w:tcPr>
          <w:p w14:paraId="6BF66CC3" w14:textId="2D0331FF" w:rsidR="009C7CD1" w:rsidRPr="00643523" w:rsidRDefault="009C7CD1" w:rsidP="009C7CD1">
            <w:pPr>
              <w:pStyle w:val="00TABLETEXT"/>
            </w:pPr>
            <w:r w:rsidRPr="00C21A7C">
              <w:t>Система должна позволять cоздать и заполнить реквизитами заявку на ввод нового Поставщика/Производителя</w:t>
            </w:r>
            <w:r>
              <w:br/>
            </w:r>
            <w:r w:rsidRPr="00743A0E">
              <w:rPr>
                <w:rStyle w:val="02EnglishTABLETextChar"/>
                <w:lang w:val="en-GB"/>
              </w:rPr>
              <w:t>(</w:t>
            </w:r>
            <w:r w:rsidRPr="0000407D">
              <w:rPr>
                <w:rStyle w:val="02EnglishTABLETextChar"/>
                <w:lang w:val="en-GB"/>
              </w:rPr>
              <w:t>The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system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shall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be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able</w:t>
            </w:r>
            <w:r w:rsidRPr="00743A0E">
              <w:rPr>
                <w:rStyle w:val="02EnglishTABLETextChar"/>
                <w:lang w:val="en-GB"/>
              </w:rPr>
              <w:t xml:space="preserve"> to  create and fill in an application for entering a new Supplier with the details/Manufacturer)</w:t>
            </w:r>
          </w:p>
        </w:tc>
        <w:tc>
          <w:tcPr>
            <w:tcW w:w="712" w:type="pct"/>
            <w:shd w:val="clear" w:color="auto" w:fill="auto"/>
          </w:tcPr>
          <w:p w14:paraId="67B762AF" w14:textId="41EC87FD" w:rsidR="009C7CD1" w:rsidRPr="00643523" w:rsidRDefault="009C7CD1" w:rsidP="009C7CD1">
            <w:pPr>
              <w:pStyle w:val="00TABLETEXT"/>
            </w:pPr>
            <w:r w:rsidRPr="00C21A7C">
              <w:t xml:space="preserve">Ответственный за номенклатуру </w:t>
            </w:r>
            <w:r>
              <w:br/>
            </w:r>
            <w:r w:rsidRPr="0000407D">
              <w:rPr>
                <w:rStyle w:val="02EnglishTABLETextChar"/>
              </w:rPr>
              <w:t>( Responsible for the nomenclature )</w:t>
            </w:r>
          </w:p>
        </w:tc>
        <w:tc>
          <w:tcPr>
            <w:tcW w:w="897" w:type="pct"/>
            <w:shd w:val="clear" w:color="auto" w:fill="auto"/>
          </w:tcPr>
          <w:p w14:paraId="0151B882" w14:textId="3CDCC206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Согласование производителя/поставщика </w:t>
            </w:r>
            <w:r>
              <w:t xml:space="preserve"> </w:t>
            </w:r>
            <w:r w:rsidRPr="0000407D">
              <w:rPr>
                <w:rStyle w:val="02EnglishTABLETextChar"/>
              </w:rPr>
              <w:t>( Manufacturer/Supplier approval )</w:t>
            </w:r>
          </w:p>
        </w:tc>
      </w:tr>
      <w:tr w:rsidR="009C7CD1" w:rsidRPr="005A2BA8" w14:paraId="0647DA7D" w14:textId="77777777" w:rsidTr="009C7CD1">
        <w:trPr>
          <w:cantSplit/>
          <w:trHeight w:val="476"/>
        </w:trPr>
        <w:tc>
          <w:tcPr>
            <w:tcW w:w="546" w:type="pct"/>
            <w:shd w:val="clear" w:color="auto" w:fill="auto"/>
          </w:tcPr>
          <w:p w14:paraId="6C98E7DA" w14:textId="77777777" w:rsidR="009C7CD1" w:rsidRPr="002C598A" w:rsidRDefault="009C7CD1" w:rsidP="009C7CD1">
            <w:pPr>
              <w:pStyle w:val="00TABLETEXT"/>
              <w:numPr>
                <w:ilvl w:val="0"/>
                <w:numId w:val="8"/>
              </w:numPr>
              <w:rPr>
                <w:b/>
                <w:iCs/>
                <w:snapToGrid w:val="0"/>
                <w:lang w:val="en-GB"/>
              </w:rPr>
            </w:pPr>
          </w:p>
        </w:tc>
        <w:tc>
          <w:tcPr>
            <w:tcW w:w="649" w:type="pct"/>
            <w:shd w:val="clear" w:color="auto" w:fill="auto"/>
          </w:tcPr>
          <w:p w14:paraId="41037B6C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Согласование Поставщика/Производителя </w:t>
            </w:r>
            <w:r>
              <w:br/>
            </w:r>
            <w:r w:rsidRPr="0000407D">
              <w:rPr>
                <w:rStyle w:val="02EnglishTABLETextChar"/>
              </w:rPr>
              <w:t>( Supplier Approval/Manufacturer )</w:t>
            </w:r>
          </w:p>
        </w:tc>
        <w:tc>
          <w:tcPr>
            <w:tcW w:w="938" w:type="pct"/>
            <w:shd w:val="clear" w:color="auto" w:fill="auto"/>
          </w:tcPr>
          <w:p w14:paraId="3DA2C75C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C21A7C">
              <w:t xml:space="preserve"> 2. Приложить сертификат качества </w:t>
            </w:r>
            <w:r>
              <w:br/>
            </w:r>
            <w:proofErr w:type="gramStart"/>
            <w:r w:rsidRPr="009C7CD1">
              <w:rPr>
                <w:rStyle w:val="02EnglishTABLETextChar"/>
                <w:lang w:val="en-GB"/>
              </w:rPr>
              <w:t>( 2</w:t>
            </w:r>
            <w:proofErr w:type="gramEnd"/>
            <w:r w:rsidRPr="009C7CD1">
              <w:rPr>
                <w:rStyle w:val="02EnglishTABLETextChar"/>
                <w:lang w:val="en-GB"/>
              </w:rPr>
              <w:t>. Attach a quality certificate )</w:t>
            </w:r>
          </w:p>
        </w:tc>
        <w:tc>
          <w:tcPr>
            <w:tcW w:w="1258" w:type="pct"/>
            <w:shd w:val="clear" w:color="auto" w:fill="auto"/>
          </w:tcPr>
          <w:p w14:paraId="28C6E832" w14:textId="77777777" w:rsidR="009C7CD1" w:rsidRPr="00643523" w:rsidRDefault="009C7CD1" w:rsidP="009C7CD1">
            <w:pPr>
              <w:pStyle w:val="00TABLETEXT"/>
            </w:pPr>
            <w:r w:rsidRPr="00C21A7C">
              <w:t>Система должна позволять приложить сертификат качества к карточке документа</w:t>
            </w:r>
            <w:r>
              <w:br/>
            </w:r>
            <w:r w:rsidRPr="00743A0E">
              <w:rPr>
                <w:rStyle w:val="02EnglishTABLETextChar"/>
                <w:lang w:val="en-GB"/>
              </w:rPr>
              <w:t>(</w:t>
            </w:r>
            <w:r w:rsidRPr="0000407D">
              <w:rPr>
                <w:rStyle w:val="02EnglishTABLETextChar"/>
                <w:lang w:val="en-GB"/>
              </w:rPr>
              <w:t>The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system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shall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be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able</w:t>
            </w:r>
            <w:r w:rsidRPr="00743A0E">
              <w:rPr>
                <w:rStyle w:val="02EnglishTABLETextChar"/>
                <w:lang w:val="en-GB"/>
              </w:rPr>
              <w:t xml:space="preserve"> to  attach the quality certificate to the document card)</w:t>
            </w:r>
          </w:p>
        </w:tc>
        <w:tc>
          <w:tcPr>
            <w:tcW w:w="712" w:type="pct"/>
            <w:shd w:val="clear" w:color="auto" w:fill="auto"/>
          </w:tcPr>
          <w:p w14:paraId="71C67C7C" w14:textId="7BC89820" w:rsidR="009C7CD1" w:rsidRPr="00643523" w:rsidRDefault="009C7CD1" w:rsidP="009C7CD1">
            <w:pPr>
              <w:pStyle w:val="00TABLETEXT"/>
            </w:pPr>
            <w:r w:rsidRPr="00643523">
              <w:t xml:space="preserve">Ответственный за ввод контрагентов </w:t>
            </w:r>
            <w:r>
              <w:br/>
            </w:r>
            <w:r>
              <w:rPr>
                <w:rStyle w:val="02EnglishTABLETextChar"/>
                <w:lang w:val="en-GB"/>
              </w:rPr>
              <w:t>(</w:t>
            </w:r>
            <w:r w:rsidRPr="00F96BA3">
              <w:rPr>
                <w:rStyle w:val="02EnglishTABLETextChar"/>
                <w:lang w:val="en-GB"/>
              </w:rPr>
              <w:t>Responsible for entering counterparties</w:t>
            </w:r>
            <w:r>
              <w:rPr>
                <w:rStyle w:val="02EnglishTABLETextChar"/>
                <w:lang w:val="en-GB"/>
              </w:rPr>
              <w:t>)</w:t>
            </w:r>
          </w:p>
        </w:tc>
        <w:tc>
          <w:tcPr>
            <w:tcW w:w="897" w:type="pct"/>
            <w:shd w:val="clear" w:color="auto" w:fill="auto"/>
          </w:tcPr>
          <w:p w14:paraId="66A29555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Согласование производителя/поставщика </w:t>
            </w:r>
            <w:r>
              <w:t xml:space="preserve"> </w:t>
            </w:r>
            <w:r w:rsidRPr="0000407D">
              <w:rPr>
                <w:rStyle w:val="02EnglishTABLETextChar"/>
              </w:rPr>
              <w:t>( Manufacturer/Supplier approval )</w:t>
            </w:r>
          </w:p>
        </w:tc>
      </w:tr>
      <w:tr w:rsidR="009C7CD1" w:rsidRPr="005A2BA8" w14:paraId="5FED73D1" w14:textId="77777777" w:rsidTr="009C7CD1">
        <w:trPr>
          <w:cantSplit/>
          <w:trHeight w:val="476"/>
        </w:trPr>
        <w:tc>
          <w:tcPr>
            <w:tcW w:w="546" w:type="pct"/>
            <w:shd w:val="clear" w:color="auto" w:fill="auto"/>
          </w:tcPr>
          <w:p w14:paraId="0D95A383" w14:textId="77777777" w:rsidR="009C7CD1" w:rsidRPr="002C598A" w:rsidRDefault="009C7CD1" w:rsidP="009C7CD1">
            <w:pPr>
              <w:pStyle w:val="00TABLETEXT"/>
              <w:numPr>
                <w:ilvl w:val="0"/>
                <w:numId w:val="8"/>
              </w:numPr>
              <w:rPr>
                <w:b/>
                <w:iCs/>
                <w:snapToGrid w:val="0"/>
                <w:lang w:val="en-GB"/>
              </w:rPr>
            </w:pPr>
          </w:p>
        </w:tc>
        <w:tc>
          <w:tcPr>
            <w:tcW w:w="649" w:type="pct"/>
            <w:shd w:val="clear" w:color="auto" w:fill="auto"/>
          </w:tcPr>
          <w:p w14:paraId="40AE919C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Согласование Поставщика/Производителя </w:t>
            </w:r>
            <w:r>
              <w:br/>
            </w:r>
            <w:r w:rsidRPr="0000407D">
              <w:rPr>
                <w:rStyle w:val="02EnglishTABLETextChar"/>
              </w:rPr>
              <w:t>( Supplier Approval/Manufacturer )</w:t>
            </w:r>
          </w:p>
        </w:tc>
        <w:tc>
          <w:tcPr>
            <w:tcW w:w="938" w:type="pct"/>
            <w:shd w:val="clear" w:color="auto" w:fill="auto"/>
          </w:tcPr>
          <w:p w14:paraId="0414F048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C21A7C">
              <w:t xml:space="preserve"> 3. Приложить сертификаты системы качество </w:t>
            </w:r>
            <w:r>
              <w:br/>
            </w:r>
            <w:r w:rsidRPr="00FA281F">
              <w:rPr>
                <w:rStyle w:val="02EnglishTABLETextChar"/>
              </w:rPr>
              <w:t>( 3. Attach quality system certificates )</w:t>
            </w:r>
          </w:p>
        </w:tc>
        <w:tc>
          <w:tcPr>
            <w:tcW w:w="1258" w:type="pct"/>
            <w:shd w:val="clear" w:color="auto" w:fill="auto"/>
          </w:tcPr>
          <w:p w14:paraId="3252AF22" w14:textId="77777777" w:rsidR="009C7CD1" w:rsidRPr="00643523" w:rsidRDefault="009C7CD1" w:rsidP="009C7CD1">
            <w:pPr>
              <w:pStyle w:val="00TABLETEXT"/>
            </w:pPr>
            <w:r w:rsidRPr="00C21A7C">
              <w:t>Система должна позволять приложить сертификаты системы качества к карточке документа</w:t>
            </w:r>
            <w:r>
              <w:br/>
            </w:r>
            <w:r w:rsidRPr="00743A0E">
              <w:rPr>
                <w:rStyle w:val="02EnglishTABLETextChar"/>
                <w:lang w:val="en-GB"/>
              </w:rPr>
              <w:t>(</w:t>
            </w:r>
            <w:r w:rsidRPr="0000407D">
              <w:rPr>
                <w:rStyle w:val="02EnglishTABLETextChar"/>
                <w:lang w:val="en-GB"/>
              </w:rPr>
              <w:t>The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system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shall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be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able</w:t>
            </w:r>
            <w:r w:rsidRPr="00743A0E">
              <w:rPr>
                <w:rStyle w:val="02EnglishTABLETextChar"/>
                <w:lang w:val="en-GB"/>
              </w:rPr>
              <w:t xml:space="preserve"> to  attach the quality system certificates to the document card)</w:t>
            </w:r>
          </w:p>
        </w:tc>
        <w:tc>
          <w:tcPr>
            <w:tcW w:w="712" w:type="pct"/>
            <w:shd w:val="clear" w:color="auto" w:fill="auto"/>
          </w:tcPr>
          <w:p w14:paraId="29156EF0" w14:textId="77777777" w:rsidR="009C7CD1" w:rsidRPr="00643523" w:rsidRDefault="009C7CD1" w:rsidP="009C7CD1">
            <w:pPr>
              <w:pStyle w:val="00TABLETEXT"/>
            </w:pPr>
            <w:r w:rsidRPr="00C21A7C">
              <w:t xml:space="preserve"> Ответственный за документ </w:t>
            </w:r>
            <w:r>
              <w:br/>
            </w:r>
            <w:r w:rsidRPr="0000407D">
              <w:rPr>
                <w:rStyle w:val="02EnglishTABLETextChar"/>
              </w:rPr>
              <w:t>( Responsible for the document )</w:t>
            </w:r>
          </w:p>
        </w:tc>
        <w:tc>
          <w:tcPr>
            <w:tcW w:w="897" w:type="pct"/>
            <w:shd w:val="clear" w:color="auto" w:fill="auto"/>
          </w:tcPr>
          <w:p w14:paraId="364DC0E2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Согласование производителя/поставщика </w:t>
            </w:r>
            <w:r>
              <w:t xml:space="preserve"> </w:t>
            </w:r>
            <w:r w:rsidRPr="0000407D">
              <w:rPr>
                <w:rStyle w:val="02EnglishTABLETextChar"/>
              </w:rPr>
              <w:t>( Manufacturer/Supplier approval )</w:t>
            </w:r>
          </w:p>
        </w:tc>
      </w:tr>
      <w:tr w:rsidR="009C7CD1" w:rsidRPr="005A2BA8" w14:paraId="74DC8C9B" w14:textId="77777777" w:rsidTr="009C7CD1">
        <w:trPr>
          <w:cantSplit/>
          <w:trHeight w:val="476"/>
        </w:trPr>
        <w:tc>
          <w:tcPr>
            <w:tcW w:w="546" w:type="pct"/>
            <w:shd w:val="clear" w:color="auto" w:fill="auto"/>
          </w:tcPr>
          <w:p w14:paraId="33811156" w14:textId="77777777" w:rsidR="009C7CD1" w:rsidRPr="002C598A" w:rsidRDefault="009C7CD1" w:rsidP="009C7CD1">
            <w:pPr>
              <w:pStyle w:val="00TABLETEXT"/>
              <w:numPr>
                <w:ilvl w:val="0"/>
                <w:numId w:val="8"/>
              </w:numPr>
              <w:rPr>
                <w:b/>
                <w:iCs/>
                <w:snapToGrid w:val="0"/>
                <w:lang w:val="en-GB"/>
              </w:rPr>
            </w:pPr>
          </w:p>
        </w:tc>
        <w:tc>
          <w:tcPr>
            <w:tcW w:w="649" w:type="pct"/>
            <w:shd w:val="clear" w:color="auto" w:fill="auto"/>
          </w:tcPr>
          <w:p w14:paraId="7982E61B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Согласование Поставщика/Производителя </w:t>
            </w:r>
            <w:r>
              <w:br/>
            </w:r>
            <w:r w:rsidRPr="0000407D">
              <w:rPr>
                <w:rStyle w:val="02EnglishTABLETextChar"/>
              </w:rPr>
              <w:t>( Supplier Approval/Manufacturer )</w:t>
            </w:r>
          </w:p>
        </w:tc>
        <w:tc>
          <w:tcPr>
            <w:tcW w:w="938" w:type="pct"/>
            <w:shd w:val="clear" w:color="auto" w:fill="auto"/>
          </w:tcPr>
          <w:p w14:paraId="2DC2A028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C21A7C">
              <w:t xml:space="preserve"> 4. Согласование сертификата качества </w:t>
            </w:r>
            <w:r>
              <w:br/>
            </w:r>
            <w:proofErr w:type="gramStart"/>
            <w:r w:rsidRPr="009C7CD1">
              <w:rPr>
                <w:rStyle w:val="02EnglishTABLETextChar"/>
                <w:lang w:val="en-GB"/>
              </w:rPr>
              <w:t>( 4</w:t>
            </w:r>
            <w:proofErr w:type="gramEnd"/>
            <w:r w:rsidRPr="009C7CD1">
              <w:rPr>
                <w:rStyle w:val="02EnglishTABLETextChar"/>
                <w:lang w:val="en-GB"/>
              </w:rPr>
              <w:t>. Approval of the quality certificate )</w:t>
            </w:r>
          </w:p>
        </w:tc>
        <w:tc>
          <w:tcPr>
            <w:tcW w:w="1258" w:type="pct"/>
            <w:shd w:val="clear" w:color="auto" w:fill="auto"/>
          </w:tcPr>
          <w:p w14:paraId="1E86EC3C" w14:textId="77777777" w:rsidR="009C7CD1" w:rsidRPr="00643523" w:rsidRDefault="009C7CD1" w:rsidP="009C7CD1">
            <w:pPr>
              <w:pStyle w:val="00TABLETEXT"/>
            </w:pPr>
            <w:r w:rsidRPr="009C7CD1">
              <w:rPr>
                <w:lang w:val="ru-RU"/>
              </w:rPr>
              <w:t xml:space="preserve">Система должна позволять Система должна позволять согласовать сертификат качества. </w:t>
            </w:r>
            <w:r w:rsidRPr="00C21A7C">
              <w:t>Технологу и ОКК указать результат согласования в карточке документа</w:t>
            </w:r>
            <w:r>
              <w:br/>
            </w:r>
            <w:r w:rsidRPr="00743A0E">
              <w:rPr>
                <w:rStyle w:val="02EnglishTABLETextChar"/>
                <w:lang w:val="en-GB"/>
              </w:rPr>
              <w:t>(</w:t>
            </w:r>
            <w:r w:rsidRPr="0000407D">
              <w:rPr>
                <w:rStyle w:val="02EnglishTABLETextChar"/>
                <w:lang w:val="en-GB"/>
              </w:rPr>
              <w:t>The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system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shall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be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able</w:t>
            </w:r>
            <w:r w:rsidRPr="00743A0E">
              <w:rPr>
                <w:rStyle w:val="02EnglishTABLETextChar"/>
                <w:lang w:val="en-GB"/>
              </w:rPr>
              <w:t xml:space="preserve"> to  The system should allow for the approval of a quality certificate. The technologist and the OCC should indicate the result of the agreement in the document card)</w:t>
            </w:r>
          </w:p>
        </w:tc>
        <w:tc>
          <w:tcPr>
            <w:tcW w:w="712" w:type="pct"/>
            <w:shd w:val="clear" w:color="auto" w:fill="auto"/>
          </w:tcPr>
          <w:p w14:paraId="39217B23" w14:textId="441DFD8A" w:rsidR="009C7CD1" w:rsidRPr="00643523" w:rsidRDefault="009C7CD1" w:rsidP="009C7CD1">
            <w:pPr>
              <w:pStyle w:val="00TABLETEXT"/>
            </w:pPr>
            <w:r w:rsidRPr="00643523">
              <w:t xml:space="preserve">Ответственный за ввод контрагентов </w:t>
            </w:r>
            <w:r>
              <w:br/>
            </w:r>
            <w:r>
              <w:rPr>
                <w:rStyle w:val="02EnglishTABLETextChar"/>
                <w:lang w:val="en-GB"/>
              </w:rPr>
              <w:t>(</w:t>
            </w:r>
            <w:r w:rsidRPr="00F96BA3">
              <w:rPr>
                <w:rStyle w:val="02EnglishTABLETextChar"/>
                <w:lang w:val="en-GB"/>
              </w:rPr>
              <w:t>Responsible for entering counterparties</w:t>
            </w:r>
            <w:r>
              <w:rPr>
                <w:rStyle w:val="02EnglishTABLETextChar"/>
                <w:lang w:val="en-GB"/>
              </w:rPr>
              <w:t>)</w:t>
            </w:r>
          </w:p>
        </w:tc>
        <w:tc>
          <w:tcPr>
            <w:tcW w:w="897" w:type="pct"/>
            <w:shd w:val="clear" w:color="auto" w:fill="auto"/>
          </w:tcPr>
          <w:p w14:paraId="547DB02D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Согласование производителя/поставщика  Заявка на ввод контрагента </w:t>
            </w:r>
            <w:r>
              <w:t xml:space="preserve"> </w:t>
            </w:r>
            <w:r w:rsidRPr="009C7CD1">
              <w:rPr>
                <w:rStyle w:val="02EnglishTABLETextChar"/>
                <w:lang w:val="en-US"/>
              </w:rPr>
              <w:t>( Manufacturer/supplier approval Request for counterparty input )</w:t>
            </w:r>
          </w:p>
        </w:tc>
      </w:tr>
      <w:tr w:rsidR="009C7CD1" w:rsidRPr="005A2BA8" w14:paraId="5B1146C9" w14:textId="77777777" w:rsidTr="009C7CD1">
        <w:trPr>
          <w:cantSplit/>
          <w:trHeight w:val="476"/>
        </w:trPr>
        <w:tc>
          <w:tcPr>
            <w:tcW w:w="546" w:type="pct"/>
            <w:shd w:val="clear" w:color="auto" w:fill="auto"/>
          </w:tcPr>
          <w:p w14:paraId="4C0B037B" w14:textId="77777777" w:rsidR="009C7CD1" w:rsidRPr="002C598A" w:rsidRDefault="009C7CD1" w:rsidP="009C7CD1">
            <w:pPr>
              <w:pStyle w:val="00TABLETEXT"/>
              <w:numPr>
                <w:ilvl w:val="0"/>
                <w:numId w:val="8"/>
              </w:numPr>
              <w:rPr>
                <w:b/>
                <w:iCs/>
                <w:snapToGrid w:val="0"/>
                <w:lang w:val="en-GB"/>
              </w:rPr>
            </w:pPr>
          </w:p>
        </w:tc>
        <w:tc>
          <w:tcPr>
            <w:tcW w:w="649" w:type="pct"/>
            <w:shd w:val="clear" w:color="auto" w:fill="auto"/>
          </w:tcPr>
          <w:p w14:paraId="5D91522F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Согласование Поставщика/Производителя </w:t>
            </w:r>
            <w:r>
              <w:br/>
            </w:r>
            <w:r w:rsidRPr="0000407D">
              <w:rPr>
                <w:rStyle w:val="02EnglishTABLETextChar"/>
              </w:rPr>
              <w:t>( Supplier Approval/Manufacturer )</w:t>
            </w:r>
          </w:p>
        </w:tc>
        <w:tc>
          <w:tcPr>
            <w:tcW w:w="938" w:type="pct"/>
            <w:shd w:val="clear" w:color="auto" w:fill="auto"/>
          </w:tcPr>
          <w:p w14:paraId="2B0AC060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C21A7C">
              <w:t xml:space="preserve"> 5. Ознакомление с результатами согласования </w:t>
            </w:r>
            <w:r>
              <w:br/>
            </w:r>
            <w:proofErr w:type="gramStart"/>
            <w:r w:rsidRPr="009C7CD1">
              <w:rPr>
                <w:rStyle w:val="02EnglishTABLETextChar"/>
                <w:lang w:val="en-GB"/>
              </w:rPr>
              <w:t>( 5</w:t>
            </w:r>
            <w:proofErr w:type="gramEnd"/>
            <w:r w:rsidRPr="009C7CD1">
              <w:rPr>
                <w:rStyle w:val="02EnglishTABLETextChar"/>
                <w:lang w:val="en-GB"/>
              </w:rPr>
              <w:t>. Familiarization with the results of the agreement )</w:t>
            </w:r>
          </w:p>
        </w:tc>
        <w:tc>
          <w:tcPr>
            <w:tcW w:w="1258" w:type="pct"/>
            <w:shd w:val="clear" w:color="auto" w:fill="auto"/>
          </w:tcPr>
          <w:p w14:paraId="5682DA8C" w14:textId="77777777" w:rsidR="009C7CD1" w:rsidRPr="00643523" w:rsidRDefault="009C7CD1" w:rsidP="009C7CD1">
            <w:pPr>
              <w:pStyle w:val="00TABLETEXT"/>
            </w:pPr>
            <w:r w:rsidRPr="00C21A7C">
              <w:t>Система должна позволять ознакомиться с результатами согласования</w:t>
            </w:r>
            <w:r>
              <w:br/>
            </w:r>
            <w:r w:rsidRPr="00743A0E">
              <w:rPr>
                <w:rStyle w:val="02EnglishTABLETextChar"/>
                <w:lang w:val="en-GB"/>
              </w:rPr>
              <w:t>(</w:t>
            </w:r>
            <w:r w:rsidRPr="0000407D">
              <w:rPr>
                <w:rStyle w:val="02EnglishTABLETextChar"/>
                <w:lang w:val="en-GB"/>
              </w:rPr>
              <w:t>The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system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shall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be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able</w:t>
            </w:r>
            <w:r w:rsidRPr="00743A0E">
              <w:rPr>
                <w:rStyle w:val="02EnglishTABLETextChar"/>
                <w:lang w:val="en-GB"/>
              </w:rPr>
              <w:t xml:space="preserve"> to  to get acquainted with the results of the agreement)</w:t>
            </w:r>
          </w:p>
        </w:tc>
        <w:tc>
          <w:tcPr>
            <w:tcW w:w="712" w:type="pct"/>
            <w:shd w:val="clear" w:color="auto" w:fill="auto"/>
          </w:tcPr>
          <w:p w14:paraId="7507051F" w14:textId="77777777" w:rsidR="009C7CD1" w:rsidRPr="00643523" w:rsidRDefault="009C7CD1" w:rsidP="009C7CD1">
            <w:pPr>
              <w:pStyle w:val="00TABLETEXT"/>
            </w:pPr>
            <w:r w:rsidRPr="00C21A7C">
              <w:t xml:space="preserve"> Отдел закупок </w:t>
            </w:r>
            <w:r>
              <w:br/>
            </w:r>
            <w:r w:rsidRPr="0000407D">
              <w:rPr>
                <w:rStyle w:val="02EnglishTABLETextChar"/>
              </w:rPr>
              <w:t>( Purchasing Department )</w:t>
            </w:r>
          </w:p>
        </w:tc>
        <w:tc>
          <w:tcPr>
            <w:tcW w:w="897" w:type="pct"/>
            <w:shd w:val="clear" w:color="auto" w:fill="auto"/>
          </w:tcPr>
          <w:p w14:paraId="295C756B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Заказ Клиента </w:t>
            </w:r>
            <w:r>
              <w:t xml:space="preserve"> </w:t>
            </w:r>
            <w:r w:rsidRPr="0000407D">
              <w:rPr>
                <w:rStyle w:val="02EnglishTABLETextChar"/>
              </w:rPr>
              <w:t>( Customer's Order )</w:t>
            </w:r>
          </w:p>
        </w:tc>
      </w:tr>
      <w:tr w:rsidR="009C7CD1" w:rsidRPr="005A2BA8" w14:paraId="71C632E8" w14:textId="77777777" w:rsidTr="009C7CD1">
        <w:trPr>
          <w:cantSplit/>
          <w:trHeight w:val="476"/>
        </w:trPr>
        <w:tc>
          <w:tcPr>
            <w:tcW w:w="546" w:type="pct"/>
            <w:shd w:val="clear" w:color="auto" w:fill="auto"/>
          </w:tcPr>
          <w:p w14:paraId="40D580B6" w14:textId="77777777" w:rsidR="009C7CD1" w:rsidRPr="002C598A" w:rsidRDefault="009C7CD1" w:rsidP="009C7CD1">
            <w:pPr>
              <w:pStyle w:val="00TABLETEXT"/>
              <w:numPr>
                <w:ilvl w:val="0"/>
                <w:numId w:val="8"/>
              </w:numPr>
              <w:rPr>
                <w:b/>
                <w:iCs/>
                <w:snapToGrid w:val="0"/>
                <w:lang w:val="en-GB"/>
              </w:rPr>
            </w:pPr>
          </w:p>
        </w:tc>
        <w:tc>
          <w:tcPr>
            <w:tcW w:w="649" w:type="pct"/>
            <w:shd w:val="clear" w:color="auto" w:fill="auto"/>
          </w:tcPr>
          <w:p w14:paraId="59B78AFA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Согласование Поставщика/Производителя </w:t>
            </w:r>
            <w:r>
              <w:br/>
            </w:r>
            <w:r w:rsidRPr="0000407D">
              <w:rPr>
                <w:rStyle w:val="02EnglishTABLETextChar"/>
              </w:rPr>
              <w:t>( Supplier Approval/Manufacturer )</w:t>
            </w:r>
          </w:p>
        </w:tc>
        <w:tc>
          <w:tcPr>
            <w:tcW w:w="938" w:type="pct"/>
            <w:shd w:val="clear" w:color="auto" w:fill="auto"/>
          </w:tcPr>
          <w:p w14:paraId="715B6FE2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C21A7C">
              <w:t xml:space="preserve"> 7. Приложить сертификаты системы качества </w:t>
            </w:r>
            <w:r>
              <w:br/>
            </w:r>
            <w:r w:rsidRPr="00FA281F">
              <w:rPr>
                <w:rStyle w:val="02EnglishTABLETextChar"/>
              </w:rPr>
              <w:t>( 7. Attach quality system certificates )</w:t>
            </w:r>
          </w:p>
        </w:tc>
        <w:tc>
          <w:tcPr>
            <w:tcW w:w="1258" w:type="pct"/>
            <w:shd w:val="clear" w:color="auto" w:fill="auto"/>
          </w:tcPr>
          <w:p w14:paraId="5BE033DA" w14:textId="77777777" w:rsidR="009C7CD1" w:rsidRPr="00643523" w:rsidRDefault="009C7CD1" w:rsidP="009C7CD1">
            <w:pPr>
              <w:pStyle w:val="00TABLETEXT"/>
            </w:pPr>
            <w:r w:rsidRPr="00C21A7C">
              <w:t>Система должна позволять  приложить сертификаты системы качества к карточке документа</w:t>
            </w:r>
            <w:r>
              <w:br/>
            </w:r>
            <w:r w:rsidRPr="00743A0E">
              <w:rPr>
                <w:rStyle w:val="02EnglishTABLETextChar"/>
                <w:lang w:val="en-GB"/>
              </w:rPr>
              <w:t>(</w:t>
            </w:r>
            <w:r w:rsidRPr="0000407D">
              <w:rPr>
                <w:rStyle w:val="02EnglishTABLETextChar"/>
                <w:lang w:val="en-GB"/>
              </w:rPr>
              <w:t>The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system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shall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be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able</w:t>
            </w:r>
            <w:r w:rsidRPr="00743A0E">
              <w:rPr>
                <w:rStyle w:val="02EnglishTABLETextChar"/>
                <w:lang w:val="en-GB"/>
              </w:rPr>
              <w:t xml:space="preserve"> to   attach quality system certificates to the document card)</w:t>
            </w:r>
          </w:p>
        </w:tc>
        <w:tc>
          <w:tcPr>
            <w:tcW w:w="712" w:type="pct"/>
            <w:shd w:val="clear" w:color="auto" w:fill="auto"/>
          </w:tcPr>
          <w:p w14:paraId="43320AB0" w14:textId="55B36302" w:rsidR="009C7CD1" w:rsidRPr="00643523" w:rsidRDefault="009C7CD1" w:rsidP="009C7CD1">
            <w:pPr>
              <w:pStyle w:val="00TABLETEXT"/>
            </w:pPr>
            <w:r w:rsidRPr="00C21A7C">
              <w:t xml:space="preserve"> </w:t>
            </w:r>
            <w:r w:rsidRPr="0095427E">
              <w:t>Контролер</w:t>
            </w:r>
            <w:r w:rsidRPr="000D55B3">
              <w:t xml:space="preserve"> </w:t>
            </w:r>
            <w:r w:rsidRPr="0095427E">
              <w:t>ООК</w:t>
            </w:r>
            <w:r w:rsidRPr="000D55B3">
              <w:t xml:space="preserve"> </w:t>
            </w:r>
            <w:r w:rsidRPr="0095427E">
              <w:rPr>
                <w:rStyle w:val="02EnglishTABLETextChar"/>
                <w:lang w:val="en-GB"/>
              </w:rPr>
              <w:t>(Quality Control Supervisor</w:t>
            </w:r>
            <w:r>
              <w:rPr>
                <w:rStyle w:val="02EnglishTABLETextChar"/>
                <w:lang w:val="en-GB"/>
              </w:rPr>
              <w:t>)</w:t>
            </w:r>
          </w:p>
        </w:tc>
        <w:tc>
          <w:tcPr>
            <w:tcW w:w="897" w:type="pct"/>
            <w:shd w:val="clear" w:color="auto" w:fill="auto"/>
          </w:tcPr>
          <w:p w14:paraId="71D0C944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Согласование производителя/поставщика </w:t>
            </w:r>
            <w:r>
              <w:t xml:space="preserve"> </w:t>
            </w:r>
            <w:r w:rsidRPr="0000407D">
              <w:rPr>
                <w:rStyle w:val="02EnglishTABLETextChar"/>
              </w:rPr>
              <w:t>( Manufacturer/Supplier approval )</w:t>
            </w:r>
          </w:p>
        </w:tc>
      </w:tr>
      <w:tr w:rsidR="009C7CD1" w:rsidRPr="005A2BA8" w14:paraId="7EDD2F92" w14:textId="77777777" w:rsidTr="009C7CD1">
        <w:trPr>
          <w:cantSplit/>
          <w:trHeight w:val="476"/>
        </w:trPr>
        <w:tc>
          <w:tcPr>
            <w:tcW w:w="546" w:type="pct"/>
            <w:shd w:val="clear" w:color="auto" w:fill="auto"/>
          </w:tcPr>
          <w:p w14:paraId="5B9BDC33" w14:textId="77777777" w:rsidR="009C7CD1" w:rsidRPr="002C598A" w:rsidRDefault="009C7CD1" w:rsidP="009C7CD1">
            <w:pPr>
              <w:pStyle w:val="00TABLETEXT"/>
              <w:numPr>
                <w:ilvl w:val="0"/>
                <w:numId w:val="8"/>
              </w:numPr>
              <w:rPr>
                <w:b/>
                <w:iCs/>
                <w:snapToGrid w:val="0"/>
                <w:lang w:val="en-GB"/>
              </w:rPr>
            </w:pPr>
          </w:p>
        </w:tc>
        <w:tc>
          <w:tcPr>
            <w:tcW w:w="649" w:type="pct"/>
            <w:shd w:val="clear" w:color="auto" w:fill="auto"/>
          </w:tcPr>
          <w:p w14:paraId="055B7C5A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Согласование Поставщика/Производителя </w:t>
            </w:r>
            <w:r>
              <w:br/>
            </w:r>
            <w:r w:rsidRPr="0000407D">
              <w:rPr>
                <w:rStyle w:val="02EnglishTABLETextChar"/>
              </w:rPr>
              <w:t>( Supplier Approval/Manufacturer )</w:t>
            </w:r>
          </w:p>
        </w:tc>
        <w:tc>
          <w:tcPr>
            <w:tcW w:w="938" w:type="pct"/>
            <w:shd w:val="clear" w:color="auto" w:fill="auto"/>
          </w:tcPr>
          <w:p w14:paraId="21BE4AC9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C21A7C">
              <w:t xml:space="preserve"> 8. Проверка приложенных сертификатов </w:t>
            </w:r>
            <w:r>
              <w:br/>
            </w:r>
            <w:proofErr w:type="gramStart"/>
            <w:r w:rsidRPr="009C7CD1">
              <w:rPr>
                <w:rStyle w:val="02EnglishTABLETextChar"/>
                <w:lang w:val="en-GB"/>
              </w:rPr>
              <w:t>( 8</w:t>
            </w:r>
            <w:proofErr w:type="gramEnd"/>
            <w:r w:rsidRPr="009C7CD1">
              <w:rPr>
                <w:rStyle w:val="02EnglishTABLETextChar"/>
                <w:lang w:val="en-GB"/>
              </w:rPr>
              <w:t>. Verification of the attached certificates )</w:t>
            </w:r>
          </w:p>
        </w:tc>
        <w:tc>
          <w:tcPr>
            <w:tcW w:w="1258" w:type="pct"/>
            <w:shd w:val="clear" w:color="auto" w:fill="auto"/>
          </w:tcPr>
          <w:p w14:paraId="1C47BC71" w14:textId="77777777" w:rsidR="009C7CD1" w:rsidRPr="00643523" w:rsidRDefault="009C7CD1" w:rsidP="009C7CD1">
            <w:pPr>
              <w:pStyle w:val="00TABLETEXT"/>
            </w:pPr>
            <w:r w:rsidRPr="00C21A7C">
              <w:t>Система должна позволять  проверить приложенные сертификаты и при необходимости отправить задачу на доработку</w:t>
            </w:r>
            <w:r>
              <w:br/>
            </w:r>
            <w:r w:rsidRPr="00743A0E">
              <w:rPr>
                <w:rStyle w:val="02EnglishTABLETextChar"/>
                <w:lang w:val="en-GB"/>
              </w:rPr>
              <w:t>(</w:t>
            </w:r>
            <w:r w:rsidRPr="0000407D">
              <w:rPr>
                <w:rStyle w:val="02EnglishTABLETextChar"/>
                <w:lang w:val="en-GB"/>
              </w:rPr>
              <w:t>The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system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shall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be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able</w:t>
            </w:r>
            <w:r w:rsidRPr="00743A0E">
              <w:rPr>
                <w:rStyle w:val="02EnglishTABLETextChar"/>
                <w:lang w:val="en-GB"/>
              </w:rPr>
              <w:t xml:space="preserve"> to   check the attached certificates and, if necessary, send the task for revision)</w:t>
            </w:r>
          </w:p>
        </w:tc>
        <w:tc>
          <w:tcPr>
            <w:tcW w:w="712" w:type="pct"/>
            <w:shd w:val="clear" w:color="auto" w:fill="auto"/>
          </w:tcPr>
          <w:p w14:paraId="0714F01B" w14:textId="54541FE5" w:rsidR="009C7CD1" w:rsidRPr="00643523" w:rsidRDefault="009C7CD1" w:rsidP="009C7CD1">
            <w:pPr>
              <w:pStyle w:val="00TABLETEXT"/>
            </w:pPr>
            <w:r w:rsidRPr="00643523">
              <w:t xml:space="preserve">Ответственный за ввод контрагентов </w:t>
            </w:r>
            <w:r>
              <w:br/>
            </w:r>
            <w:r>
              <w:rPr>
                <w:rStyle w:val="02EnglishTABLETextChar"/>
                <w:lang w:val="en-GB"/>
              </w:rPr>
              <w:t>(</w:t>
            </w:r>
            <w:r w:rsidRPr="00F96BA3">
              <w:rPr>
                <w:rStyle w:val="02EnglishTABLETextChar"/>
                <w:lang w:val="en-GB"/>
              </w:rPr>
              <w:t>Responsible for entering counterparties</w:t>
            </w:r>
            <w:r>
              <w:rPr>
                <w:rStyle w:val="02EnglishTABLETextChar"/>
                <w:lang w:val="en-GB"/>
              </w:rPr>
              <w:t>)</w:t>
            </w:r>
          </w:p>
        </w:tc>
        <w:tc>
          <w:tcPr>
            <w:tcW w:w="897" w:type="pct"/>
            <w:shd w:val="clear" w:color="auto" w:fill="auto"/>
          </w:tcPr>
          <w:p w14:paraId="494BE000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Согласование производителя/поставщика </w:t>
            </w:r>
            <w:r>
              <w:t xml:space="preserve"> </w:t>
            </w:r>
            <w:r w:rsidRPr="0000407D">
              <w:rPr>
                <w:rStyle w:val="02EnglishTABLETextChar"/>
              </w:rPr>
              <w:t>( Manufacturer/Supplier approval )</w:t>
            </w:r>
          </w:p>
        </w:tc>
      </w:tr>
      <w:tr w:rsidR="009C7CD1" w:rsidRPr="005A2BA8" w14:paraId="7E71FD8E" w14:textId="77777777" w:rsidTr="009C7CD1">
        <w:trPr>
          <w:cantSplit/>
          <w:trHeight w:val="476"/>
        </w:trPr>
        <w:tc>
          <w:tcPr>
            <w:tcW w:w="546" w:type="pct"/>
            <w:shd w:val="clear" w:color="auto" w:fill="auto"/>
          </w:tcPr>
          <w:p w14:paraId="0676F080" w14:textId="77777777" w:rsidR="009C7CD1" w:rsidRPr="002C598A" w:rsidRDefault="009C7CD1" w:rsidP="009C7CD1">
            <w:pPr>
              <w:pStyle w:val="00TABLETEXT"/>
              <w:numPr>
                <w:ilvl w:val="0"/>
                <w:numId w:val="8"/>
              </w:numPr>
              <w:rPr>
                <w:b/>
                <w:iCs/>
                <w:snapToGrid w:val="0"/>
                <w:lang w:val="en-GB"/>
              </w:rPr>
            </w:pPr>
          </w:p>
        </w:tc>
        <w:tc>
          <w:tcPr>
            <w:tcW w:w="649" w:type="pct"/>
            <w:shd w:val="clear" w:color="auto" w:fill="auto"/>
          </w:tcPr>
          <w:p w14:paraId="1BF506BD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Согласование Поставщика/Производителя </w:t>
            </w:r>
            <w:r>
              <w:br/>
            </w:r>
            <w:r w:rsidRPr="0000407D">
              <w:rPr>
                <w:rStyle w:val="02EnglishTABLETextChar"/>
              </w:rPr>
              <w:t>( Supplier Approval/Manufacturer )</w:t>
            </w:r>
          </w:p>
        </w:tc>
        <w:tc>
          <w:tcPr>
            <w:tcW w:w="938" w:type="pct"/>
            <w:shd w:val="clear" w:color="auto" w:fill="auto"/>
          </w:tcPr>
          <w:p w14:paraId="221048E5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9C7CD1">
              <w:rPr>
                <w:lang w:val="ru-RU"/>
              </w:rPr>
              <w:t xml:space="preserve"> 9. Приложить лист оценки Поставщика/Производителя </w:t>
            </w:r>
            <w:r w:rsidRPr="009C7CD1">
              <w:rPr>
                <w:lang w:val="ru-RU"/>
              </w:rPr>
              <w:br/>
            </w:r>
            <w:r w:rsidRPr="00FA281F">
              <w:rPr>
                <w:rStyle w:val="02EnglishTABLETextChar"/>
              </w:rPr>
              <w:t xml:space="preserve">( 9. </w:t>
            </w:r>
            <w:r w:rsidRPr="009C7CD1">
              <w:rPr>
                <w:rStyle w:val="02EnglishTABLETextChar"/>
                <w:lang w:val="en-GB"/>
              </w:rPr>
              <w:t>Attach the Supplier's evaluation sheet/Manufacturer )</w:t>
            </w:r>
          </w:p>
        </w:tc>
        <w:tc>
          <w:tcPr>
            <w:tcW w:w="1258" w:type="pct"/>
            <w:shd w:val="clear" w:color="auto" w:fill="auto"/>
          </w:tcPr>
          <w:p w14:paraId="65C93090" w14:textId="77777777" w:rsidR="009C7CD1" w:rsidRPr="00643523" w:rsidRDefault="009C7CD1" w:rsidP="009C7CD1">
            <w:pPr>
              <w:pStyle w:val="00TABLETEXT"/>
            </w:pPr>
            <w:r w:rsidRPr="00C21A7C">
              <w:t>Система должна позволять  приложить лист оценки Поставщика/Производителя</w:t>
            </w:r>
            <w:r>
              <w:br/>
            </w:r>
            <w:r w:rsidRPr="00743A0E">
              <w:rPr>
                <w:rStyle w:val="02EnglishTABLETextChar"/>
                <w:lang w:val="en-GB"/>
              </w:rPr>
              <w:t>(</w:t>
            </w:r>
            <w:r w:rsidRPr="0000407D">
              <w:rPr>
                <w:rStyle w:val="02EnglishTABLETextChar"/>
                <w:lang w:val="en-GB"/>
              </w:rPr>
              <w:t>The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system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shall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be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able</w:t>
            </w:r>
            <w:r w:rsidRPr="00743A0E">
              <w:rPr>
                <w:rStyle w:val="02EnglishTABLETextChar"/>
                <w:lang w:val="en-GB"/>
              </w:rPr>
              <w:t xml:space="preserve"> to   attach the Supplier's evaluation sheet/Manufacturer)</w:t>
            </w:r>
          </w:p>
        </w:tc>
        <w:tc>
          <w:tcPr>
            <w:tcW w:w="712" w:type="pct"/>
            <w:shd w:val="clear" w:color="auto" w:fill="auto"/>
          </w:tcPr>
          <w:p w14:paraId="7258E711" w14:textId="77777777" w:rsidR="009C7CD1" w:rsidRPr="00643523" w:rsidRDefault="009C7CD1" w:rsidP="009C7CD1">
            <w:pPr>
              <w:pStyle w:val="00TABLETEXT"/>
            </w:pPr>
            <w:r w:rsidRPr="00C21A7C">
              <w:t xml:space="preserve"> Контролер ООК </w:t>
            </w:r>
            <w:r>
              <w:br/>
            </w:r>
            <w:r w:rsidRPr="0000407D">
              <w:rPr>
                <w:rStyle w:val="02EnglishTABLETextChar"/>
              </w:rPr>
              <w:t>( OOK Controller )</w:t>
            </w:r>
          </w:p>
        </w:tc>
        <w:tc>
          <w:tcPr>
            <w:tcW w:w="897" w:type="pct"/>
            <w:shd w:val="clear" w:color="auto" w:fill="auto"/>
          </w:tcPr>
          <w:p w14:paraId="57A56073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Согласование производителя/поставщика </w:t>
            </w:r>
            <w:r>
              <w:t xml:space="preserve"> </w:t>
            </w:r>
            <w:r w:rsidRPr="0000407D">
              <w:rPr>
                <w:rStyle w:val="02EnglishTABLETextChar"/>
              </w:rPr>
              <w:t>( Manufacturer/Supplier approval )</w:t>
            </w:r>
          </w:p>
        </w:tc>
      </w:tr>
      <w:tr w:rsidR="009C7CD1" w:rsidRPr="005A2BA8" w14:paraId="1C338696" w14:textId="77777777" w:rsidTr="009C7CD1">
        <w:trPr>
          <w:cantSplit/>
          <w:trHeight w:val="476"/>
        </w:trPr>
        <w:tc>
          <w:tcPr>
            <w:tcW w:w="546" w:type="pct"/>
            <w:shd w:val="clear" w:color="auto" w:fill="auto"/>
          </w:tcPr>
          <w:p w14:paraId="7619325C" w14:textId="77777777" w:rsidR="009C7CD1" w:rsidRPr="002C598A" w:rsidRDefault="009C7CD1" w:rsidP="009C7CD1">
            <w:pPr>
              <w:pStyle w:val="00TABLETEXT"/>
              <w:numPr>
                <w:ilvl w:val="0"/>
                <w:numId w:val="8"/>
              </w:numPr>
              <w:rPr>
                <w:b/>
                <w:iCs/>
                <w:snapToGrid w:val="0"/>
                <w:lang w:val="en-GB"/>
              </w:rPr>
            </w:pPr>
          </w:p>
        </w:tc>
        <w:tc>
          <w:tcPr>
            <w:tcW w:w="649" w:type="pct"/>
            <w:shd w:val="clear" w:color="auto" w:fill="auto"/>
          </w:tcPr>
          <w:p w14:paraId="3FADE457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Согласование Поставщика/Производителя </w:t>
            </w:r>
            <w:r>
              <w:br/>
            </w:r>
            <w:r w:rsidRPr="0000407D">
              <w:rPr>
                <w:rStyle w:val="02EnglishTABLETextChar"/>
              </w:rPr>
              <w:t>( Supplier Approval/Manufacturer )</w:t>
            </w:r>
          </w:p>
        </w:tc>
        <w:tc>
          <w:tcPr>
            <w:tcW w:w="938" w:type="pct"/>
            <w:shd w:val="clear" w:color="auto" w:fill="auto"/>
          </w:tcPr>
          <w:p w14:paraId="0D1DAD42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C21A7C">
              <w:t xml:space="preserve"> 10. Оценка системы качества </w:t>
            </w:r>
            <w:r>
              <w:br/>
            </w:r>
            <w:proofErr w:type="gramStart"/>
            <w:r w:rsidRPr="009C7CD1">
              <w:rPr>
                <w:rStyle w:val="02EnglishTABLETextChar"/>
                <w:lang w:val="en-GB"/>
              </w:rPr>
              <w:t>( 10</w:t>
            </w:r>
            <w:proofErr w:type="gramEnd"/>
            <w:r w:rsidRPr="009C7CD1">
              <w:rPr>
                <w:rStyle w:val="02EnglishTABLETextChar"/>
                <w:lang w:val="en-GB"/>
              </w:rPr>
              <w:t>. Evaluation of the quality system )</w:t>
            </w:r>
          </w:p>
        </w:tc>
        <w:tc>
          <w:tcPr>
            <w:tcW w:w="1258" w:type="pct"/>
            <w:shd w:val="clear" w:color="auto" w:fill="auto"/>
          </w:tcPr>
          <w:p w14:paraId="468C73AD" w14:textId="77777777" w:rsidR="009C7CD1" w:rsidRPr="00643523" w:rsidRDefault="009C7CD1" w:rsidP="009C7CD1">
            <w:pPr>
              <w:pStyle w:val="00TABLETEXT"/>
            </w:pPr>
            <w:r w:rsidRPr="00C21A7C">
              <w:t>Система должна позволять на основании оценки системы качества, присвоить производителю/поставщику статус "Временно одобрен"/"Одобрен"/"Не одобрен"</w:t>
            </w:r>
            <w:r>
              <w:br/>
            </w:r>
            <w:r w:rsidRPr="00743A0E">
              <w:rPr>
                <w:rStyle w:val="02EnglishTABLETextChar"/>
                <w:lang w:val="en-GB"/>
              </w:rPr>
              <w:t>(</w:t>
            </w:r>
            <w:r w:rsidRPr="0000407D">
              <w:rPr>
                <w:rStyle w:val="02EnglishTABLETextChar"/>
                <w:lang w:val="en-GB"/>
              </w:rPr>
              <w:t>The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system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shall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be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able</w:t>
            </w:r>
            <w:r w:rsidRPr="00743A0E">
              <w:rPr>
                <w:rStyle w:val="02EnglishTABLETextChar"/>
                <w:lang w:val="en-GB"/>
              </w:rPr>
              <w:t xml:space="preserve"> to  based on the assessment of the quality system, assign the status "Temporarily approved"/"Approved"/"Not approved" to the manufacturer/supplier)</w:t>
            </w:r>
          </w:p>
        </w:tc>
        <w:tc>
          <w:tcPr>
            <w:tcW w:w="712" w:type="pct"/>
            <w:shd w:val="clear" w:color="auto" w:fill="auto"/>
          </w:tcPr>
          <w:p w14:paraId="153E7E41" w14:textId="1204CED6" w:rsidR="009C7CD1" w:rsidRPr="00643523" w:rsidRDefault="009C7CD1" w:rsidP="009C7CD1">
            <w:pPr>
              <w:pStyle w:val="00TABLETEXT"/>
            </w:pPr>
            <w:r w:rsidRPr="002E1550">
              <w:t xml:space="preserve"> Ответственный за ввод контрагентов </w:t>
            </w:r>
            <w:r w:rsidRPr="002E1550">
              <w:br/>
            </w:r>
            <w:r w:rsidRPr="002E1550">
              <w:rPr>
                <w:rStyle w:val="02EnglishTABLETextChar"/>
                <w:lang w:val="en-GB"/>
              </w:rPr>
              <w:t>(Responsible for entering counterparties)</w:t>
            </w:r>
          </w:p>
        </w:tc>
        <w:tc>
          <w:tcPr>
            <w:tcW w:w="897" w:type="pct"/>
            <w:shd w:val="clear" w:color="auto" w:fill="auto"/>
          </w:tcPr>
          <w:p w14:paraId="197E4541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Согласование производителя/поставщика </w:t>
            </w:r>
            <w:r>
              <w:t xml:space="preserve"> </w:t>
            </w:r>
            <w:r w:rsidRPr="0000407D">
              <w:rPr>
                <w:rStyle w:val="02EnglishTABLETextChar"/>
              </w:rPr>
              <w:t>( Manufacturer/Supplier approval )</w:t>
            </w:r>
          </w:p>
        </w:tc>
      </w:tr>
      <w:tr w:rsidR="009C7CD1" w:rsidRPr="005A2BA8" w14:paraId="681C5132" w14:textId="77777777" w:rsidTr="009C7CD1">
        <w:trPr>
          <w:cantSplit/>
          <w:trHeight w:val="476"/>
        </w:trPr>
        <w:tc>
          <w:tcPr>
            <w:tcW w:w="546" w:type="pct"/>
            <w:shd w:val="clear" w:color="auto" w:fill="auto"/>
          </w:tcPr>
          <w:p w14:paraId="7FBEF644" w14:textId="77777777" w:rsidR="009C7CD1" w:rsidRPr="002C598A" w:rsidRDefault="009C7CD1" w:rsidP="009C7CD1">
            <w:pPr>
              <w:pStyle w:val="00TABLETEXT"/>
              <w:numPr>
                <w:ilvl w:val="0"/>
                <w:numId w:val="8"/>
              </w:numPr>
              <w:rPr>
                <w:b/>
                <w:iCs/>
                <w:snapToGrid w:val="0"/>
                <w:lang w:val="en-GB"/>
              </w:rPr>
            </w:pPr>
          </w:p>
        </w:tc>
        <w:tc>
          <w:tcPr>
            <w:tcW w:w="649" w:type="pct"/>
            <w:shd w:val="clear" w:color="auto" w:fill="auto"/>
          </w:tcPr>
          <w:p w14:paraId="5BFA7D5F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Согласование Поставщика/Производителя </w:t>
            </w:r>
            <w:r>
              <w:br/>
            </w:r>
            <w:r w:rsidRPr="0000407D">
              <w:rPr>
                <w:rStyle w:val="02EnglishTABLETextChar"/>
              </w:rPr>
              <w:t>( Supplier Approval/Manufacturer )</w:t>
            </w:r>
          </w:p>
        </w:tc>
        <w:tc>
          <w:tcPr>
            <w:tcW w:w="938" w:type="pct"/>
            <w:shd w:val="clear" w:color="auto" w:fill="auto"/>
          </w:tcPr>
          <w:p w14:paraId="33A88A4B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C21A7C">
              <w:t xml:space="preserve"> 12. Заказ сырья </w:t>
            </w:r>
            <w:r>
              <w:br/>
            </w:r>
            <w:proofErr w:type="gramStart"/>
            <w:r w:rsidRPr="009C7CD1">
              <w:rPr>
                <w:rStyle w:val="02EnglishTABLETextChar"/>
                <w:lang w:val="en-GB"/>
              </w:rPr>
              <w:t>( 12</w:t>
            </w:r>
            <w:proofErr w:type="gramEnd"/>
            <w:r w:rsidRPr="009C7CD1">
              <w:rPr>
                <w:rStyle w:val="02EnglishTABLETextChar"/>
                <w:lang w:val="en-GB"/>
              </w:rPr>
              <w:t>. Ordering of raw materials )</w:t>
            </w:r>
          </w:p>
        </w:tc>
        <w:tc>
          <w:tcPr>
            <w:tcW w:w="1258" w:type="pct"/>
            <w:shd w:val="clear" w:color="auto" w:fill="auto"/>
          </w:tcPr>
          <w:p w14:paraId="63CE1E7C" w14:textId="77777777" w:rsidR="009C7CD1" w:rsidRPr="00643523" w:rsidRDefault="009C7CD1" w:rsidP="009C7CD1">
            <w:pPr>
              <w:pStyle w:val="00TABLETEXT"/>
            </w:pPr>
            <w:r w:rsidRPr="00C21A7C">
              <w:t>Система должна позволять произвести заказ сырья</w:t>
            </w:r>
            <w:r>
              <w:br/>
            </w:r>
            <w:r w:rsidRPr="00743A0E">
              <w:rPr>
                <w:rStyle w:val="02EnglishTABLETextChar"/>
                <w:lang w:val="en-GB"/>
              </w:rPr>
              <w:t>(</w:t>
            </w:r>
            <w:r w:rsidRPr="0000407D">
              <w:rPr>
                <w:rStyle w:val="02EnglishTABLETextChar"/>
                <w:lang w:val="en-GB"/>
              </w:rPr>
              <w:t>The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system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shall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be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able</w:t>
            </w:r>
            <w:r w:rsidRPr="00743A0E">
              <w:rPr>
                <w:rStyle w:val="02EnglishTABLETextChar"/>
                <w:lang w:val="en-GB"/>
              </w:rPr>
              <w:t xml:space="preserve"> to  to make an order of raw materials)</w:t>
            </w:r>
          </w:p>
        </w:tc>
        <w:tc>
          <w:tcPr>
            <w:tcW w:w="712" w:type="pct"/>
            <w:shd w:val="clear" w:color="auto" w:fill="auto"/>
          </w:tcPr>
          <w:p w14:paraId="75746092" w14:textId="0757F825" w:rsidR="009C7CD1" w:rsidRPr="00643523" w:rsidRDefault="009C7CD1" w:rsidP="009C7CD1">
            <w:pPr>
              <w:pStyle w:val="00TABLETEXT"/>
            </w:pPr>
            <w:r w:rsidRPr="002E1550">
              <w:t xml:space="preserve"> Ответственный за ввод контрагентов </w:t>
            </w:r>
            <w:r w:rsidRPr="002E1550">
              <w:br/>
            </w:r>
            <w:r w:rsidRPr="002E1550">
              <w:rPr>
                <w:rStyle w:val="02EnglishTABLETextChar"/>
                <w:lang w:val="en-GB"/>
              </w:rPr>
              <w:t>(Responsible for entering counterparties)</w:t>
            </w:r>
          </w:p>
        </w:tc>
        <w:tc>
          <w:tcPr>
            <w:tcW w:w="897" w:type="pct"/>
            <w:shd w:val="clear" w:color="auto" w:fill="auto"/>
          </w:tcPr>
          <w:p w14:paraId="0CA9C5F7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Реестр одоббренных поставщиков </w:t>
            </w:r>
            <w:r>
              <w:t xml:space="preserve"> </w:t>
            </w:r>
            <w:r w:rsidRPr="009C7CD1">
              <w:rPr>
                <w:rStyle w:val="02EnglishTABLETextChar"/>
                <w:lang w:val="en-GB"/>
              </w:rPr>
              <w:t>( Register of approved suppliers )</w:t>
            </w:r>
          </w:p>
        </w:tc>
      </w:tr>
      <w:tr w:rsidR="009C7CD1" w:rsidRPr="005A2BA8" w14:paraId="68D5FBD2" w14:textId="77777777" w:rsidTr="009C7CD1">
        <w:trPr>
          <w:cantSplit/>
          <w:trHeight w:val="476"/>
        </w:trPr>
        <w:tc>
          <w:tcPr>
            <w:tcW w:w="546" w:type="pct"/>
            <w:shd w:val="clear" w:color="auto" w:fill="auto"/>
          </w:tcPr>
          <w:p w14:paraId="2163DB69" w14:textId="77777777" w:rsidR="009C7CD1" w:rsidRPr="002C598A" w:rsidRDefault="009C7CD1" w:rsidP="009C7CD1">
            <w:pPr>
              <w:pStyle w:val="00TABLETEXT"/>
              <w:numPr>
                <w:ilvl w:val="0"/>
                <w:numId w:val="8"/>
              </w:numPr>
              <w:rPr>
                <w:b/>
                <w:iCs/>
                <w:snapToGrid w:val="0"/>
                <w:lang w:val="en-GB"/>
              </w:rPr>
            </w:pPr>
          </w:p>
        </w:tc>
        <w:tc>
          <w:tcPr>
            <w:tcW w:w="649" w:type="pct"/>
            <w:shd w:val="clear" w:color="auto" w:fill="auto"/>
          </w:tcPr>
          <w:p w14:paraId="0EE5025F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Согласование Поставщика/Производителя </w:t>
            </w:r>
            <w:r>
              <w:br/>
            </w:r>
            <w:r w:rsidRPr="0000407D">
              <w:rPr>
                <w:rStyle w:val="02EnglishTABLETextChar"/>
              </w:rPr>
              <w:t>( Supplier Approval/Manufacturer )</w:t>
            </w:r>
          </w:p>
        </w:tc>
        <w:tc>
          <w:tcPr>
            <w:tcW w:w="938" w:type="pct"/>
            <w:shd w:val="clear" w:color="auto" w:fill="auto"/>
          </w:tcPr>
          <w:p w14:paraId="0298A4F9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9C7CD1">
              <w:rPr>
                <w:lang w:val="ru-RU"/>
              </w:rPr>
              <w:t xml:space="preserve"> 13. Приложить сертификаты и внести дату поступления на склад </w:t>
            </w:r>
            <w:r w:rsidRPr="009C7CD1">
              <w:rPr>
                <w:lang w:val="ru-RU"/>
              </w:rPr>
              <w:br/>
            </w:r>
            <w:r w:rsidRPr="00FA281F">
              <w:rPr>
                <w:rStyle w:val="02EnglishTABLETextChar"/>
              </w:rPr>
              <w:t xml:space="preserve">( 13. </w:t>
            </w:r>
            <w:r w:rsidRPr="009C7CD1">
              <w:rPr>
                <w:rStyle w:val="02EnglishTABLETextChar"/>
                <w:lang w:val="en-GB"/>
              </w:rPr>
              <w:t>Attach certificates and enter the date of receipt to the warehouse )</w:t>
            </w:r>
          </w:p>
        </w:tc>
        <w:tc>
          <w:tcPr>
            <w:tcW w:w="1258" w:type="pct"/>
            <w:shd w:val="clear" w:color="auto" w:fill="auto"/>
          </w:tcPr>
          <w:p w14:paraId="34FD893F" w14:textId="77777777" w:rsidR="009C7CD1" w:rsidRPr="00643523" w:rsidRDefault="009C7CD1" w:rsidP="009C7CD1">
            <w:pPr>
              <w:pStyle w:val="00TABLETEXT"/>
            </w:pPr>
            <w:r w:rsidRPr="00C21A7C">
              <w:t>Система должна позволять приложить сертификаты пришедшие вместе с сырьем на склад и внести дату поступления на склад</w:t>
            </w:r>
            <w:r>
              <w:br/>
            </w:r>
            <w:r w:rsidRPr="00743A0E">
              <w:rPr>
                <w:rStyle w:val="02EnglishTABLETextChar"/>
                <w:lang w:val="en-GB"/>
              </w:rPr>
              <w:t>(</w:t>
            </w:r>
            <w:r w:rsidRPr="0000407D">
              <w:rPr>
                <w:rStyle w:val="02EnglishTABLETextChar"/>
                <w:lang w:val="en-GB"/>
              </w:rPr>
              <w:t>The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system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shall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be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able</w:t>
            </w:r>
            <w:r w:rsidRPr="00743A0E">
              <w:rPr>
                <w:rStyle w:val="02EnglishTABLETextChar"/>
                <w:lang w:val="en-GB"/>
              </w:rPr>
              <w:t xml:space="preserve"> to  attach the certificates that came with the raw materials to the warehouse and enter the date of receipt to the warehouse)</w:t>
            </w:r>
          </w:p>
        </w:tc>
        <w:tc>
          <w:tcPr>
            <w:tcW w:w="712" w:type="pct"/>
            <w:shd w:val="clear" w:color="auto" w:fill="auto"/>
          </w:tcPr>
          <w:p w14:paraId="7D8716D8" w14:textId="77777777" w:rsidR="009C7CD1" w:rsidRPr="00643523" w:rsidRDefault="009C7CD1" w:rsidP="009C7CD1">
            <w:pPr>
              <w:pStyle w:val="00TABLETEXT"/>
            </w:pPr>
            <w:r w:rsidRPr="00C21A7C">
              <w:t xml:space="preserve"> Склад </w:t>
            </w:r>
            <w:r>
              <w:br/>
            </w:r>
            <w:r w:rsidRPr="0000407D">
              <w:rPr>
                <w:rStyle w:val="02EnglishTABLETextChar"/>
              </w:rPr>
              <w:t>( Warehouse )</w:t>
            </w:r>
          </w:p>
        </w:tc>
        <w:tc>
          <w:tcPr>
            <w:tcW w:w="897" w:type="pct"/>
            <w:shd w:val="clear" w:color="auto" w:fill="auto"/>
          </w:tcPr>
          <w:p w14:paraId="42844EF6" w14:textId="41293BB6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Согласование производителя/поставщика </w:t>
            </w:r>
            <w:r>
              <w:t xml:space="preserve"> </w:t>
            </w:r>
            <w:r w:rsidRPr="0000407D">
              <w:rPr>
                <w:rStyle w:val="02EnglishTABLETextChar"/>
              </w:rPr>
              <w:t>( Manufacturer/Supplier approval )</w:t>
            </w:r>
          </w:p>
        </w:tc>
      </w:tr>
      <w:tr w:rsidR="009C7CD1" w:rsidRPr="005A2BA8" w14:paraId="197EBEF7" w14:textId="77777777" w:rsidTr="009C7CD1">
        <w:trPr>
          <w:cantSplit/>
          <w:trHeight w:val="476"/>
        </w:trPr>
        <w:tc>
          <w:tcPr>
            <w:tcW w:w="546" w:type="pct"/>
            <w:shd w:val="clear" w:color="auto" w:fill="auto"/>
          </w:tcPr>
          <w:p w14:paraId="742A99ED" w14:textId="77777777" w:rsidR="009C7CD1" w:rsidRPr="002C598A" w:rsidRDefault="009C7CD1" w:rsidP="009C7CD1">
            <w:pPr>
              <w:pStyle w:val="00TABLETEXT"/>
              <w:numPr>
                <w:ilvl w:val="0"/>
                <w:numId w:val="8"/>
              </w:numPr>
              <w:rPr>
                <w:b/>
                <w:iCs/>
                <w:snapToGrid w:val="0"/>
                <w:lang w:val="en-GB"/>
              </w:rPr>
            </w:pPr>
          </w:p>
        </w:tc>
        <w:tc>
          <w:tcPr>
            <w:tcW w:w="649" w:type="pct"/>
            <w:shd w:val="clear" w:color="auto" w:fill="auto"/>
          </w:tcPr>
          <w:p w14:paraId="216015DB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Согласование Поставщика/Производителя </w:t>
            </w:r>
            <w:r>
              <w:br/>
            </w:r>
            <w:r w:rsidRPr="0000407D">
              <w:rPr>
                <w:rStyle w:val="02EnglishTABLETextChar"/>
              </w:rPr>
              <w:t>( Supplier Approval/Manufacturer )</w:t>
            </w:r>
          </w:p>
        </w:tc>
        <w:tc>
          <w:tcPr>
            <w:tcW w:w="938" w:type="pct"/>
            <w:shd w:val="clear" w:color="auto" w:fill="auto"/>
          </w:tcPr>
          <w:p w14:paraId="7E3336AA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C21A7C">
              <w:t xml:space="preserve"> 14. Проверка соответствия </w:t>
            </w:r>
            <w:r>
              <w:br/>
            </w:r>
            <w:proofErr w:type="gramStart"/>
            <w:r w:rsidRPr="009C7CD1">
              <w:rPr>
                <w:rStyle w:val="02EnglishTABLETextChar"/>
                <w:lang w:val="en-GB"/>
              </w:rPr>
              <w:t>( 14</w:t>
            </w:r>
            <w:proofErr w:type="gramEnd"/>
            <w:r w:rsidRPr="009C7CD1">
              <w:rPr>
                <w:rStyle w:val="02EnglishTABLETextChar"/>
                <w:lang w:val="en-GB"/>
              </w:rPr>
              <w:t>. Verification of compliance )</w:t>
            </w:r>
          </w:p>
        </w:tc>
        <w:tc>
          <w:tcPr>
            <w:tcW w:w="1258" w:type="pct"/>
            <w:shd w:val="clear" w:color="auto" w:fill="auto"/>
          </w:tcPr>
          <w:p w14:paraId="0DC51C3C" w14:textId="77777777" w:rsidR="009C7CD1" w:rsidRPr="00643523" w:rsidRDefault="009C7CD1" w:rsidP="009C7CD1">
            <w:pPr>
              <w:pStyle w:val="00TABLETEXT"/>
            </w:pPr>
            <w:r w:rsidRPr="00C21A7C">
              <w:t>Система должна позволять проверить соответствие производителя по сертификату на серию и сертификату заказа</w:t>
            </w:r>
            <w:r>
              <w:br/>
            </w:r>
            <w:r w:rsidRPr="00743A0E">
              <w:rPr>
                <w:rStyle w:val="02EnglishTABLETextChar"/>
                <w:lang w:val="en-GB"/>
              </w:rPr>
              <w:t>(</w:t>
            </w:r>
            <w:r w:rsidRPr="0000407D">
              <w:rPr>
                <w:rStyle w:val="02EnglishTABLETextChar"/>
                <w:lang w:val="en-GB"/>
              </w:rPr>
              <w:t>The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system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shall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be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able</w:t>
            </w:r>
            <w:r w:rsidRPr="00743A0E">
              <w:rPr>
                <w:rStyle w:val="02EnglishTABLETextChar"/>
                <w:lang w:val="en-GB"/>
              </w:rPr>
              <w:t xml:space="preserve"> to  check the manufacturer's compliance with the serial certificate and the order certificate)</w:t>
            </w:r>
          </w:p>
        </w:tc>
        <w:tc>
          <w:tcPr>
            <w:tcW w:w="712" w:type="pct"/>
            <w:shd w:val="clear" w:color="auto" w:fill="auto"/>
          </w:tcPr>
          <w:p w14:paraId="5DD8E2AA" w14:textId="26BB96D1" w:rsidR="009C7CD1" w:rsidRPr="00643523" w:rsidRDefault="009C7CD1" w:rsidP="009C7CD1">
            <w:pPr>
              <w:pStyle w:val="00TABLETEXT"/>
            </w:pPr>
            <w:r w:rsidRPr="0095427E">
              <w:t>Контролер</w:t>
            </w:r>
            <w:r w:rsidRPr="000D55B3">
              <w:t xml:space="preserve"> </w:t>
            </w:r>
            <w:r w:rsidRPr="0095427E">
              <w:t>ООК</w:t>
            </w:r>
            <w:r w:rsidRPr="000D55B3">
              <w:t xml:space="preserve"> </w:t>
            </w:r>
            <w:r w:rsidRPr="0095427E">
              <w:rPr>
                <w:rStyle w:val="02EnglishTABLETextChar"/>
                <w:lang w:val="en-GB"/>
              </w:rPr>
              <w:t>(Quality Control Supervisor</w:t>
            </w:r>
            <w:r>
              <w:rPr>
                <w:rStyle w:val="02EnglishTABLETextChar"/>
                <w:lang w:val="en-GB"/>
              </w:rPr>
              <w:t>)</w:t>
            </w:r>
          </w:p>
        </w:tc>
        <w:tc>
          <w:tcPr>
            <w:tcW w:w="897" w:type="pct"/>
            <w:shd w:val="clear" w:color="auto" w:fill="auto"/>
          </w:tcPr>
          <w:p w14:paraId="647C8ECA" w14:textId="0CDCD83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Согласование производителя/поставщика </w:t>
            </w:r>
            <w:r>
              <w:t xml:space="preserve"> </w:t>
            </w:r>
            <w:r w:rsidRPr="0000407D">
              <w:rPr>
                <w:rStyle w:val="02EnglishTABLETextChar"/>
              </w:rPr>
              <w:t>( Manufacturer/Supplier approval )</w:t>
            </w:r>
          </w:p>
        </w:tc>
      </w:tr>
      <w:tr w:rsidR="009C7CD1" w:rsidRPr="005A2BA8" w14:paraId="66B77228" w14:textId="77777777" w:rsidTr="009C7CD1">
        <w:trPr>
          <w:cantSplit/>
          <w:trHeight w:val="476"/>
        </w:trPr>
        <w:tc>
          <w:tcPr>
            <w:tcW w:w="546" w:type="pct"/>
            <w:shd w:val="clear" w:color="auto" w:fill="auto"/>
          </w:tcPr>
          <w:p w14:paraId="2E70CC91" w14:textId="77777777" w:rsidR="009C7CD1" w:rsidRPr="002C598A" w:rsidRDefault="009C7CD1" w:rsidP="009C7CD1">
            <w:pPr>
              <w:pStyle w:val="00TABLETEXT"/>
              <w:numPr>
                <w:ilvl w:val="0"/>
                <w:numId w:val="8"/>
              </w:numPr>
              <w:rPr>
                <w:b/>
                <w:iCs/>
                <w:snapToGrid w:val="0"/>
                <w:lang w:val="en-GB"/>
              </w:rPr>
            </w:pPr>
          </w:p>
        </w:tc>
        <w:tc>
          <w:tcPr>
            <w:tcW w:w="649" w:type="pct"/>
            <w:shd w:val="clear" w:color="auto" w:fill="auto"/>
          </w:tcPr>
          <w:p w14:paraId="3864B16A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Согласование Поставщика/Производителя </w:t>
            </w:r>
            <w:r>
              <w:br/>
            </w:r>
            <w:r w:rsidRPr="0000407D">
              <w:rPr>
                <w:rStyle w:val="02EnglishTABLETextChar"/>
              </w:rPr>
              <w:t>( Supplier Approval/Manufacturer )</w:t>
            </w:r>
          </w:p>
        </w:tc>
        <w:tc>
          <w:tcPr>
            <w:tcW w:w="938" w:type="pct"/>
            <w:shd w:val="clear" w:color="auto" w:fill="auto"/>
          </w:tcPr>
          <w:p w14:paraId="09F70814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9C7CD1">
              <w:rPr>
                <w:lang w:val="ru-RU"/>
              </w:rPr>
              <w:t xml:space="preserve"> 16. Внесение производителя в Перечень производителей </w:t>
            </w:r>
            <w:r w:rsidRPr="009C7CD1">
              <w:rPr>
                <w:lang w:val="ru-RU"/>
              </w:rPr>
              <w:br/>
            </w:r>
            <w:r w:rsidRPr="00FA281F">
              <w:rPr>
                <w:rStyle w:val="02EnglishTABLETextChar"/>
              </w:rPr>
              <w:t xml:space="preserve">( 16. </w:t>
            </w:r>
            <w:r w:rsidRPr="009C7CD1">
              <w:rPr>
                <w:rStyle w:val="02EnglishTABLETextChar"/>
                <w:lang w:val="en-GB"/>
              </w:rPr>
              <w:t>Adding a manufacturer to the List of manufacturers )</w:t>
            </w:r>
          </w:p>
        </w:tc>
        <w:tc>
          <w:tcPr>
            <w:tcW w:w="1258" w:type="pct"/>
            <w:shd w:val="clear" w:color="auto" w:fill="auto"/>
          </w:tcPr>
          <w:p w14:paraId="64FD8F33" w14:textId="77777777" w:rsidR="009C7CD1" w:rsidRPr="00643523" w:rsidRDefault="009C7CD1" w:rsidP="009C7CD1">
            <w:pPr>
              <w:pStyle w:val="00TABLETEXT"/>
            </w:pPr>
            <w:r w:rsidRPr="00C21A7C">
              <w:t>Система должна позволять вносить новых производителей в Перечень производителей 1С ЕРП</w:t>
            </w:r>
            <w:r>
              <w:br/>
            </w:r>
            <w:r w:rsidRPr="00743A0E">
              <w:rPr>
                <w:rStyle w:val="02EnglishTABLETextChar"/>
                <w:lang w:val="en-GB"/>
              </w:rPr>
              <w:t>(</w:t>
            </w:r>
            <w:r w:rsidRPr="0000407D">
              <w:rPr>
                <w:rStyle w:val="02EnglishTABLETextChar"/>
                <w:lang w:val="en-GB"/>
              </w:rPr>
              <w:t>The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system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shall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be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able</w:t>
            </w:r>
            <w:r w:rsidRPr="00743A0E">
              <w:rPr>
                <w:rStyle w:val="02EnglishTABLETextChar"/>
                <w:lang w:val="en-GB"/>
              </w:rPr>
              <w:t xml:space="preserve"> to  to add new manufacturers to the List of 1C ERP manufacturers)</w:t>
            </w:r>
          </w:p>
        </w:tc>
        <w:tc>
          <w:tcPr>
            <w:tcW w:w="712" w:type="pct"/>
            <w:shd w:val="clear" w:color="auto" w:fill="auto"/>
          </w:tcPr>
          <w:p w14:paraId="6E6B909C" w14:textId="19BD6115" w:rsidR="009C7CD1" w:rsidRPr="00643523" w:rsidRDefault="009C7CD1" w:rsidP="009C7CD1">
            <w:pPr>
              <w:pStyle w:val="00TABLETEXT"/>
            </w:pPr>
            <w:r w:rsidRPr="00C21A7C">
              <w:t xml:space="preserve"> </w:t>
            </w:r>
            <w:r w:rsidRPr="00643523">
              <w:t xml:space="preserve">Ответственный за ввод контрагентов </w:t>
            </w:r>
            <w:r>
              <w:br/>
            </w:r>
            <w:r>
              <w:rPr>
                <w:rStyle w:val="02EnglishTABLETextChar"/>
                <w:lang w:val="en-GB"/>
              </w:rPr>
              <w:t>(</w:t>
            </w:r>
            <w:r w:rsidRPr="00F96BA3">
              <w:rPr>
                <w:rStyle w:val="02EnglishTABLETextChar"/>
                <w:lang w:val="en-GB"/>
              </w:rPr>
              <w:t>Responsible for entering counterparties</w:t>
            </w:r>
          </w:p>
        </w:tc>
        <w:tc>
          <w:tcPr>
            <w:tcW w:w="897" w:type="pct"/>
            <w:shd w:val="clear" w:color="auto" w:fill="auto"/>
          </w:tcPr>
          <w:p w14:paraId="2F979EE5" w14:textId="582A1886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Согласование производителя/поставщика </w:t>
            </w:r>
            <w:r>
              <w:t xml:space="preserve"> </w:t>
            </w:r>
            <w:r w:rsidRPr="0000407D">
              <w:rPr>
                <w:rStyle w:val="02EnglishTABLETextChar"/>
              </w:rPr>
              <w:t>( Manufacturer/Supplier approval )</w:t>
            </w:r>
          </w:p>
        </w:tc>
      </w:tr>
      <w:tr w:rsidR="009C7CD1" w:rsidRPr="005A2BA8" w14:paraId="6B863EBE" w14:textId="77777777" w:rsidTr="009C7CD1">
        <w:trPr>
          <w:cantSplit/>
          <w:trHeight w:val="476"/>
        </w:trPr>
        <w:tc>
          <w:tcPr>
            <w:tcW w:w="546" w:type="pct"/>
            <w:shd w:val="clear" w:color="auto" w:fill="auto"/>
          </w:tcPr>
          <w:p w14:paraId="26A366DD" w14:textId="77777777" w:rsidR="009C7CD1" w:rsidRPr="002C598A" w:rsidRDefault="009C7CD1" w:rsidP="009C7CD1">
            <w:pPr>
              <w:pStyle w:val="00TABLETEXT"/>
              <w:numPr>
                <w:ilvl w:val="0"/>
                <w:numId w:val="8"/>
              </w:numPr>
              <w:rPr>
                <w:b/>
                <w:iCs/>
                <w:snapToGrid w:val="0"/>
                <w:lang w:val="en-GB"/>
              </w:rPr>
            </w:pPr>
          </w:p>
        </w:tc>
        <w:tc>
          <w:tcPr>
            <w:tcW w:w="649" w:type="pct"/>
            <w:shd w:val="clear" w:color="auto" w:fill="auto"/>
          </w:tcPr>
          <w:p w14:paraId="65ADE933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Согласование Поставщика/Производителя </w:t>
            </w:r>
            <w:r>
              <w:br/>
            </w:r>
            <w:r w:rsidRPr="0000407D">
              <w:rPr>
                <w:rStyle w:val="02EnglishTABLETextChar"/>
              </w:rPr>
              <w:t>( Supplier Approval/Manufacturer )</w:t>
            </w:r>
          </w:p>
        </w:tc>
        <w:tc>
          <w:tcPr>
            <w:tcW w:w="938" w:type="pct"/>
            <w:shd w:val="clear" w:color="auto" w:fill="auto"/>
          </w:tcPr>
          <w:p w14:paraId="5BD83D37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C21A7C">
              <w:t xml:space="preserve"> 19. Входной контроль </w:t>
            </w:r>
            <w:r>
              <w:br/>
            </w:r>
            <w:r w:rsidRPr="00FA281F">
              <w:rPr>
                <w:rStyle w:val="02EnglishTABLETextChar"/>
              </w:rPr>
              <w:t>( 19. Entrance control )</w:t>
            </w:r>
          </w:p>
        </w:tc>
        <w:tc>
          <w:tcPr>
            <w:tcW w:w="1258" w:type="pct"/>
            <w:shd w:val="clear" w:color="auto" w:fill="auto"/>
          </w:tcPr>
          <w:p w14:paraId="11B15235" w14:textId="77777777" w:rsidR="009C7CD1" w:rsidRPr="00643523" w:rsidRDefault="009C7CD1" w:rsidP="009C7CD1">
            <w:pPr>
              <w:pStyle w:val="00TABLETEXT"/>
            </w:pPr>
            <w:r w:rsidRPr="00C21A7C">
              <w:t>Система должна позволять присвоить статус "Соответствует"/"Не соответствует", ввести номер аналитического листа и при необходимости заполнить пункт «Заключение» после прохождения входного контроля</w:t>
            </w:r>
            <w:r>
              <w:br/>
            </w:r>
            <w:r w:rsidRPr="00743A0E">
              <w:rPr>
                <w:rStyle w:val="02EnglishTABLETextChar"/>
                <w:lang w:val="en-GB"/>
              </w:rPr>
              <w:t>(</w:t>
            </w:r>
            <w:r w:rsidRPr="0000407D">
              <w:rPr>
                <w:rStyle w:val="02EnglishTABLETextChar"/>
                <w:lang w:val="en-GB"/>
              </w:rPr>
              <w:t>The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system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shall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be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able</w:t>
            </w:r>
            <w:r w:rsidRPr="00743A0E">
              <w:rPr>
                <w:rStyle w:val="02EnglishTABLETextChar"/>
                <w:lang w:val="en-GB"/>
              </w:rPr>
              <w:t xml:space="preserve"> to  assign the status "Corresponds"/"Does not match", enter the number of the analytical sheet and, if necessary, fill in the "Conclusion" item after passing the entrance control)</w:t>
            </w:r>
          </w:p>
        </w:tc>
        <w:tc>
          <w:tcPr>
            <w:tcW w:w="712" w:type="pct"/>
            <w:shd w:val="clear" w:color="auto" w:fill="auto"/>
          </w:tcPr>
          <w:p w14:paraId="5AAB6BF5" w14:textId="1866AB50" w:rsidR="009C7CD1" w:rsidRPr="00643523" w:rsidRDefault="009C7CD1" w:rsidP="009C7CD1">
            <w:pPr>
              <w:pStyle w:val="00TABLETEXT"/>
            </w:pPr>
            <w:r w:rsidRPr="00C21A7C">
              <w:t xml:space="preserve"> </w:t>
            </w:r>
            <w:r w:rsidRPr="0095427E">
              <w:t>Контролер</w:t>
            </w:r>
            <w:r w:rsidRPr="000D55B3">
              <w:t xml:space="preserve"> </w:t>
            </w:r>
            <w:r w:rsidRPr="0095427E">
              <w:t>ООК</w:t>
            </w:r>
            <w:r w:rsidRPr="000D55B3">
              <w:t xml:space="preserve"> </w:t>
            </w:r>
            <w:r w:rsidRPr="0095427E">
              <w:rPr>
                <w:rStyle w:val="02EnglishTABLETextChar"/>
                <w:lang w:val="en-GB"/>
              </w:rPr>
              <w:t>(Quality Control Supervisor</w:t>
            </w:r>
            <w:r>
              <w:rPr>
                <w:rStyle w:val="02EnglishTABLETextChar"/>
                <w:lang w:val="en-GB"/>
              </w:rPr>
              <w:t>)</w:t>
            </w:r>
            <w:r w:rsidRPr="009C7CD1">
              <w:rPr>
                <w:rStyle w:val="02EnglishTABLETextChar"/>
                <w:lang w:val="en-GB"/>
              </w:rPr>
              <w:t>)</w:t>
            </w:r>
          </w:p>
        </w:tc>
        <w:tc>
          <w:tcPr>
            <w:tcW w:w="897" w:type="pct"/>
            <w:shd w:val="clear" w:color="auto" w:fill="auto"/>
          </w:tcPr>
          <w:p w14:paraId="7D597263" w14:textId="0E6F4B25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Согласование производителя/поставщика </w:t>
            </w:r>
            <w:r>
              <w:t xml:space="preserve"> </w:t>
            </w:r>
            <w:r w:rsidRPr="0000407D">
              <w:rPr>
                <w:rStyle w:val="02EnglishTABLETextChar"/>
              </w:rPr>
              <w:t>( Manufacturer/Supplier approval )</w:t>
            </w:r>
          </w:p>
        </w:tc>
      </w:tr>
      <w:tr w:rsidR="009C7CD1" w:rsidRPr="005A2BA8" w14:paraId="36C66D10" w14:textId="77777777" w:rsidTr="009C7CD1">
        <w:trPr>
          <w:cantSplit/>
          <w:trHeight w:val="476"/>
        </w:trPr>
        <w:tc>
          <w:tcPr>
            <w:tcW w:w="546" w:type="pct"/>
            <w:shd w:val="clear" w:color="auto" w:fill="auto"/>
          </w:tcPr>
          <w:p w14:paraId="1821E5C1" w14:textId="77777777" w:rsidR="009C7CD1" w:rsidRPr="002C598A" w:rsidRDefault="009C7CD1" w:rsidP="009C7CD1">
            <w:pPr>
              <w:pStyle w:val="00TABLETEXT"/>
              <w:numPr>
                <w:ilvl w:val="0"/>
                <w:numId w:val="8"/>
              </w:numPr>
              <w:rPr>
                <w:b/>
                <w:iCs/>
                <w:snapToGrid w:val="0"/>
                <w:lang w:val="en-GB"/>
              </w:rPr>
            </w:pPr>
          </w:p>
        </w:tc>
        <w:tc>
          <w:tcPr>
            <w:tcW w:w="649" w:type="pct"/>
            <w:shd w:val="clear" w:color="auto" w:fill="auto"/>
          </w:tcPr>
          <w:p w14:paraId="6777D1C9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Согласование Поставщика/Производителя </w:t>
            </w:r>
            <w:r>
              <w:br/>
            </w:r>
            <w:r w:rsidRPr="0000407D">
              <w:rPr>
                <w:rStyle w:val="02EnglishTABLETextChar"/>
              </w:rPr>
              <w:t>( Supplier Approval/Manufacturer )</w:t>
            </w:r>
          </w:p>
        </w:tc>
        <w:tc>
          <w:tcPr>
            <w:tcW w:w="938" w:type="pct"/>
            <w:shd w:val="clear" w:color="auto" w:fill="auto"/>
          </w:tcPr>
          <w:p w14:paraId="7AB80074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C21A7C">
              <w:t xml:space="preserve"> 20. Технологическая оценка </w:t>
            </w:r>
            <w:r>
              <w:br/>
            </w:r>
            <w:r w:rsidRPr="00FA281F">
              <w:rPr>
                <w:rStyle w:val="02EnglishTABLETextChar"/>
              </w:rPr>
              <w:t>( 20. Technological assessment )</w:t>
            </w:r>
          </w:p>
        </w:tc>
        <w:tc>
          <w:tcPr>
            <w:tcW w:w="1258" w:type="pct"/>
            <w:shd w:val="clear" w:color="auto" w:fill="auto"/>
          </w:tcPr>
          <w:p w14:paraId="7FF66CAE" w14:textId="77777777" w:rsidR="009C7CD1" w:rsidRPr="00643523" w:rsidRDefault="009C7CD1" w:rsidP="009C7CD1">
            <w:pPr>
              <w:pStyle w:val="00TABLETEXT"/>
            </w:pPr>
            <w:r w:rsidRPr="00C21A7C">
              <w:t>Система должна позволять присвоить статус "Соответствует"/"Не соответствует", ввести номер аналитического листа и при необходимости заполнить пункт «Заключение» после прохождения входного контроля</w:t>
            </w:r>
            <w:r>
              <w:br/>
            </w:r>
            <w:r w:rsidRPr="00743A0E">
              <w:rPr>
                <w:rStyle w:val="02EnglishTABLETextChar"/>
                <w:lang w:val="en-GB"/>
              </w:rPr>
              <w:t>(</w:t>
            </w:r>
            <w:r w:rsidRPr="0000407D">
              <w:rPr>
                <w:rStyle w:val="02EnglishTABLETextChar"/>
                <w:lang w:val="en-GB"/>
              </w:rPr>
              <w:t>The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system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shall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be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able</w:t>
            </w:r>
            <w:r w:rsidRPr="00743A0E">
              <w:rPr>
                <w:rStyle w:val="02EnglishTABLETextChar"/>
                <w:lang w:val="en-GB"/>
              </w:rPr>
              <w:t xml:space="preserve"> to  assign the status "Corresponds"/"Does not match", enter the number of the analytical sheet and, if necessary, fill in the "Conclusion" item after passing the entrance control)</w:t>
            </w:r>
          </w:p>
        </w:tc>
        <w:tc>
          <w:tcPr>
            <w:tcW w:w="712" w:type="pct"/>
            <w:shd w:val="clear" w:color="auto" w:fill="auto"/>
          </w:tcPr>
          <w:p w14:paraId="2BB449DF" w14:textId="4A67C48B" w:rsidR="009C7CD1" w:rsidRPr="00643523" w:rsidRDefault="009C7CD1" w:rsidP="009C7CD1">
            <w:pPr>
              <w:pStyle w:val="00TABLETEXT"/>
            </w:pPr>
            <w:r w:rsidRPr="00643523">
              <w:t xml:space="preserve">Сотрудник отделения производства ТЛФ </w:t>
            </w:r>
            <w:r>
              <w:br/>
            </w:r>
            <w:r>
              <w:rPr>
                <w:rStyle w:val="02EnglishTABLETextChar"/>
                <w:lang w:val="en-GB"/>
              </w:rPr>
              <w:t>(</w:t>
            </w:r>
            <w:r w:rsidRPr="000D1946">
              <w:rPr>
                <w:rStyle w:val="02EnglishTABLETextChar"/>
                <w:lang w:val="en-GB"/>
              </w:rPr>
              <w:t xml:space="preserve">Employee of the </w:t>
            </w:r>
            <w:r>
              <w:rPr>
                <w:rStyle w:val="02EnglishTABLETextChar"/>
                <w:lang w:val="en-GB"/>
              </w:rPr>
              <w:t>SDF</w:t>
            </w:r>
            <w:r w:rsidRPr="000D1946">
              <w:rPr>
                <w:rStyle w:val="02EnglishTABLETextChar"/>
                <w:lang w:val="en-GB"/>
              </w:rPr>
              <w:t xml:space="preserve"> production department</w:t>
            </w:r>
            <w:r>
              <w:rPr>
                <w:rStyle w:val="02EnglishTABLETextChar"/>
                <w:lang w:val="en-GB"/>
              </w:rPr>
              <w:t>)</w:t>
            </w:r>
            <w:r w:rsidRPr="009C7CD1">
              <w:rPr>
                <w:rStyle w:val="02EnglishTABLETextChar"/>
                <w:lang w:val="en-GB"/>
              </w:rPr>
              <w:t>)</w:t>
            </w:r>
          </w:p>
        </w:tc>
        <w:tc>
          <w:tcPr>
            <w:tcW w:w="897" w:type="pct"/>
            <w:shd w:val="clear" w:color="auto" w:fill="auto"/>
          </w:tcPr>
          <w:p w14:paraId="3E82B0D3" w14:textId="1E5D48A9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Согласование производителя/поставщика </w:t>
            </w:r>
            <w:r>
              <w:t xml:space="preserve"> </w:t>
            </w:r>
            <w:r w:rsidRPr="0000407D">
              <w:rPr>
                <w:rStyle w:val="02EnglishTABLETextChar"/>
              </w:rPr>
              <w:t>( Manufacturer/Supplier approval )</w:t>
            </w:r>
          </w:p>
        </w:tc>
      </w:tr>
      <w:tr w:rsidR="009C7CD1" w:rsidRPr="005A2BA8" w14:paraId="6F7384C9" w14:textId="77777777" w:rsidTr="009C7CD1">
        <w:trPr>
          <w:cantSplit/>
          <w:trHeight w:val="476"/>
        </w:trPr>
        <w:tc>
          <w:tcPr>
            <w:tcW w:w="546" w:type="pct"/>
            <w:shd w:val="clear" w:color="auto" w:fill="auto"/>
          </w:tcPr>
          <w:p w14:paraId="7552D38E" w14:textId="77777777" w:rsidR="009C7CD1" w:rsidRPr="002C598A" w:rsidRDefault="009C7CD1" w:rsidP="009C7CD1">
            <w:pPr>
              <w:pStyle w:val="00TABLETEXT"/>
              <w:numPr>
                <w:ilvl w:val="0"/>
                <w:numId w:val="8"/>
              </w:numPr>
              <w:rPr>
                <w:b/>
                <w:iCs/>
                <w:snapToGrid w:val="0"/>
                <w:lang w:val="en-GB"/>
              </w:rPr>
            </w:pPr>
          </w:p>
        </w:tc>
        <w:tc>
          <w:tcPr>
            <w:tcW w:w="649" w:type="pct"/>
            <w:shd w:val="clear" w:color="auto" w:fill="auto"/>
          </w:tcPr>
          <w:p w14:paraId="058AD923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Согласование Поставщика/Производителя </w:t>
            </w:r>
            <w:r>
              <w:br/>
            </w:r>
            <w:r w:rsidRPr="0000407D">
              <w:rPr>
                <w:rStyle w:val="02EnglishTABLETextChar"/>
              </w:rPr>
              <w:t>( Supplier Approval/Manufacturer )</w:t>
            </w:r>
          </w:p>
        </w:tc>
        <w:tc>
          <w:tcPr>
            <w:tcW w:w="938" w:type="pct"/>
            <w:shd w:val="clear" w:color="auto" w:fill="auto"/>
          </w:tcPr>
          <w:p w14:paraId="3AB8D295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9C7CD1">
              <w:rPr>
                <w:lang w:val="ru-RU"/>
              </w:rPr>
              <w:t xml:space="preserve"> 22. Ознакомление с результатами проведенной оценки </w:t>
            </w:r>
            <w:r w:rsidRPr="009C7CD1">
              <w:rPr>
                <w:lang w:val="ru-RU"/>
              </w:rPr>
              <w:br/>
            </w:r>
            <w:r w:rsidRPr="00FA281F">
              <w:rPr>
                <w:rStyle w:val="02EnglishTABLETextChar"/>
              </w:rPr>
              <w:t xml:space="preserve">( 22. </w:t>
            </w:r>
            <w:r w:rsidRPr="009C7CD1">
              <w:rPr>
                <w:rStyle w:val="02EnglishTABLETextChar"/>
                <w:lang w:val="en-GB"/>
              </w:rPr>
              <w:t>Familiarization with the results of the assessment )</w:t>
            </w:r>
          </w:p>
        </w:tc>
        <w:tc>
          <w:tcPr>
            <w:tcW w:w="1258" w:type="pct"/>
            <w:shd w:val="clear" w:color="auto" w:fill="auto"/>
          </w:tcPr>
          <w:p w14:paraId="5F7360D0" w14:textId="77777777" w:rsidR="009C7CD1" w:rsidRPr="00643523" w:rsidRDefault="009C7CD1" w:rsidP="009C7CD1">
            <w:pPr>
              <w:pStyle w:val="00TABLETEXT"/>
            </w:pPr>
            <w:r w:rsidRPr="00C21A7C">
              <w:t>Система должна позволять Ознакомление с результатами проведенной оценки</w:t>
            </w:r>
            <w:r>
              <w:br/>
            </w:r>
            <w:r w:rsidRPr="00743A0E">
              <w:rPr>
                <w:rStyle w:val="02EnglishTABLETextChar"/>
                <w:lang w:val="en-GB"/>
              </w:rPr>
              <w:t>(</w:t>
            </w:r>
            <w:r w:rsidRPr="0000407D">
              <w:rPr>
                <w:rStyle w:val="02EnglishTABLETextChar"/>
                <w:lang w:val="en-GB"/>
              </w:rPr>
              <w:t>The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system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shall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be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able</w:t>
            </w:r>
            <w:r w:rsidRPr="00743A0E">
              <w:rPr>
                <w:rStyle w:val="02EnglishTABLETextChar"/>
                <w:lang w:val="en-GB"/>
              </w:rPr>
              <w:t xml:space="preserve"> to  Familiarization with the results of the assessment)</w:t>
            </w:r>
          </w:p>
        </w:tc>
        <w:tc>
          <w:tcPr>
            <w:tcW w:w="712" w:type="pct"/>
            <w:shd w:val="clear" w:color="auto" w:fill="auto"/>
          </w:tcPr>
          <w:p w14:paraId="6855FEBA" w14:textId="6287BA0D" w:rsidR="009C7CD1" w:rsidRPr="00643523" w:rsidRDefault="009C7CD1" w:rsidP="009C7CD1">
            <w:pPr>
              <w:pStyle w:val="00TABLETEXT"/>
            </w:pPr>
            <w:r w:rsidRPr="00643523">
              <w:t xml:space="preserve">Ответственный за ввод контрагентов </w:t>
            </w:r>
            <w:r>
              <w:br/>
            </w:r>
            <w:r>
              <w:rPr>
                <w:rStyle w:val="02EnglishTABLETextChar"/>
                <w:lang w:val="en-GB"/>
              </w:rPr>
              <w:t>(</w:t>
            </w:r>
            <w:r w:rsidRPr="00F96BA3">
              <w:rPr>
                <w:rStyle w:val="02EnglishTABLETextChar"/>
                <w:lang w:val="en-GB"/>
              </w:rPr>
              <w:t>Responsible for entering counterparties</w:t>
            </w:r>
            <w:r>
              <w:rPr>
                <w:rStyle w:val="02EnglishTABLETextChar"/>
                <w:lang w:val="en-GB"/>
              </w:rPr>
              <w:t>)</w:t>
            </w:r>
          </w:p>
        </w:tc>
        <w:tc>
          <w:tcPr>
            <w:tcW w:w="897" w:type="pct"/>
            <w:shd w:val="clear" w:color="auto" w:fill="auto"/>
          </w:tcPr>
          <w:p w14:paraId="461A0661" w14:textId="0DCE8A14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Согласование производителя/поставщика </w:t>
            </w:r>
            <w:r>
              <w:t xml:space="preserve"> </w:t>
            </w:r>
            <w:r w:rsidRPr="0000407D">
              <w:rPr>
                <w:rStyle w:val="02EnglishTABLETextChar"/>
              </w:rPr>
              <w:t>( Manufacturer/Supplier approval )</w:t>
            </w:r>
          </w:p>
        </w:tc>
      </w:tr>
      <w:tr w:rsidR="009C7CD1" w:rsidRPr="005A2BA8" w14:paraId="60F1FE78" w14:textId="77777777" w:rsidTr="009C7CD1">
        <w:trPr>
          <w:cantSplit/>
          <w:trHeight w:val="476"/>
        </w:trPr>
        <w:tc>
          <w:tcPr>
            <w:tcW w:w="546" w:type="pct"/>
            <w:shd w:val="clear" w:color="auto" w:fill="auto"/>
          </w:tcPr>
          <w:p w14:paraId="3DBA1326" w14:textId="77777777" w:rsidR="009C7CD1" w:rsidRPr="002C598A" w:rsidRDefault="009C7CD1" w:rsidP="009C7CD1">
            <w:pPr>
              <w:pStyle w:val="00TABLETEXT"/>
              <w:numPr>
                <w:ilvl w:val="0"/>
                <w:numId w:val="8"/>
              </w:numPr>
              <w:rPr>
                <w:b/>
                <w:iCs/>
                <w:snapToGrid w:val="0"/>
                <w:lang w:val="en-GB"/>
              </w:rPr>
            </w:pPr>
          </w:p>
        </w:tc>
        <w:tc>
          <w:tcPr>
            <w:tcW w:w="649" w:type="pct"/>
            <w:shd w:val="clear" w:color="auto" w:fill="auto"/>
          </w:tcPr>
          <w:p w14:paraId="267D63A9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Согласование Поставщика/Производителя </w:t>
            </w:r>
            <w:r>
              <w:br/>
            </w:r>
            <w:r w:rsidRPr="0000407D">
              <w:rPr>
                <w:rStyle w:val="02EnglishTABLETextChar"/>
              </w:rPr>
              <w:t>( Supplier Approval/Manufacturer )</w:t>
            </w:r>
          </w:p>
        </w:tc>
        <w:tc>
          <w:tcPr>
            <w:tcW w:w="938" w:type="pct"/>
            <w:shd w:val="clear" w:color="auto" w:fill="auto"/>
          </w:tcPr>
          <w:p w14:paraId="33650F7B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C21A7C">
              <w:t xml:space="preserve"> 23. Статус Поставщика/Производителя </w:t>
            </w:r>
            <w:r>
              <w:br/>
            </w:r>
            <w:r w:rsidRPr="00FA281F">
              <w:rPr>
                <w:rStyle w:val="02EnglishTABLETextChar"/>
              </w:rPr>
              <w:t>( 23. Supplier Status/Manufacturer )</w:t>
            </w:r>
          </w:p>
        </w:tc>
        <w:tc>
          <w:tcPr>
            <w:tcW w:w="1258" w:type="pct"/>
            <w:shd w:val="clear" w:color="auto" w:fill="auto"/>
          </w:tcPr>
          <w:p w14:paraId="470FA74B" w14:textId="77777777" w:rsidR="009C7CD1" w:rsidRPr="00643523" w:rsidRDefault="009C7CD1" w:rsidP="009C7CD1">
            <w:pPr>
              <w:pStyle w:val="00TABLETEXT"/>
            </w:pPr>
            <w:r w:rsidRPr="00C21A7C">
              <w:t>Система должна позволять присвоить статус "Одобрен"/"Не одобрен"/"Временно одобрен" Поставщика/Производителя</w:t>
            </w:r>
            <w:r>
              <w:br/>
            </w:r>
            <w:r w:rsidRPr="00743A0E">
              <w:rPr>
                <w:rStyle w:val="02EnglishTABLETextChar"/>
                <w:lang w:val="en-GB"/>
              </w:rPr>
              <w:t>(</w:t>
            </w:r>
            <w:r w:rsidRPr="0000407D">
              <w:rPr>
                <w:rStyle w:val="02EnglishTABLETextChar"/>
                <w:lang w:val="en-GB"/>
              </w:rPr>
              <w:t>The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system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shall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be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able</w:t>
            </w:r>
            <w:r w:rsidRPr="00743A0E">
              <w:rPr>
                <w:rStyle w:val="02EnglishTABLETextChar"/>
                <w:lang w:val="en-GB"/>
              </w:rPr>
              <w:t xml:space="preserve"> to  assign the status "Approved"/"Not approved"/"Temporarily approved" of the Supplier/Manufacturer)</w:t>
            </w:r>
          </w:p>
        </w:tc>
        <w:tc>
          <w:tcPr>
            <w:tcW w:w="712" w:type="pct"/>
            <w:shd w:val="clear" w:color="auto" w:fill="auto"/>
          </w:tcPr>
          <w:p w14:paraId="3E91B845" w14:textId="5B9D3BBC" w:rsidR="009C7CD1" w:rsidRPr="00643523" w:rsidRDefault="009C7CD1" w:rsidP="009C7CD1">
            <w:pPr>
              <w:pStyle w:val="00TABLETEXT"/>
            </w:pPr>
            <w:r w:rsidRPr="0095427E">
              <w:t>Контролер</w:t>
            </w:r>
            <w:r w:rsidRPr="000D55B3">
              <w:t xml:space="preserve"> </w:t>
            </w:r>
            <w:r w:rsidRPr="0095427E">
              <w:t>ООК</w:t>
            </w:r>
            <w:r w:rsidRPr="000D55B3">
              <w:t xml:space="preserve"> </w:t>
            </w:r>
            <w:r w:rsidRPr="0095427E">
              <w:rPr>
                <w:rStyle w:val="02EnglishTABLETextChar"/>
                <w:lang w:val="en-GB"/>
              </w:rPr>
              <w:t>(Quality Control Supervisor</w:t>
            </w:r>
            <w:r>
              <w:rPr>
                <w:rStyle w:val="02EnglishTABLETextChar"/>
                <w:lang w:val="en-GB"/>
              </w:rPr>
              <w:t>)</w:t>
            </w:r>
          </w:p>
        </w:tc>
        <w:tc>
          <w:tcPr>
            <w:tcW w:w="897" w:type="pct"/>
            <w:shd w:val="clear" w:color="auto" w:fill="auto"/>
          </w:tcPr>
          <w:p w14:paraId="7757089A" w14:textId="0ED0BDA1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Согласование производителя/поставщика </w:t>
            </w:r>
            <w:r>
              <w:t xml:space="preserve"> </w:t>
            </w:r>
            <w:r w:rsidRPr="0000407D">
              <w:rPr>
                <w:rStyle w:val="02EnglishTABLETextChar"/>
              </w:rPr>
              <w:t>( Manufacturer/Supplier approval )</w:t>
            </w:r>
          </w:p>
        </w:tc>
      </w:tr>
      <w:tr w:rsidR="009C7CD1" w:rsidRPr="005A2BA8" w14:paraId="30A90773" w14:textId="77777777" w:rsidTr="009C7CD1">
        <w:trPr>
          <w:cantSplit/>
          <w:trHeight w:val="476"/>
        </w:trPr>
        <w:tc>
          <w:tcPr>
            <w:tcW w:w="546" w:type="pct"/>
            <w:shd w:val="clear" w:color="auto" w:fill="auto"/>
          </w:tcPr>
          <w:p w14:paraId="3EBC2B9E" w14:textId="77777777" w:rsidR="009C7CD1" w:rsidRPr="002C598A" w:rsidRDefault="009C7CD1" w:rsidP="009C7CD1">
            <w:pPr>
              <w:pStyle w:val="00TABLETEXT"/>
              <w:numPr>
                <w:ilvl w:val="0"/>
                <w:numId w:val="8"/>
              </w:numPr>
              <w:rPr>
                <w:b/>
                <w:iCs/>
                <w:snapToGrid w:val="0"/>
                <w:lang w:val="en-GB"/>
              </w:rPr>
            </w:pPr>
          </w:p>
        </w:tc>
        <w:tc>
          <w:tcPr>
            <w:tcW w:w="649" w:type="pct"/>
            <w:shd w:val="clear" w:color="auto" w:fill="auto"/>
          </w:tcPr>
          <w:p w14:paraId="53E22710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Согласование Поставщика/Производителя </w:t>
            </w:r>
            <w:r>
              <w:br/>
            </w:r>
            <w:r w:rsidRPr="0000407D">
              <w:rPr>
                <w:rStyle w:val="02EnglishTABLETextChar"/>
              </w:rPr>
              <w:t>( Supplier Approval/Manufacturer )</w:t>
            </w:r>
          </w:p>
        </w:tc>
        <w:tc>
          <w:tcPr>
            <w:tcW w:w="938" w:type="pct"/>
            <w:shd w:val="clear" w:color="auto" w:fill="auto"/>
          </w:tcPr>
          <w:p w14:paraId="26016269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C21A7C">
              <w:t xml:space="preserve"> 24. Утверждение статуса </w:t>
            </w:r>
            <w:r>
              <w:br/>
            </w:r>
            <w:r w:rsidRPr="00FA281F">
              <w:rPr>
                <w:rStyle w:val="02EnglishTABLETextChar"/>
              </w:rPr>
              <w:t>( 24. Status approval )</w:t>
            </w:r>
          </w:p>
        </w:tc>
        <w:tc>
          <w:tcPr>
            <w:tcW w:w="1258" w:type="pct"/>
            <w:shd w:val="clear" w:color="auto" w:fill="auto"/>
          </w:tcPr>
          <w:p w14:paraId="1E292891" w14:textId="77777777" w:rsidR="009C7CD1" w:rsidRPr="00643523" w:rsidRDefault="009C7CD1" w:rsidP="009C7CD1">
            <w:pPr>
              <w:pStyle w:val="00TABLETEXT"/>
            </w:pPr>
            <w:r w:rsidRPr="00C21A7C">
              <w:t>Система должна позволять  утвердить статус</w:t>
            </w:r>
            <w:r>
              <w:br/>
            </w:r>
            <w:r w:rsidRPr="00743A0E">
              <w:rPr>
                <w:rStyle w:val="02EnglishTABLETextChar"/>
                <w:lang w:val="en-GB"/>
              </w:rPr>
              <w:t>(</w:t>
            </w:r>
            <w:r w:rsidRPr="0000407D">
              <w:rPr>
                <w:rStyle w:val="02EnglishTABLETextChar"/>
                <w:lang w:val="en-GB"/>
              </w:rPr>
              <w:t>The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system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shall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be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able</w:t>
            </w:r>
            <w:r w:rsidRPr="00743A0E">
              <w:rPr>
                <w:rStyle w:val="02EnglishTABLETextChar"/>
                <w:lang w:val="en-GB"/>
              </w:rPr>
              <w:t xml:space="preserve"> to   Approve the status)</w:t>
            </w:r>
          </w:p>
        </w:tc>
        <w:tc>
          <w:tcPr>
            <w:tcW w:w="712" w:type="pct"/>
            <w:shd w:val="clear" w:color="auto" w:fill="auto"/>
          </w:tcPr>
          <w:p w14:paraId="2C061506" w14:textId="1B3CEB25" w:rsidR="009C7CD1" w:rsidRPr="00643523" w:rsidRDefault="009C7CD1" w:rsidP="009C7CD1">
            <w:pPr>
              <w:pStyle w:val="00TABLETEXT"/>
            </w:pPr>
            <w:r w:rsidRPr="00C21A7C">
              <w:t xml:space="preserve"> </w:t>
            </w:r>
            <w:r w:rsidRPr="0095427E">
              <w:t>Начальник</w:t>
            </w:r>
            <w:r w:rsidRPr="000D55B3">
              <w:t xml:space="preserve"> </w:t>
            </w:r>
            <w:r w:rsidRPr="0095427E">
              <w:t>ООК</w:t>
            </w:r>
            <w:r w:rsidRPr="000D55B3">
              <w:br/>
            </w:r>
            <w:r w:rsidRPr="0095427E">
              <w:rPr>
                <w:rStyle w:val="02EnglishTABLETextChar"/>
                <w:lang w:val="en-GB"/>
              </w:rPr>
              <w:t>(Head of quality assurance laboratory)</w:t>
            </w:r>
          </w:p>
        </w:tc>
        <w:tc>
          <w:tcPr>
            <w:tcW w:w="897" w:type="pct"/>
            <w:shd w:val="clear" w:color="auto" w:fill="auto"/>
          </w:tcPr>
          <w:p w14:paraId="00615290" w14:textId="2E382E14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Согласование производителя/поставщика </w:t>
            </w:r>
            <w:r>
              <w:t xml:space="preserve"> </w:t>
            </w:r>
            <w:r w:rsidRPr="0000407D">
              <w:rPr>
                <w:rStyle w:val="02EnglishTABLETextChar"/>
              </w:rPr>
              <w:t>( Manufacturer/Supplier approval )</w:t>
            </w:r>
          </w:p>
        </w:tc>
      </w:tr>
      <w:tr w:rsidR="009C7CD1" w:rsidRPr="005A2BA8" w14:paraId="198AEFA1" w14:textId="77777777" w:rsidTr="009C7CD1">
        <w:trPr>
          <w:cantSplit/>
          <w:trHeight w:val="476"/>
        </w:trPr>
        <w:tc>
          <w:tcPr>
            <w:tcW w:w="546" w:type="pct"/>
            <w:shd w:val="clear" w:color="auto" w:fill="auto"/>
          </w:tcPr>
          <w:p w14:paraId="5F8F95E7" w14:textId="77777777" w:rsidR="009C7CD1" w:rsidRPr="002C598A" w:rsidRDefault="009C7CD1" w:rsidP="009C7CD1">
            <w:pPr>
              <w:pStyle w:val="00TABLETEXT"/>
              <w:numPr>
                <w:ilvl w:val="0"/>
                <w:numId w:val="8"/>
              </w:numPr>
              <w:rPr>
                <w:b/>
                <w:iCs/>
                <w:snapToGrid w:val="0"/>
                <w:lang w:val="en-GB"/>
              </w:rPr>
            </w:pPr>
          </w:p>
        </w:tc>
        <w:tc>
          <w:tcPr>
            <w:tcW w:w="649" w:type="pct"/>
            <w:shd w:val="clear" w:color="auto" w:fill="auto"/>
          </w:tcPr>
          <w:p w14:paraId="22769FF4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Согласование Поставщика/Производителя </w:t>
            </w:r>
            <w:r>
              <w:br/>
            </w:r>
            <w:r w:rsidRPr="0000407D">
              <w:rPr>
                <w:rStyle w:val="02EnglishTABLETextChar"/>
              </w:rPr>
              <w:t>( Supplier Approval/Manufacturer )</w:t>
            </w:r>
          </w:p>
        </w:tc>
        <w:tc>
          <w:tcPr>
            <w:tcW w:w="938" w:type="pct"/>
            <w:shd w:val="clear" w:color="auto" w:fill="auto"/>
          </w:tcPr>
          <w:p w14:paraId="3BE30FBC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9C7CD1">
              <w:rPr>
                <w:lang w:val="ru-RU"/>
              </w:rPr>
              <w:t xml:space="preserve"> 25. Ознакомление с результатами утверждения статуса </w:t>
            </w:r>
            <w:r w:rsidRPr="009C7CD1">
              <w:rPr>
                <w:lang w:val="ru-RU"/>
              </w:rPr>
              <w:br/>
            </w:r>
            <w:r w:rsidRPr="00FA281F">
              <w:rPr>
                <w:rStyle w:val="02EnglishTABLETextChar"/>
              </w:rPr>
              <w:t xml:space="preserve">( 25. </w:t>
            </w:r>
            <w:r w:rsidRPr="009C7CD1">
              <w:rPr>
                <w:rStyle w:val="02EnglishTABLETextChar"/>
                <w:lang w:val="en-GB"/>
              </w:rPr>
              <w:t>Familiarization with the results of the status approval )</w:t>
            </w:r>
          </w:p>
        </w:tc>
        <w:tc>
          <w:tcPr>
            <w:tcW w:w="1258" w:type="pct"/>
            <w:shd w:val="clear" w:color="auto" w:fill="auto"/>
          </w:tcPr>
          <w:p w14:paraId="10DF6CB3" w14:textId="77777777" w:rsidR="009C7CD1" w:rsidRPr="00643523" w:rsidRDefault="009C7CD1" w:rsidP="009C7CD1">
            <w:pPr>
              <w:pStyle w:val="00TABLETEXT"/>
            </w:pPr>
            <w:r w:rsidRPr="00C21A7C">
              <w:t>Система должна позволять ознакомиться с результатами утверждения статуса</w:t>
            </w:r>
            <w:r>
              <w:br/>
            </w:r>
            <w:r w:rsidRPr="00743A0E">
              <w:rPr>
                <w:rStyle w:val="02EnglishTABLETextChar"/>
                <w:lang w:val="en-GB"/>
              </w:rPr>
              <w:t>(</w:t>
            </w:r>
            <w:r w:rsidRPr="0000407D">
              <w:rPr>
                <w:rStyle w:val="02EnglishTABLETextChar"/>
                <w:lang w:val="en-GB"/>
              </w:rPr>
              <w:t>The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system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shall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be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able</w:t>
            </w:r>
            <w:r w:rsidRPr="00743A0E">
              <w:rPr>
                <w:rStyle w:val="02EnglishTABLETextChar"/>
                <w:lang w:val="en-GB"/>
              </w:rPr>
              <w:t xml:space="preserve"> to  to get acquainted with the results of the status approval)</w:t>
            </w:r>
          </w:p>
        </w:tc>
        <w:tc>
          <w:tcPr>
            <w:tcW w:w="712" w:type="pct"/>
            <w:shd w:val="clear" w:color="auto" w:fill="auto"/>
          </w:tcPr>
          <w:p w14:paraId="6659DADA" w14:textId="7D287861" w:rsidR="009C7CD1" w:rsidRPr="00643523" w:rsidRDefault="009C7CD1" w:rsidP="009C7CD1">
            <w:pPr>
              <w:pStyle w:val="00TABLETEXT"/>
            </w:pPr>
            <w:r w:rsidRPr="00643523">
              <w:t xml:space="preserve">Ответственный за ввод контрагентов </w:t>
            </w:r>
            <w:r>
              <w:br/>
            </w:r>
            <w:r>
              <w:rPr>
                <w:rStyle w:val="02EnglishTABLETextChar"/>
                <w:lang w:val="en-GB"/>
              </w:rPr>
              <w:t>(</w:t>
            </w:r>
            <w:r w:rsidRPr="00F96BA3">
              <w:rPr>
                <w:rStyle w:val="02EnglishTABLETextChar"/>
                <w:lang w:val="en-GB"/>
              </w:rPr>
              <w:t>Responsible for entering counterparties</w:t>
            </w:r>
            <w:r>
              <w:rPr>
                <w:rStyle w:val="02EnglishTABLETextChar"/>
                <w:lang w:val="en-GB"/>
              </w:rPr>
              <w:t>)</w:t>
            </w:r>
          </w:p>
        </w:tc>
        <w:tc>
          <w:tcPr>
            <w:tcW w:w="897" w:type="pct"/>
            <w:shd w:val="clear" w:color="auto" w:fill="auto"/>
          </w:tcPr>
          <w:p w14:paraId="202DD682" w14:textId="5D51F08D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Согласование производителя/поставщика </w:t>
            </w:r>
            <w:r>
              <w:t xml:space="preserve"> </w:t>
            </w:r>
            <w:r w:rsidRPr="0000407D">
              <w:rPr>
                <w:rStyle w:val="02EnglishTABLETextChar"/>
              </w:rPr>
              <w:t>( Manufacturer/Supplier approval )</w:t>
            </w:r>
          </w:p>
        </w:tc>
      </w:tr>
      <w:tr w:rsidR="009C7CD1" w:rsidRPr="005A2BA8" w14:paraId="6348AA6C" w14:textId="77777777" w:rsidTr="009C7CD1">
        <w:trPr>
          <w:cantSplit/>
          <w:trHeight w:val="476"/>
        </w:trPr>
        <w:tc>
          <w:tcPr>
            <w:tcW w:w="546" w:type="pct"/>
            <w:shd w:val="clear" w:color="auto" w:fill="auto"/>
          </w:tcPr>
          <w:p w14:paraId="0217A206" w14:textId="77777777" w:rsidR="009C7CD1" w:rsidRPr="002C598A" w:rsidRDefault="009C7CD1" w:rsidP="009C7CD1">
            <w:pPr>
              <w:pStyle w:val="00TABLETEXT"/>
              <w:numPr>
                <w:ilvl w:val="0"/>
                <w:numId w:val="8"/>
              </w:numPr>
              <w:rPr>
                <w:b/>
                <w:iCs/>
                <w:snapToGrid w:val="0"/>
                <w:lang w:val="en-GB"/>
              </w:rPr>
            </w:pPr>
          </w:p>
        </w:tc>
        <w:tc>
          <w:tcPr>
            <w:tcW w:w="649" w:type="pct"/>
            <w:shd w:val="clear" w:color="auto" w:fill="auto"/>
          </w:tcPr>
          <w:p w14:paraId="5FAF6BF0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Согласование Поставщика/Производителя </w:t>
            </w:r>
            <w:r>
              <w:br/>
            </w:r>
            <w:r w:rsidRPr="0000407D">
              <w:rPr>
                <w:rStyle w:val="02EnglishTABLETextChar"/>
              </w:rPr>
              <w:t>( Supplier Approval/Manufacturer )</w:t>
            </w:r>
          </w:p>
        </w:tc>
        <w:tc>
          <w:tcPr>
            <w:tcW w:w="938" w:type="pct"/>
            <w:shd w:val="clear" w:color="auto" w:fill="auto"/>
          </w:tcPr>
          <w:p w14:paraId="67CCB306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9C7CD1">
              <w:rPr>
                <w:lang w:val="ru-RU"/>
              </w:rPr>
              <w:t xml:space="preserve"> 27. Ввод новой номенклатуры в и выбор ее в карточке документа </w:t>
            </w:r>
            <w:r w:rsidRPr="009C7CD1">
              <w:rPr>
                <w:lang w:val="ru-RU"/>
              </w:rPr>
              <w:br/>
            </w:r>
            <w:r w:rsidRPr="00FA281F">
              <w:rPr>
                <w:rStyle w:val="02EnglishTABLETextChar"/>
              </w:rPr>
              <w:t xml:space="preserve">( 27. </w:t>
            </w:r>
            <w:r w:rsidRPr="009C7CD1">
              <w:rPr>
                <w:rStyle w:val="02EnglishTABLETextChar"/>
                <w:lang w:val="en-GB"/>
              </w:rPr>
              <w:t>Entering a new item in and selecting it in the document card )</w:t>
            </w:r>
          </w:p>
        </w:tc>
        <w:tc>
          <w:tcPr>
            <w:tcW w:w="1258" w:type="pct"/>
            <w:shd w:val="clear" w:color="auto" w:fill="auto"/>
          </w:tcPr>
          <w:p w14:paraId="32FCE00C" w14:textId="77777777" w:rsidR="009C7CD1" w:rsidRPr="00643523" w:rsidRDefault="009C7CD1" w:rsidP="009C7CD1">
            <w:pPr>
              <w:pStyle w:val="00TABLETEXT"/>
            </w:pPr>
            <w:r w:rsidRPr="00C21A7C">
              <w:t>Система должна позволять ввести новую номенклатуру в 1С ЕРП и выбрать ее в карточке документа</w:t>
            </w:r>
            <w:r>
              <w:br/>
            </w:r>
            <w:r w:rsidRPr="00743A0E">
              <w:rPr>
                <w:rStyle w:val="02EnglishTABLETextChar"/>
                <w:lang w:val="en-GB"/>
              </w:rPr>
              <w:t>(</w:t>
            </w:r>
            <w:r w:rsidRPr="0000407D">
              <w:rPr>
                <w:rStyle w:val="02EnglishTABLETextChar"/>
                <w:lang w:val="en-GB"/>
              </w:rPr>
              <w:t>The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system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shall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be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able</w:t>
            </w:r>
            <w:r w:rsidRPr="00743A0E">
              <w:rPr>
                <w:rStyle w:val="02EnglishTABLETextChar"/>
                <w:lang w:val="en-GB"/>
              </w:rPr>
              <w:t xml:space="preserve"> to  enter a new nomenclature in 1C ERP and select it in the document card)</w:t>
            </w:r>
          </w:p>
        </w:tc>
        <w:tc>
          <w:tcPr>
            <w:tcW w:w="712" w:type="pct"/>
            <w:shd w:val="clear" w:color="auto" w:fill="auto"/>
          </w:tcPr>
          <w:p w14:paraId="2A2BF14C" w14:textId="77777777" w:rsidR="009C7CD1" w:rsidRPr="00643523" w:rsidRDefault="009C7CD1" w:rsidP="009C7CD1">
            <w:pPr>
              <w:pStyle w:val="00TABLETEXT"/>
            </w:pPr>
            <w:r w:rsidRPr="00C21A7C">
              <w:t xml:space="preserve"> Ответственный за номенклатуру </w:t>
            </w:r>
            <w:r>
              <w:br/>
            </w:r>
            <w:r w:rsidRPr="0000407D">
              <w:rPr>
                <w:rStyle w:val="02EnglishTABLETextChar"/>
              </w:rPr>
              <w:t>( Responsible for the nomenclature )</w:t>
            </w:r>
          </w:p>
        </w:tc>
        <w:tc>
          <w:tcPr>
            <w:tcW w:w="897" w:type="pct"/>
            <w:shd w:val="clear" w:color="auto" w:fill="auto"/>
          </w:tcPr>
          <w:p w14:paraId="72D4A847" w14:textId="58CC6CD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Согласование производителя/поставщика </w:t>
            </w:r>
            <w:r>
              <w:t xml:space="preserve"> </w:t>
            </w:r>
            <w:r w:rsidRPr="0000407D">
              <w:rPr>
                <w:rStyle w:val="02EnglishTABLETextChar"/>
              </w:rPr>
              <w:t>( Manufacturer/Supplier approval )</w:t>
            </w:r>
          </w:p>
        </w:tc>
      </w:tr>
      <w:tr w:rsidR="009C7CD1" w:rsidRPr="005A2BA8" w14:paraId="1D9BF9FD" w14:textId="77777777" w:rsidTr="009C7CD1">
        <w:trPr>
          <w:cantSplit/>
          <w:trHeight w:val="476"/>
        </w:trPr>
        <w:tc>
          <w:tcPr>
            <w:tcW w:w="546" w:type="pct"/>
            <w:shd w:val="clear" w:color="auto" w:fill="auto"/>
          </w:tcPr>
          <w:p w14:paraId="75BECA2C" w14:textId="77777777" w:rsidR="009C7CD1" w:rsidRPr="002C598A" w:rsidRDefault="009C7CD1" w:rsidP="009C7CD1">
            <w:pPr>
              <w:pStyle w:val="00TABLETEXT"/>
              <w:numPr>
                <w:ilvl w:val="0"/>
                <w:numId w:val="8"/>
              </w:numPr>
              <w:rPr>
                <w:b/>
                <w:iCs/>
                <w:snapToGrid w:val="0"/>
                <w:lang w:val="en-GB"/>
              </w:rPr>
            </w:pPr>
          </w:p>
        </w:tc>
        <w:tc>
          <w:tcPr>
            <w:tcW w:w="649" w:type="pct"/>
            <w:shd w:val="clear" w:color="auto" w:fill="auto"/>
          </w:tcPr>
          <w:p w14:paraId="335EEB21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Согласование Поставщика/Производителя </w:t>
            </w:r>
            <w:r>
              <w:br/>
            </w:r>
            <w:r w:rsidRPr="0000407D">
              <w:rPr>
                <w:rStyle w:val="02EnglishTABLETextChar"/>
              </w:rPr>
              <w:t>( Supplier Approval/Manufacturer )</w:t>
            </w:r>
          </w:p>
        </w:tc>
        <w:tc>
          <w:tcPr>
            <w:tcW w:w="938" w:type="pct"/>
            <w:shd w:val="clear" w:color="auto" w:fill="auto"/>
          </w:tcPr>
          <w:p w14:paraId="5B6F0F41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C21A7C">
              <w:t xml:space="preserve"> 29. Внести в реестр </w:t>
            </w:r>
            <w:r>
              <w:br/>
            </w:r>
            <w:proofErr w:type="gramStart"/>
            <w:r w:rsidRPr="009C7CD1">
              <w:rPr>
                <w:rStyle w:val="02EnglishTABLETextChar"/>
                <w:lang w:val="en-GB"/>
              </w:rPr>
              <w:t>( 29</w:t>
            </w:r>
            <w:proofErr w:type="gramEnd"/>
            <w:r w:rsidRPr="009C7CD1">
              <w:rPr>
                <w:rStyle w:val="02EnglishTABLETextChar"/>
                <w:lang w:val="en-GB"/>
              </w:rPr>
              <w:t>. Add to the register )</w:t>
            </w:r>
          </w:p>
        </w:tc>
        <w:tc>
          <w:tcPr>
            <w:tcW w:w="1258" w:type="pct"/>
            <w:shd w:val="clear" w:color="auto" w:fill="auto"/>
          </w:tcPr>
          <w:p w14:paraId="4EA90847" w14:textId="77777777" w:rsidR="009C7CD1" w:rsidRPr="00643523" w:rsidRDefault="009C7CD1" w:rsidP="009C7CD1">
            <w:pPr>
              <w:pStyle w:val="00TABLETEXT"/>
            </w:pPr>
            <w:r w:rsidRPr="009C7CD1">
              <w:rPr>
                <w:lang w:val="ru-RU"/>
              </w:rPr>
              <w:t xml:space="preserve">Система должна позволять добавить Производителя/Поставщика в реестр Одобренных Поставщиков/Производителей. </w:t>
            </w:r>
            <w:r w:rsidRPr="00C21A7C">
              <w:t>Присвоить ему статус "Одобрен"/"Временно одобрен"/"Не одобрен"</w:t>
            </w:r>
            <w:r>
              <w:br/>
            </w:r>
            <w:r w:rsidRPr="00743A0E">
              <w:rPr>
                <w:rStyle w:val="02EnglishTABLETextChar"/>
                <w:lang w:val="en-GB"/>
              </w:rPr>
              <w:t>(</w:t>
            </w:r>
            <w:r w:rsidRPr="0000407D">
              <w:rPr>
                <w:rStyle w:val="02EnglishTABLETextChar"/>
                <w:lang w:val="en-GB"/>
              </w:rPr>
              <w:t>The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system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shall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be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able</w:t>
            </w:r>
            <w:r w:rsidRPr="00743A0E">
              <w:rPr>
                <w:rStyle w:val="02EnglishTABLETextChar"/>
                <w:lang w:val="en-GB"/>
              </w:rPr>
              <w:t xml:space="preserve"> to  add a Manufacturer/Add a Supplier to the register of Approved Suppliers/Manufacturers. Assign it the status "Approved"/"Temporarily approved"/"Not approved")</w:t>
            </w:r>
          </w:p>
        </w:tc>
        <w:tc>
          <w:tcPr>
            <w:tcW w:w="712" w:type="pct"/>
            <w:shd w:val="clear" w:color="auto" w:fill="auto"/>
          </w:tcPr>
          <w:p w14:paraId="45AF7990" w14:textId="7B9F3369" w:rsidR="009C7CD1" w:rsidRPr="00643523" w:rsidRDefault="009C7CD1" w:rsidP="009C7CD1">
            <w:pPr>
              <w:pStyle w:val="00TABLETEXT"/>
            </w:pPr>
            <w:r w:rsidRPr="00C21A7C">
              <w:t xml:space="preserve"> </w:t>
            </w:r>
            <w:r w:rsidRPr="0095427E">
              <w:t>Контролер</w:t>
            </w:r>
            <w:r w:rsidRPr="000D55B3">
              <w:t xml:space="preserve"> </w:t>
            </w:r>
            <w:r w:rsidRPr="0095427E">
              <w:t>ООК</w:t>
            </w:r>
            <w:r w:rsidRPr="000D55B3">
              <w:t xml:space="preserve"> </w:t>
            </w:r>
            <w:r w:rsidRPr="0095427E">
              <w:rPr>
                <w:rStyle w:val="02EnglishTABLETextChar"/>
                <w:lang w:val="en-GB"/>
              </w:rPr>
              <w:t>(Quality Control Supervisor</w:t>
            </w:r>
            <w:r>
              <w:rPr>
                <w:rStyle w:val="02EnglishTABLETextChar"/>
                <w:lang w:val="en-GB"/>
              </w:rPr>
              <w:t>)</w:t>
            </w:r>
          </w:p>
        </w:tc>
        <w:tc>
          <w:tcPr>
            <w:tcW w:w="897" w:type="pct"/>
            <w:shd w:val="clear" w:color="auto" w:fill="auto"/>
          </w:tcPr>
          <w:p w14:paraId="77D7671F" w14:textId="659D7434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Согласование производителя/поставщика </w:t>
            </w:r>
            <w:r>
              <w:t xml:space="preserve"> </w:t>
            </w:r>
            <w:r w:rsidRPr="0000407D">
              <w:rPr>
                <w:rStyle w:val="02EnglishTABLETextChar"/>
              </w:rPr>
              <w:t>( Manufacturer/Supplier approval )</w:t>
            </w:r>
          </w:p>
        </w:tc>
      </w:tr>
      <w:tr w:rsidR="009C7CD1" w:rsidRPr="005A2BA8" w14:paraId="40085B8B" w14:textId="77777777" w:rsidTr="009C7CD1">
        <w:trPr>
          <w:cantSplit/>
          <w:trHeight w:val="476"/>
        </w:trPr>
        <w:tc>
          <w:tcPr>
            <w:tcW w:w="546" w:type="pct"/>
            <w:shd w:val="clear" w:color="auto" w:fill="auto"/>
          </w:tcPr>
          <w:p w14:paraId="03D21DC7" w14:textId="77777777" w:rsidR="009C7CD1" w:rsidRPr="002C598A" w:rsidRDefault="009C7CD1" w:rsidP="009C7CD1">
            <w:pPr>
              <w:pStyle w:val="00TABLETEXT"/>
              <w:numPr>
                <w:ilvl w:val="0"/>
                <w:numId w:val="8"/>
              </w:numPr>
              <w:rPr>
                <w:b/>
                <w:iCs/>
                <w:snapToGrid w:val="0"/>
                <w:lang w:val="en-GB"/>
              </w:rPr>
            </w:pPr>
          </w:p>
        </w:tc>
        <w:tc>
          <w:tcPr>
            <w:tcW w:w="649" w:type="pct"/>
            <w:shd w:val="clear" w:color="auto" w:fill="auto"/>
          </w:tcPr>
          <w:p w14:paraId="2ECD1DFB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Согласование Поставщика/Производителя </w:t>
            </w:r>
            <w:r>
              <w:br/>
            </w:r>
            <w:r w:rsidRPr="0000407D">
              <w:rPr>
                <w:rStyle w:val="02EnglishTABLETextChar"/>
              </w:rPr>
              <w:t>( Supplier Approval/Manufacturer )</w:t>
            </w:r>
          </w:p>
        </w:tc>
        <w:tc>
          <w:tcPr>
            <w:tcW w:w="938" w:type="pct"/>
            <w:shd w:val="clear" w:color="auto" w:fill="auto"/>
          </w:tcPr>
          <w:p w14:paraId="0E03F2FD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C21A7C">
              <w:t xml:space="preserve"> 30. Печать карточки документа </w:t>
            </w:r>
            <w:r>
              <w:br/>
            </w:r>
            <w:r w:rsidRPr="00FA281F">
              <w:rPr>
                <w:rStyle w:val="02EnglishTABLETextChar"/>
              </w:rPr>
              <w:t>( 30. Printing a document card )</w:t>
            </w:r>
          </w:p>
        </w:tc>
        <w:tc>
          <w:tcPr>
            <w:tcW w:w="1258" w:type="pct"/>
            <w:shd w:val="clear" w:color="auto" w:fill="auto"/>
          </w:tcPr>
          <w:p w14:paraId="488D8E5B" w14:textId="77777777" w:rsidR="009C7CD1" w:rsidRPr="00643523" w:rsidRDefault="009C7CD1" w:rsidP="009C7CD1">
            <w:pPr>
              <w:pStyle w:val="00TABLETEXT"/>
            </w:pPr>
            <w:r w:rsidRPr="00C21A7C">
              <w:t>Система должна позволять Система должна разрешать печать карточки документа</w:t>
            </w:r>
            <w:r>
              <w:br/>
            </w:r>
            <w:r w:rsidRPr="00743A0E">
              <w:rPr>
                <w:rStyle w:val="02EnglishTABLETextChar"/>
                <w:lang w:val="en-GB"/>
              </w:rPr>
              <w:t>(</w:t>
            </w:r>
            <w:r w:rsidRPr="0000407D">
              <w:rPr>
                <w:rStyle w:val="02EnglishTABLETextChar"/>
                <w:lang w:val="en-GB"/>
              </w:rPr>
              <w:t>The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system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shall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be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able</w:t>
            </w:r>
            <w:r w:rsidRPr="00743A0E">
              <w:rPr>
                <w:rStyle w:val="02EnglishTABLETextChar"/>
                <w:lang w:val="en-GB"/>
              </w:rPr>
              <w:t xml:space="preserve"> to  The system must allow printing of the document card)</w:t>
            </w:r>
          </w:p>
        </w:tc>
        <w:tc>
          <w:tcPr>
            <w:tcW w:w="712" w:type="pct"/>
            <w:shd w:val="clear" w:color="auto" w:fill="auto"/>
          </w:tcPr>
          <w:p w14:paraId="799B069B" w14:textId="77777777" w:rsidR="009C7CD1" w:rsidRPr="00643523" w:rsidRDefault="009C7CD1" w:rsidP="009C7CD1">
            <w:pPr>
              <w:pStyle w:val="00TABLETEXT"/>
            </w:pPr>
            <w:r w:rsidRPr="00C21A7C">
              <w:t xml:space="preserve"> Контролер ООК </w:t>
            </w:r>
            <w:r>
              <w:br/>
            </w:r>
            <w:r w:rsidRPr="0000407D">
              <w:rPr>
                <w:rStyle w:val="02EnglishTABLETextChar"/>
              </w:rPr>
              <w:t>( OOK Controller )</w:t>
            </w:r>
          </w:p>
        </w:tc>
        <w:tc>
          <w:tcPr>
            <w:tcW w:w="897" w:type="pct"/>
            <w:shd w:val="clear" w:color="auto" w:fill="auto"/>
          </w:tcPr>
          <w:p w14:paraId="4B596870" w14:textId="15B1BAB2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Согласование производителя/поставщика </w:t>
            </w:r>
            <w:r>
              <w:t xml:space="preserve"> </w:t>
            </w:r>
            <w:r w:rsidRPr="0000407D">
              <w:rPr>
                <w:rStyle w:val="02EnglishTABLETextChar"/>
              </w:rPr>
              <w:t>( Manufacturer/Supplier approval )</w:t>
            </w:r>
          </w:p>
        </w:tc>
      </w:tr>
      <w:tr w:rsidR="009C7CD1" w:rsidRPr="005A2BA8" w14:paraId="71C17AEE" w14:textId="77777777" w:rsidTr="009C7CD1">
        <w:trPr>
          <w:cantSplit/>
          <w:trHeight w:val="476"/>
        </w:trPr>
        <w:tc>
          <w:tcPr>
            <w:tcW w:w="546" w:type="pct"/>
            <w:shd w:val="clear" w:color="auto" w:fill="auto"/>
          </w:tcPr>
          <w:p w14:paraId="1BACA895" w14:textId="77777777" w:rsidR="009C7CD1" w:rsidRPr="002C598A" w:rsidRDefault="009C7CD1" w:rsidP="009C7CD1">
            <w:pPr>
              <w:pStyle w:val="00TABLETEXT"/>
              <w:numPr>
                <w:ilvl w:val="0"/>
                <w:numId w:val="8"/>
              </w:numPr>
              <w:rPr>
                <w:b/>
                <w:iCs/>
                <w:snapToGrid w:val="0"/>
                <w:lang w:val="en-GB"/>
              </w:rPr>
            </w:pPr>
          </w:p>
        </w:tc>
        <w:tc>
          <w:tcPr>
            <w:tcW w:w="649" w:type="pct"/>
            <w:shd w:val="clear" w:color="auto" w:fill="auto"/>
          </w:tcPr>
          <w:p w14:paraId="49CC21BD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Согласование СОП </w:t>
            </w:r>
            <w:r>
              <w:br/>
            </w:r>
            <w:r w:rsidRPr="009C7CD1">
              <w:rPr>
                <w:rStyle w:val="02EnglishTABLETextChar"/>
                <w:lang w:val="en-GB"/>
              </w:rPr>
              <w:t>( Approval of the SOP )</w:t>
            </w:r>
          </w:p>
        </w:tc>
        <w:tc>
          <w:tcPr>
            <w:tcW w:w="938" w:type="pct"/>
            <w:shd w:val="clear" w:color="auto" w:fill="auto"/>
          </w:tcPr>
          <w:p w14:paraId="37371FAF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C21A7C">
              <w:t xml:space="preserve"> 31. Создание шаблона СОП </w:t>
            </w:r>
            <w:r>
              <w:br/>
            </w:r>
            <w:proofErr w:type="gramStart"/>
            <w:r w:rsidRPr="009C7CD1">
              <w:rPr>
                <w:rStyle w:val="02EnglishTABLETextChar"/>
                <w:lang w:val="en-GB"/>
              </w:rPr>
              <w:t>( 31</w:t>
            </w:r>
            <w:proofErr w:type="gramEnd"/>
            <w:r w:rsidRPr="009C7CD1">
              <w:rPr>
                <w:rStyle w:val="02EnglishTABLETextChar"/>
                <w:lang w:val="en-GB"/>
              </w:rPr>
              <w:t>. Creating a SOP template )</w:t>
            </w:r>
          </w:p>
        </w:tc>
        <w:tc>
          <w:tcPr>
            <w:tcW w:w="1258" w:type="pct"/>
            <w:shd w:val="clear" w:color="auto" w:fill="auto"/>
          </w:tcPr>
          <w:p w14:paraId="58C7561D" w14:textId="6A978419" w:rsidR="009C7CD1" w:rsidRPr="00643523" w:rsidRDefault="009C7CD1" w:rsidP="009C7CD1">
            <w:pPr>
              <w:pStyle w:val="00TABLETEXT"/>
            </w:pPr>
            <w:r w:rsidRPr="00097223">
              <w:t xml:space="preserve">Система должна позволять </w:t>
            </w:r>
            <w:r w:rsidRPr="00643523">
              <w:t>создать шаблон документа и заполнить реквизиты</w:t>
            </w:r>
            <w:r>
              <w:br/>
            </w:r>
            <w:r w:rsidRPr="00743A0E">
              <w:rPr>
                <w:rStyle w:val="02EnglishTABLETextChar"/>
                <w:lang w:val="en-GB"/>
              </w:rPr>
              <w:t>(</w:t>
            </w:r>
            <w:r w:rsidRPr="0000407D">
              <w:rPr>
                <w:rStyle w:val="02EnglishTABLETextChar"/>
                <w:lang w:val="en-GB"/>
              </w:rPr>
              <w:t>The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system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shall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be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able</w:t>
            </w:r>
            <w:r w:rsidRPr="00743A0E">
              <w:rPr>
                <w:rStyle w:val="02EnglishTABLETextChar"/>
                <w:lang w:val="en-GB"/>
              </w:rPr>
              <w:t xml:space="preserve"> to</w:t>
            </w:r>
            <w:r>
              <w:rPr>
                <w:rStyle w:val="02EnglishTABLETextChar"/>
                <w:lang w:val="en-GB"/>
              </w:rPr>
              <w:t xml:space="preserve"> </w:t>
            </w:r>
            <w:r w:rsidRPr="00743A0E">
              <w:rPr>
                <w:rStyle w:val="02EnglishTABLETextChar"/>
                <w:lang w:val="en-GB"/>
              </w:rPr>
              <w:t>create a document template and fill in the details)</w:t>
            </w:r>
          </w:p>
        </w:tc>
        <w:tc>
          <w:tcPr>
            <w:tcW w:w="712" w:type="pct"/>
            <w:shd w:val="clear" w:color="auto" w:fill="auto"/>
          </w:tcPr>
          <w:p w14:paraId="723F72B2" w14:textId="72D58D03" w:rsidR="009C7CD1" w:rsidRPr="00643523" w:rsidRDefault="009C7CD1" w:rsidP="009C7CD1">
            <w:pPr>
              <w:pStyle w:val="00TABLETEXT"/>
            </w:pPr>
            <w:r w:rsidRPr="00643523">
              <w:t xml:space="preserve"> Разработчик СОП </w:t>
            </w:r>
            <w:r>
              <w:br/>
            </w:r>
            <w:r>
              <w:rPr>
                <w:rStyle w:val="02EnglishTABLETextChar"/>
              </w:rPr>
              <w:t>(</w:t>
            </w:r>
            <w:r w:rsidRPr="0000407D">
              <w:rPr>
                <w:rStyle w:val="02EnglishTABLETextChar"/>
              </w:rPr>
              <w:t>SOP Developer</w:t>
            </w:r>
            <w:r>
              <w:rPr>
                <w:rStyle w:val="02EnglishTABLETextChar"/>
              </w:rPr>
              <w:t>)</w:t>
            </w:r>
          </w:p>
        </w:tc>
        <w:tc>
          <w:tcPr>
            <w:tcW w:w="897" w:type="pct"/>
            <w:shd w:val="clear" w:color="auto" w:fill="auto"/>
          </w:tcPr>
          <w:p w14:paraId="0720008B" w14:textId="7258FBDB" w:rsidR="009C7CD1" w:rsidRPr="0000407D" w:rsidRDefault="009C7CD1" w:rsidP="009C7CD1">
            <w:pPr>
              <w:pStyle w:val="00TABLETEXT"/>
              <w:rPr>
                <w:lang w:val="en-GB"/>
              </w:rPr>
            </w:pPr>
            <w:r>
              <w:t xml:space="preserve"> </w:t>
            </w:r>
            <w:r>
              <w:rPr>
                <w:rStyle w:val="02EnglishTABLETextChar"/>
              </w:rPr>
              <w:t>Н/П (N/A)</w:t>
            </w:r>
          </w:p>
        </w:tc>
      </w:tr>
      <w:tr w:rsidR="009C7CD1" w:rsidRPr="005A2BA8" w14:paraId="409EA336" w14:textId="77777777" w:rsidTr="009C7CD1">
        <w:trPr>
          <w:cantSplit/>
          <w:trHeight w:val="476"/>
        </w:trPr>
        <w:tc>
          <w:tcPr>
            <w:tcW w:w="546" w:type="pct"/>
            <w:shd w:val="clear" w:color="auto" w:fill="auto"/>
          </w:tcPr>
          <w:p w14:paraId="269603A2" w14:textId="77777777" w:rsidR="009C7CD1" w:rsidRPr="002C598A" w:rsidRDefault="009C7CD1" w:rsidP="009C7CD1">
            <w:pPr>
              <w:pStyle w:val="00TABLETEXT"/>
              <w:numPr>
                <w:ilvl w:val="0"/>
                <w:numId w:val="8"/>
              </w:numPr>
              <w:rPr>
                <w:b/>
                <w:iCs/>
                <w:snapToGrid w:val="0"/>
                <w:lang w:val="en-GB"/>
              </w:rPr>
            </w:pPr>
          </w:p>
        </w:tc>
        <w:tc>
          <w:tcPr>
            <w:tcW w:w="649" w:type="pct"/>
            <w:shd w:val="clear" w:color="auto" w:fill="auto"/>
          </w:tcPr>
          <w:p w14:paraId="64162B67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Согласование СОП </w:t>
            </w:r>
            <w:r>
              <w:br/>
            </w:r>
            <w:r w:rsidRPr="009C7CD1">
              <w:rPr>
                <w:rStyle w:val="02EnglishTABLETextChar"/>
                <w:lang w:val="en-GB"/>
              </w:rPr>
              <w:t>( Approval of the SOP )</w:t>
            </w:r>
          </w:p>
        </w:tc>
        <w:tc>
          <w:tcPr>
            <w:tcW w:w="938" w:type="pct"/>
            <w:shd w:val="clear" w:color="auto" w:fill="auto"/>
          </w:tcPr>
          <w:p w14:paraId="418BE82F" w14:textId="77777777" w:rsidR="009C7CD1" w:rsidRPr="009C7CD1" w:rsidRDefault="009C7CD1" w:rsidP="009C7CD1">
            <w:pPr>
              <w:pStyle w:val="00TABLETEXT"/>
              <w:rPr>
                <w:lang w:val="ru-RU"/>
              </w:rPr>
            </w:pPr>
            <w:r w:rsidRPr="00C21A7C">
              <w:t xml:space="preserve"> </w:t>
            </w:r>
            <w:r w:rsidRPr="009C7CD1">
              <w:rPr>
                <w:lang w:val="ru-RU"/>
              </w:rPr>
              <w:t xml:space="preserve">32. Направление документа на согласование </w:t>
            </w:r>
            <w:r w:rsidRPr="009C7CD1">
              <w:rPr>
                <w:lang w:val="ru-RU"/>
              </w:rPr>
              <w:br/>
            </w:r>
            <w:r w:rsidRPr="00FA281F">
              <w:rPr>
                <w:rStyle w:val="02EnglishTABLETextChar"/>
              </w:rPr>
              <w:t>( 32. Sending the document for approval )</w:t>
            </w:r>
          </w:p>
        </w:tc>
        <w:tc>
          <w:tcPr>
            <w:tcW w:w="1258" w:type="pct"/>
            <w:shd w:val="clear" w:color="auto" w:fill="auto"/>
          </w:tcPr>
          <w:p w14:paraId="2F571DC7" w14:textId="065A26A8" w:rsidR="009C7CD1" w:rsidRPr="00643523" w:rsidRDefault="009C7CD1" w:rsidP="009C7CD1">
            <w:pPr>
              <w:pStyle w:val="00TABLETEXT"/>
            </w:pPr>
            <w:r w:rsidRPr="00097223">
              <w:t xml:space="preserve">Система должна позволять </w:t>
            </w:r>
            <w:r w:rsidRPr="00643523">
              <w:t>проверить СОП и направить на согласование</w:t>
            </w:r>
            <w:r>
              <w:br/>
            </w:r>
            <w:r w:rsidRPr="00743A0E">
              <w:rPr>
                <w:rStyle w:val="02EnglishTABLETextChar"/>
                <w:lang w:val="en-GB"/>
              </w:rPr>
              <w:t>(</w:t>
            </w:r>
            <w:r w:rsidRPr="0000407D">
              <w:rPr>
                <w:rStyle w:val="02EnglishTABLETextChar"/>
                <w:lang w:val="en-GB"/>
              </w:rPr>
              <w:t>The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system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shall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be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able</w:t>
            </w:r>
            <w:r w:rsidRPr="00743A0E">
              <w:rPr>
                <w:rStyle w:val="02EnglishTABLETextChar"/>
                <w:lang w:val="en-GB"/>
              </w:rPr>
              <w:t xml:space="preserve"> to</w:t>
            </w:r>
            <w:r>
              <w:rPr>
                <w:rStyle w:val="02EnglishTABLETextChar"/>
                <w:lang w:val="en-GB"/>
              </w:rPr>
              <w:t xml:space="preserve"> </w:t>
            </w:r>
            <w:r w:rsidRPr="00743A0E">
              <w:rPr>
                <w:rStyle w:val="02EnglishTABLETextChar"/>
                <w:lang w:val="en-GB"/>
              </w:rPr>
              <w:t>check the SOP and send it for approval)</w:t>
            </w:r>
          </w:p>
        </w:tc>
        <w:tc>
          <w:tcPr>
            <w:tcW w:w="712" w:type="pct"/>
            <w:shd w:val="clear" w:color="auto" w:fill="auto"/>
          </w:tcPr>
          <w:p w14:paraId="3C1E38CE" w14:textId="7C182179" w:rsidR="009C7CD1" w:rsidRPr="00643523" w:rsidRDefault="009C7CD1" w:rsidP="009C7CD1">
            <w:pPr>
              <w:pStyle w:val="00TABLETEXT"/>
            </w:pPr>
            <w:r w:rsidRPr="00643523">
              <w:t xml:space="preserve"> секретариат </w:t>
            </w:r>
            <w:r>
              <w:br/>
            </w:r>
            <w:r>
              <w:rPr>
                <w:rStyle w:val="02EnglishTABLETextChar"/>
              </w:rPr>
              <w:t>(</w:t>
            </w:r>
            <w:r w:rsidRPr="0000407D">
              <w:rPr>
                <w:rStyle w:val="02EnglishTABLETextChar"/>
              </w:rPr>
              <w:t>The secretariat</w:t>
            </w:r>
            <w:r>
              <w:rPr>
                <w:rStyle w:val="02EnglishTABLETextChar"/>
              </w:rPr>
              <w:t>)</w:t>
            </w:r>
          </w:p>
        </w:tc>
        <w:tc>
          <w:tcPr>
            <w:tcW w:w="897" w:type="pct"/>
            <w:shd w:val="clear" w:color="auto" w:fill="auto"/>
          </w:tcPr>
          <w:p w14:paraId="6E7604AF" w14:textId="71A0A65E" w:rsidR="009C7CD1" w:rsidRPr="0000407D" w:rsidRDefault="009C7CD1" w:rsidP="009C7CD1">
            <w:pPr>
              <w:pStyle w:val="00TABLETEXT"/>
              <w:rPr>
                <w:lang w:val="en-GB"/>
              </w:rPr>
            </w:pPr>
            <w:r>
              <w:t xml:space="preserve"> </w:t>
            </w:r>
            <w:r>
              <w:rPr>
                <w:rStyle w:val="02EnglishTABLETextChar"/>
              </w:rPr>
              <w:t>Н/П (N/A)</w:t>
            </w:r>
          </w:p>
        </w:tc>
      </w:tr>
      <w:tr w:rsidR="009C7CD1" w:rsidRPr="005A2BA8" w14:paraId="7F9C19E1" w14:textId="77777777" w:rsidTr="009C7CD1">
        <w:trPr>
          <w:cantSplit/>
          <w:trHeight w:val="476"/>
        </w:trPr>
        <w:tc>
          <w:tcPr>
            <w:tcW w:w="546" w:type="pct"/>
            <w:shd w:val="clear" w:color="auto" w:fill="auto"/>
          </w:tcPr>
          <w:p w14:paraId="20E82F5A" w14:textId="77777777" w:rsidR="009C7CD1" w:rsidRPr="002C598A" w:rsidRDefault="009C7CD1" w:rsidP="009C7CD1">
            <w:pPr>
              <w:pStyle w:val="00TABLETEXT"/>
              <w:numPr>
                <w:ilvl w:val="0"/>
                <w:numId w:val="8"/>
              </w:numPr>
              <w:rPr>
                <w:b/>
                <w:iCs/>
                <w:snapToGrid w:val="0"/>
                <w:lang w:val="en-GB"/>
              </w:rPr>
            </w:pPr>
          </w:p>
        </w:tc>
        <w:tc>
          <w:tcPr>
            <w:tcW w:w="649" w:type="pct"/>
            <w:shd w:val="clear" w:color="auto" w:fill="auto"/>
          </w:tcPr>
          <w:p w14:paraId="066D5648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Согласование СОП </w:t>
            </w:r>
            <w:r>
              <w:br/>
            </w:r>
            <w:r w:rsidRPr="009C7CD1">
              <w:rPr>
                <w:rStyle w:val="02EnglishTABLETextChar"/>
                <w:lang w:val="en-GB"/>
              </w:rPr>
              <w:t>( Approval of the SOP )</w:t>
            </w:r>
          </w:p>
        </w:tc>
        <w:tc>
          <w:tcPr>
            <w:tcW w:w="938" w:type="pct"/>
            <w:shd w:val="clear" w:color="auto" w:fill="auto"/>
          </w:tcPr>
          <w:p w14:paraId="2B93BFAE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C21A7C">
              <w:t xml:space="preserve"> 33. Согласование СОП </w:t>
            </w:r>
            <w:r>
              <w:br/>
            </w:r>
            <w:proofErr w:type="gramStart"/>
            <w:r w:rsidRPr="009C7CD1">
              <w:rPr>
                <w:rStyle w:val="02EnglishTABLETextChar"/>
                <w:lang w:val="en-GB"/>
              </w:rPr>
              <w:t>( 33</w:t>
            </w:r>
            <w:proofErr w:type="gramEnd"/>
            <w:r w:rsidRPr="009C7CD1">
              <w:rPr>
                <w:rStyle w:val="02EnglishTABLETextChar"/>
                <w:lang w:val="en-GB"/>
              </w:rPr>
              <w:t>. Approval of the SOP )</w:t>
            </w:r>
          </w:p>
        </w:tc>
        <w:tc>
          <w:tcPr>
            <w:tcW w:w="1258" w:type="pct"/>
            <w:shd w:val="clear" w:color="auto" w:fill="auto"/>
          </w:tcPr>
          <w:p w14:paraId="5E2D408A" w14:textId="22BADB7B" w:rsidR="009C7CD1" w:rsidRPr="00643523" w:rsidRDefault="009C7CD1" w:rsidP="009C7CD1">
            <w:pPr>
              <w:pStyle w:val="00TABLETEXT"/>
            </w:pPr>
            <w:r w:rsidRPr="00097223">
              <w:t>Система должна позволять</w:t>
            </w:r>
            <w:r>
              <w:t xml:space="preserve"> </w:t>
            </w:r>
            <w:r w:rsidRPr="00643523">
              <w:t>присвоить СОП статусы "Согласовано"/"Не согласовано"</w:t>
            </w:r>
            <w:r>
              <w:br/>
            </w:r>
            <w:r w:rsidRPr="00743A0E">
              <w:rPr>
                <w:rStyle w:val="02EnglishTABLETextChar"/>
                <w:lang w:val="en-GB"/>
              </w:rPr>
              <w:t>(</w:t>
            </w:r>
            <w:r w:rsidRPr="0000407D">
              <w:rPr>
                <w:rStyle w:val="02EnglishTABLETextChar"/>
                <w:lang w:val="en-GB"/>
              </w:rPr>
              <w:t>The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system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shall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be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able</w:t>
            </w:r>
            <w:r w:rsidRPr="00743A0E">
              <w:rPr>
                <w:rStyle w:val="02EnglishTABLETextChar"/>
                <w:lang w:val="en-GB"/>
              </w:rPr>
              <w:t xml:space="preserve"> to</w:t>
            </w:r>
            <w:r>
              <w:rPr>
                <w:rStyle w:val="02EnglishTABLETextChar"/>
                <w:lang w:val="en-GB"/>
              </w:rPr>
              <w:t xml:space="preserve"> </w:t>
            </w:r>
            <w:r w:rsidRPr="00743A0E">
              <w:rPr>
                <w:rStyle w:val="02EnglishTABLETextChar"/>
                <w:lang w:val="en-GB"/>
              </w:rPr>
              <w:t xml:space="preserve"> assign the SOP statuses </w:t>
            </w:r>
            <w:r>
              <w:rPr>
                <w:rStyle w:val="02EnglishTABLETextChar"/>
                <w:lang w:val="en-GB"/>
              </w:rPr>
              <w:t>"Approved"/</w:t>
            </w:r>
            <w:r w:rsidRPr="00743A0E">
              <w:rPr>
                <w:rStyle w:val="02EnglishTABLETextChar"/>
                <w:lang w:val="en-GB"/>
              </w:rPr>
              <w:t>"</w:t>
            </w:r>
            <w:r>
              <w:rPr>
                <w:rStyle w:val="02EnglishTABLETextChar"/>
                <w:lang w:val="en-GB"/>
              </w:rPr>
              <w:t>Not a</w:t>
            </w:r>
            <w:r w:rsidRPr="00743A0E">
              <w:rPr>
                <w:rStyle w:val="02EnglishTABLETextChar"/>
                <w:lang w:val="en-GB"/>
              </w:rPr>
              <w:t>pproved"/")</w:t>
            </w:r>
          </w:p>
        </w:tc>
        <w:tc>
          <w:tcPr>
            <w:tcW w:w="712" w:type="pct"/>
            <w:shd w:val="clear" w:color="auto" w:fill="auto"/>
          </w:tcPr>
          <w:p w14:paraId="0911CF2B" w14:textId="324EDE02" w:rsidR="009C7CD1" w:rsidRPr="00643523" w:rsidRDefault="009C7CD1" w:rsidP="009C7CD1">
            <w:pPr>
              <w:pStyle w:val="00TABLETEXT"/>
            </w:pPr>
            <w:r w:rsidRPr="00643523">
              <w:t xml:space="preserve"> Ответственный за документ </w:t>
            </w:r>
            <w:r>
              <w:br/>
            </w:r>
            <w:r>
              <w:rPr>
                <w:rStyle w:val="02EnglishTABLETextChar"/>
              </w:rPr>
              <w:t>(</w:t>
            </w:r>
            <w:r w:rsidRPr="0000407D">
              <w:rPr>
                <w:rStyle w:val="02EnglishTABLETextChar"/>
              </w:rPr>
              <w:t>Responsible for the document</w:t>
            </w:r>
            <w:r>
              <w:rPr>
                <w:rStyle w:val="02EnglishTABLETextChar"/>
              </w:rPr>
              <w:t>)</w:t>
            </w:r>
          </w:p>
        </w:tc>
        <w:tc>
          <w:tcPr>
            <w:tcW w:w="897" w:type="pct"/>
            <w:shd w:val="clear" w:color="auto" w:fill="auto"/>
          </w:tcPr>
          <w:p w14:paraId="0B4560B8" w14:textId="3AC211FE" w:rsidR="009C7CD1" w:rsidRPr="0000407D" w:rsidRDefault="009C7CD1" w:rsidP="009C7CD1">
            <w:pPr>
              <w:pStyle w:val="00TABLETEXT"/>
              <w:rPr>
                <w:lang w:val="en-GB"/>
              </w:rPr>
            </w:pPr>
            <w:r>
              <w:t xml:space="preserve"> </w:t>
            </w:r>
            <w:r>
              <w:rPr>
                <w:rStyle w:val="02EnglishTABLETextChar"/>
              </w:rPr>
              <w:t>Н/П (N/A)</w:t>
            </w:r>
          </w:p>
        </w:tc>
      </w:tr>
      <w:tr w:rsidR="009C7CD1" w:rsidRPr="005A2BA8" w14:paraId="2706DF0C" w14:textId="77777777" w:rsidTr="009C7CD1">
        <w:trPr>
          <w:cantSplit/>
          <w:trHeight w:val="476"/>
        </w:trPr>
        <w:tc>
          <w:tcPr>
            <w:tcW w:w="546" w:type="pct"/>
            <w:shd w:val="clear" w:color="auto" w:fill="auto"/>
          </w:tcPr>
          <w:p w14:paraId="2299BEEE" w14:textId="77777777" w:rsidR="009C7CD1" w:rsidRPr="002C598A" w:rsidRDefault="009C7CD1" w:rsidP="009C7CD1">
            <w:pPr>
              <w:pStyle w:val="00TABLETEXT"/>
              <w:numPr>
                <w:ilvl w:val="0"/>
                <w:numId w:val="8"/>
              </w:numPr>
              <w:rPr>
                <w:b/>
                <w:iCs/>
                <w:snapToGrid w:val="0"/>
                <w:lang w:val="en-GB"/>
              </w:rPr>
            </w:pPr>
          </w:p>
        </w:tc>
        <w:tc>
          <w:tcPr>
            <w:tcW w:w="649" w:type="pct"/>
            <w:shd w:val="clear" w:color="auto" w:fill="auto"/>
          </w:tcPr>
          <w:p w14:paraId="7F3E8367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Согласование СОП </w:t>
            </w:r>
            <w:r>
              <w:br/>
            </w:r>
            <w:r w:rsidRPr="009C7CD1">
              <w:rPr>
                <w:rStyle w:val="02EnglishTABLETextChar"/>
                <w:lang w:val="en-GB"/>
              </w:rPr>
              <w:t>( Approval of the SOP )</w:t>
            </w:r>
          </w:p>
        </w:tc>
        <w:tc>
          <w:tcPr>
            <w:tcW w:w="938" w:type="pct"/>
            <w:shd w:val="clear" w:color="auto" w:fill="auto"/>
          </w:tcPr>
          <w:p w14:paraId="1C44098C" w14:textId="77777777" w:rsidR="009C7CD1" w:rsidRPr="009C7CD1" w:rsidRDefault="009C7CD1" w:rsidP="009C7CD1">
            <w:pPr>
              <w:pStyle w:val="00TABLETEXT"/>
              <w:rPr>
                <w:lang w:val="ru-RU"/>
              </w:rPr>
            </w:pPr>
            <w:r w:rsidRPr="00C21A7C">
              <w:t xml:space="preserve"> </w:t>
            </w:r>
            <w:r w:rsidRPr="009C7CD1">
              <w:rPr>
                <w:lang w:val="ru-RU"/>
              </w:rPr>
              <w:t xml:space="preserve">35. Подписать СОП </w:t>
            </w:r>
            <w:r w:rsidRPr="009C7CD1">
              <w:rPr>
                <w:lang w:val="ru-RU"/>
              </w:rPr>
              <w:br/>
            </w:r>
            <w:r w:rsidRPr="00FA281F">
              <w:rPr>
                <w:rStyle w:val="02EnglishTABLETextChar"/>
              </w:rPr>
              <w:t>( 35. Sign the SOP )</w:t>
            </w:r>
          </w:p>
        </w:tc>
        <w:tc>
          <w:tcPr>
            <w:tcW w:w="1258" w:type="pct"/>
            <w:shd w:val="clear" w:color="auto" w:fill="auto"/>
          </w:tcPr>
          <w:p w14:paraId="792EEE89" w14:textId="20CBA125" w:rsidR="009C7CD1" w:rsidRPr="009C7CD1" w:rsidRDefault="009C7CD1" w:rsidP="009C7CD1">
            <w:pPr>
              <w:pStyle w:val="00TABLETEXT"/>
              <w:rPr>
                <w:lang w:val="ru-RU"/>
              </w:rPr>
            </w:pPr>
            <w:r w:rsidRPr="00F96BA3">
              <w:rPr>
                <w:lang w:val="ru-RU"/>
              </w:rPr>
              <w:t>Система должна позволять распечатать СОП, для подписания документа</w:t>
            </w:r>
            <w:r w:rsidRPr="00F96BA3">
              <w:rPr>
                <w:lang w:val="ru-RU"/>
              </w:rPr>
              <w:br/>
            </w:r>
            <w:r w:rsidRPr="00F96BA3">
              <w:rPr>
                <w:rStyle w:val="02EnglishTABLETextChar"/>
              </w:rPr>
              <w:t>(</w:t>
            </w:r>
            <w:r w:rsidRPr="0000407D">
              <w:rPr>
                <w:rStyle w:val="02EnglishTABLETextChar"/>
                <w:lang w:val="en-GB"/>
              </w:rPr>
              <w:t>The</w:t>
            </w:r>
            <w:r w:rsidRPr="00F96BA3">
              <w:rPr>
                <w:rStyle w:val="02EnglishTABLETextChar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system</w:t>
            </w:r>
            <w:r w:rsidRPr="00F96BA3">
              <w:rPr>
                <w:rStyle w:val="02EnglishTABLETextChar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shall</w:t>
            </w:r>
            <w:r w:rsidRPr="00F96BA3">
              <w:rPr>
                <w:rStyle w:val="02EnglishTABLETextChar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be</w:t>
            </w:r>
            <w:r w:rsidRPr="00F96BA3">
              <w:rPr>
                <w:rStyle w:val="02EnglishTABLETextChar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able</w:t>
            </w:r>
            <w:r w:rsidRPr="00F96BA3">
              <w:rPr>
                <w:rStyle w:val="02EnglishTABLETextChar"/>
              </w:rPr>
              <w:t xml:space="preserve"> </w:t>
            </w:r>
            <w:r w:rsidRPr="00743A0E">
              <w:rPr>
                <w:rStyle w:val="02EnglishTABLETextChar"/>
                <w:lang w:val="en-GB"/>
              </w:rPr>
              <w:t>to</w:t>
            </w:r>
            <w:r>
              <w:rPr>
                <w:rStyle w:val="02EnglishTABLETextChar"/>
              </w:rPr>
              <w:t xml:space="preserve"> </w:t>
            </w:r>
            <w:r w:rsidRPr="00743A0E">
              <w:rPr>
                <w:rStyle w:val="02EnglishTABLETextChar"/>
                <w:lang w:val="en-GB"/>
              </w:rPr>
              <w:t>print</w:t>
            </w:r>
            <w:r w:rsidRPr="00F96BA3">
              <w:rPr>
                <w:rStyle w:val="02EnglishTABLETextChar"/>
              </w:rPr>
              <w:t xml:space="preserve"> </w:t>
            </w:r>
            <w:r w:rsidRPr="00743A0E">
              <w:rPr>
                <w:rStyle w:val="02EnglishTABLETextChar"/>
                <w:lang w:val="en-GB"/>
              </w:rPr>
              <w:t>the</w:t>
            </w:r>
            <w:r w:rsidRPr="00F96BA3">
              <w:rPr>
                <w:rStyle w:val="02EnglishTABLETextChar"/>
              </w:rPr>
              <w:t xml:space="preserve"> </w:t>
            </w:r>
            <w:r w:rsidRPr="00743A0E">
              <w:rPr>
                <w:rStyle w:val="02EnglishTABLETextChar"/>
                <w:lang w:val="en-GB"/>
              </w:rPr>
              <w:t>SOP</w:t>
            </w:r>
            <w:r w:rsidRPr="00F96BA3">
              <w:rPr>
                <w:rStyle w:val="02EnglishTABLETextChar"/>
              </w:rPr>
              <w:t xml:space="preserve"> </w:t>
            </w:r>
            <w:r w:rsidRPr="00743A0E">
              <w:rPr>
                <w:rStyle w:val="02EnglishTABLETextChar"/>
                <w:lang w:val="en-GB"/>
              </w:rPr>
              <w:t>to</w:t>
            </w:r>
            <w:r w:rsidRPr="00F96BA3">
              <w:rPr>
                <w:rStyle w:val="02EnglishTABLETextChar"/>
              </w:rPr>
              <w:t xml:space="preserve"> </w:t>
            </w:r>
            <w:r w:rsidRPr="00743A0E">
              <w:rPr>
                <w:rStyle w:val="02EnglishTABLETextChar"/>
                <w:lang w:val="en-GB"/>
              </w:rPr>
              <w:t>sign</w:t>
            </w:r>
            <w:r w:rsidRPr="00F96BA3">
              <w:rPr>
                <w:rStyle w:val="02EnglishTABLETextChar"/>
              </w:rPr>
              <w:t xml:space="preserve"> </w:t>
            </w:r>
            <w:r w:rsidRPr="00743A0E">
              <w:rPr>
                <w:rStyle w:val="02EnglishTABLETextChar"/>
                <w:lang w:val="en-GB"/>
              </w:rPr>
              <w:t>the</w:t>
            </w:r>
            <w:r w:rsidRPr="00F96BA3">
              <w:rPr>
                <w:rStyle w:val="02EnglishTABLETextChar"/>
              </w:rPr>
              <w:t xml:space="preserve"> </w:t>
            </w:r>
            <w:r w:rsidRPr="00743A0E">
              <w:rPr>
                <w:rStyle w:val="02EnglishTABLETextChar"/>
                <w:lang w:val="en-GB"/>
              </w:rPr>
              <w:t>document</w:t>
            </w:r>
            <w:r w:rsidRPr="00F96BA3">
              <w:rPr>
                <w:rStyle w:val="02EnglishTABLETextChar"/>
              </w:rPr>
              <w:t>)</w:t>
            </w:r>
          </w:p>
        </w:tc>
        <w:tc>
          <w:tcPr>
            <w:tcW w:w="712" w:type="pct"/>
            <w:shd w:val="clear" w:color="auto" w:fill="auto"/>
          </w:tcPr>
          <w:p w14:paraId="18820432" w14:textId="5BDCAB5E" w:rsidR="009C7CD1" w:rsidRPr="00643523" w:rsidRDefault="009C7CD1" w:rsidP="009C7CD1">
            <w:pPr>
              <w:pStyle w:val="00TABLETEXT"/>
            </w:pPr>
            <w:r w:rsidRPr="00F96BA3">
              <w:rPr>
                <w:lang w:val="ru-RU"/>
              </w:rPr>
              <w:t xml:space="preserve"> </w:t>
            </w:r>
            <w:r w:rsidRPr="00643523">
              <w:t xml:space="preserve">Генеральный директор </w:t>
            </w:r>
            <w:r>
              <w:br/>
            </w:r>
            <w:r>
              <w:rPr>
                <w:rStyle w:val="02EnglishTABLETextChar"/>
              </w:rPr>
              <w:t>(</w:t>
            </w:r>
            <w:r w:rsidRPr="0000407D">
              <w:rPr>
                <w:rStyle w:val="02EnglishTABLETextChar"/>
              </w:rPr>
              <w:t>General manager</w:t>
            </w:r>
            <w:r>
              <w:rPr>
                <w:rStyle w:val="02EnglishTABLETextChar"/>
              </w:rPr>
              <w:t>)</w:t>
            </w:r>
          </w:p>
        </w:tc>
        <w:tc>
          <w:tcPr>
            <w:tcW w:w="897" w:type="pct"/>
            <w:shd w:val="clear" w:color="auto" w:fill="auto"/>
          </w:tcPr>
          <w:p w14:paraId="4EE7A08B" w14:textId="159D3310" w:rsidR="009C7CD1" w:rsidRPr="0000407D" w:rsidRDefault="009C7CD1" w:rsidP="009C7CD1">
            <w:pPr>
              <w:pStyle w:val="00TABLETEXT"/>
              <w:rPr>
                <w:lang w:val="en-GB"/>
              </w:rPr>
            </w:pPr>
            <w:r>
              <w:t xml:space="preserve"> </w:t>
            </w:r>
            <w:r>
              <w:rPr>
                <w:rStyle w:val="02EnglishTABLETextChar"/>
              </w:rPr>
              <w:t>Н/П (N/A)</w:t>
            </w:r>
          </w:p>
        </w:tc>
      </w:tr>
      <w:tr w:rsidR="009C7CD1" w:rsidRPr="005A2BA8" w14:paraId="7AD3464F" w14:textId="77777777" w:rsidTr="009C7CD1">
        <w:trPr>
          <w:cantSplit/>
          <w:trHeight w:val="476"/>
        </w:trPr>
        <w:tc>
          <w:tcPr>
            <w:tcW w:w="546" w:type="pct"/>
            <w:shd w:val="clear" w:color="auto" w:fill="auto"/>
          </w:tcPr>
          <w:p w14:paraId="4DA78E13" w14:textId="77777777" w:rsidR="009C7CD1" w:rsidRPr="002C598A" w:rsidRDefault="009C7CD1" w:rsidP="009C7CD1">
            <w:pPr>
              <w:pStyle w:val="00TABLETEXT"/>
              <w:numPr>
                <w:ilvl w:val="0"/>
                <w:numId w:val="8"/>
              </w:numPr>
              <w:rPr>
                <w:b/>
                <w:iCs/>
                <w:snapToGrid w:val="0"/>
                <w:lang w:val="en-GB"/>
              </w:rPr>
            </w:pPr>
          </w:p>
        </w:tc>
        <w:tc>
          <w:tcPr>
            <w:tcW w:w="649" w:type="pct"/>
            <w:shd w:val="clear" w:color="auto" w:fill="auto"/>
          </w:tcPr>
          <w:p w14:paraId="30024A04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Согласование СОП </w:t>
            </w:r>
            <w:r>
              <w:br/>
            </w:r>
            <w:r w:rsidRPr="009C7CD1">
              <w:rPr>
                <w:rStyle w:val="02EnglishTABLETextChar"/>
                <w:lang w:val="en-GB"/>
              </w:rPr>
              <w:t>( Approval of the SOP )</w:t>
            </w:r>
          </w:p>
        </w:tc>
        <w:tc>
          <w:tcPr>
            <w:tcW w:w="938" w:type="pct"/>
            <w:shd w:val="clear" w:color="auto" w:fill="auto"/>
          </w:tcPr>
          <w:p w14:paraId="62DE507F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C21A7C">
              <w:t xml:space="preserve"> 36. Ознакомление с СОП </w:t>
            </w:r>
            <w:r>
              <w:br/>
            </w:r>
            <w:proofErr w:type="gramStart"/>
            <w:r w:rsidRPr="009C7CD1">
              <w:rPr>
                <w:rStyle w:val="02EnglishTABLETextChar"/>
                <w:lang w:val="en-GB"/>
              </w:rPr>
              <w:t>( 36</w:t>
            </w:r>
            <w:proofErr w:type="gramEnd"/>
            <w:r w:rsidRPr="009C7CD1">
              <w:rPr>
                <w:rStyle w:val="02EnglishTABLETextChar"/>
                <w:lang w:val="en-GB"/>
              </w:rPr>
              <w:t>. Familiarization with the SOP )</w:t>
            </w:r>
          </w:p>
        </w:tc>
        <w:tc>
          <w:tcPr>
            <w:tcW w:w="1258" w:type="pct"/>
            <w:shd w:val="clear" w:color="auto" w:fill="auto"/>
          </w:tcPr>
          <w:p w14:paraId="05C2F833" w14:textId="45071E65" w:rsidR="009C7CD1" w:rsidRPr="00643523" w:rsidRDefault="009C7CD1" w:rsidP="009C7CD1">
            <w:pPr>
              <w:pStyle w:val="00TABLETEXT"/>
            </w:pPr>
            <w:r w:rsidRPr="00097223">
              <w:t xml:space="preserve">Система должна позволять </w:t>
            </w:r>
            <w:r w:rsidRPr="00643523">
              <w:t>направить на Ознакомление всем, кто должен быть с ним ознакомлен</w:t>
            </w:r>
            <w:r>
              <w:br/>
            </w:r>
            <w:r w:rsidRPr="00743A0E">
              <w:rPr>
                <w:rStyle w:val="02EnglishTABLETextChar"/>
                <w:lang w:val="en-GB"/>
              </w:rPr>
              <w:t>(</w:t>
            </w:r>
            <w:r w:rsidRPr="0000407D">
              <w:rPr>
                <w:rStyle w:val="02EnglishTABLETextChar"/>
                <w:lang w:val="en-GB"/>
              </w:rPr>
              <w:t>The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system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shall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be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able</w:t>
            </w:r>
            <w:r w:rsidRPr="00743A0E">
              <w:rPr>
                <w:rStyle w:val="02EnglishTABLETextChar"/>
                <w:lang w:val="en-GB"/>
              </w:rPr>
              <w:t xml:space="preserve"> to</w:t>
            </w:r>
            <w:r>
              <w:rPr>
                <w:rStyle w:val="02EnglishTABLETextChar"/>
                <w:lang w:val="en-GB"/>
              </w:rPr>
              <w:t xml:space="preserve"> </w:t>
            </w:r>
            <w:r w:rsidRPr="00743A0E">
              <w:rPr>
                <w:rStyle w:val="02EnglishTABLETextChar"/>
                <w:lang w:val="en-GB"/>
              </w:rPr>
              <w:t>send it for Review to everyone who should be familiar with it)</w:t>
            </w:r>
          </w:p>
        </w:tc>
        <w:tc>
          <w:tcPr>
            <w:tcW w:w="712" w:type="pct"/>
            <w:shd w:val="clear" w:color="auto" w:fill="auto"/>
          </w:tcPr>
          <w:p w14:paraId="23B86AC3" w14:textId="71424F25" w:rsidR="009C7CD1" w:rsidRPr="00643523" w:rsidRDefault="009C7CD1" w:rsidP="009C7CD1">
            <w:pPr>
              <w:pStyle w:val="00TABLETEXT"/>
            </w:pPr>
            <w:r w:rsidRPr="00643523">
              <w:t xml:space="preserve"> Ответственный за документ </w:t>
            </w:r>
            <w:r>
              <w:br/>
            </w:r>
            <w:r>
              <w:rPr>
                <w:rStyle w:val="02EnglishTABLETextChar"/>
              </w:rPr>
              <w:t>(</w:t>
            </w:r>
            <w:r w:rsidRPr="0000407D">
              <w:rPr>
                <w:rStyle w:val="02EnglishTABLETextChar"/>
              </w:rPr>
              <w:t>Responsible for the document</w:t>
            </w:r>
            <w:r>
              <w:rPr>
                <w:rStyle w:val="02EnglishTABLETextChar"/>
              </w:rPr>
              <w:t>)</w:t>
            </w:r>
          </w:p>
        </w:tc>
        <w:tc>
          <w:tcPr>
            <w:tcW w:w="897" w:type="pct"/>
            <w:shd w:val="clear" w:color="auto" w:fill="auto"/>
          </w:tcPr>
          <w:p w14:paraId="74E47116" w14:textId="0237E517" w:rsidR="009C7CD1" w:rsidRPr="0000407D" w:rsidRDefault="009C7CD1" w:rsidP="009C7CD1">
            <w:pPr>
              <w:pStyle w:val="00TABLETEXT"/>
              <w:rPr>
                <w:lang w:val="en-GB"/>
              </w:rPr>
            </w:pPr>
            <w:r>
              <w:t xml:space="preserve"> </w:t>
            </w:r>
            <w:r>
              <w:rPr>
                <w:rStyle w:val="02EnglishTABLETextChar"/>
              </w:rPr>
              <w:t>Н/П (N/A)</w:t>
            </w:r>
          </w:p>
        </w:tc>
      </w:tr>
      <w:tr w:rsidR="009C7CD1" w:rsidRPr="005A2BA8" w14:paraId="20D9B6F3" w14:textId="77777777" w:rsidTr="009C7CD1">
        <w:trPr>
          <w:cantSplit/>
          <w:trHeight w:val="476"/>
        </w:trPr>
        <w:tc>
          <w:tcPr>
            <w:tcW w:w="546" w:type="pct"/>
            <w:shd w:val="clear" w:color="auto" w:fill="auto"/>
          </w:tcPr>
          <w:p w14:paraId="163D4581" w14:textId="77777777" w:rsidR="009C7CD1" w:rsidRPr="002C598A" w:rsidRDefault="009C7CD1" w:rsidP="009C7CD1">
            <w:pPr>
              <w:pStyle w:val="00TABLETEXT"/>
              <w:numPr>
                <w:ilvl w:val="0"/>
                <w:numId w:val="8"/>
              </w:numPr>
              <w:rPr>
                <w:b/>
                <w:iCs/>
                <w:snapToGrid w:val="0"/>
                <w:lang w:val="en-GB"/>
              </w:rPr>
            </w:pPr>
          </w:p>
        </w:tc>
        <w:tc>
          <w:tcPr>
            <w:tcW w:w="649" w:type="pct"/>
            <w:shd w:val="clear" w:color="auto" w:fill="auto"/>
          </w:tcPr>
          <w:p w14:paraId="47A022A1" w14:textId="77777777" w:rsidR="009C7CD1" w:rsidRPr="009C7CD1" w:rsidRDefault="009C7CD1" w:rsidP="009C7CD1">
            <w:pPr>
              <w:pStyle w:val="00TABLETEXT"/>
              <w:rPr>
                <w:lang w:val="ru-RU"/>
              </w:rPr>
            </w:pPr>
            <w:r w:rsidRPr="009C7CD1">
              <w:rPr>
                <w:lang w:val="ru-RU"/>
              </w:rPr>
              <w:t xml:space="preserve"> Служебная записка и Служебная записка на тендер </w:t>
            </w:r>
            <w:r w:rsidRPr="009C7CD1">
              <w:rPr>
                <w:lang w:val="ru-RU"/>
              </w:rPr>
              <w:br/>
            </w:r>
            <w:r w:rsidRPr="0000407D">
              <w:rPr>
                <w:rStyle w:val="02EnglishTABLETextChar"/>
              </w:rPr>
              <w:t>( The memo and the memo for the tender )</w:t>
            </w:r>
          </w:p>
        </w:tc>
        <w:tc>
          <w:tcPr>
            <w:tcW w:w="938" w:type="pct"/>
            <w:shd w:val="clear" w:color="auto" w:fill="auto"/>
          </w:tcPr>
          <w:p w14:paraId="655D603D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9C7CD1">
              <w:rPr>
                <w:lang w:val="ru-RU"/>
              </w:rPr>
              <w:t xml:space="preserve"> </w:t>
            </w:r>
            <w:r w:rsidRPr="00C21A7C">
              <w:t xml:space="preserve">37. Создать шаблон документа </w:t>
            </w:r>
            <w:r>
              <w:br/>
            </w:r>
            <w:proofErr w:type="gramStart"/>
            <w:r w:rsidRPr="009C7CD1">
              <w:rPr>
                <w:rStyle w:val="02EnglishTABLETextChar"/>
                <w:lang w:val="en-GB"/>
              </w:rPr>
              <w:t>( 37</w:t>
            </w:r>
            <w:proofErr w:type="gramEnd"/>
            <w:r w:rsidRPr="009C7CD1">
              <w:rPr>
                <w:rStyle w:val="02EnglishTABLETextChar"/>
                <w:lang w:val="en-GB"/>
              </w:rPr>
              <w:t>. Create a document template )</w:t>
            </w:r>
          </w:p>
        </w:tc>
        <w:tc>
          <w:tcPr>
            <w:tcW w:w="1258" w:type="pct"/>
            <w:shd w:val="clear" w:color="auto" w:fill="auto"/>
          </w:tcPr>
          <w:p w14:paraId="4A41F7A0" w14:textId="341CC84D" w:rsidR="009C7CD1" w:rsidRPr="00643523" w:rsidRDefault="009C7CD1" w:rsidP="009C7CD1">
            <w:pPr>
              <w:pStyle w:val="00TABLETEXT"/>
            </w:pPr>
            <w:r w:rsidRPr="00097223">
              <w:t xml:space="preserve">Система должна позволять </w:t>
            </w:r>
            <w:r w:rsidRPr="00643523">
              <w:t>создать шаблон документа Служебная записка и Служебная записка на тендер и заполнить</w:t>
            </w:r>
            <w:r>
              <w:br/>
            </w:r>
            <w:r w:rsidRPr="00743A0E">
              <w:rPr>
                <w:rStyle w:val="02EnglishTABLETextChar"/>
                <w:lang w:val="en-GB"/>
              </w:rPr>
              <w:t>(</w:t>
            </w:r>
            <w:r w:rsidRPr="0000407D">
              <w:rPr>
                <w:rStyle w:val="02EnglishTABLETextChar"/>
                <w:lang w:val="en-GB"/>
              </w:rPr>
              <w:t>The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system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shall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be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able</w:t>
            </w:r>
            <w:r w:rsidRPr="00743A0E">
              <w:rPr>
                <w:rStyle w:val="02EnglishTABLETextChar"/>
                <w:lang w:val="en-GB"/>
              </w:rPr>
              <w:t xml:space="preserve"> to</w:t>
            </w:r>
            <w:r>
              <w:rPr>
                <w:rStyle w:val="02EnglishTABLETextChar"/>
                <w:lang w:val="en-GB"/>
              </w:rPr>
              <w:t xml:space="preserve"> </w:t>
            </w:r>
            <w:r w:rsidRPr="00743A0E">
              <w:rPr>
                <w:rStyle w:val="02EnglishTABLETextChar"/>
                <w:lang w:val="en-GB"/>
              </w:rPr>
              <w:t>create a template for a Memo and a memo for the tender and fill in)</w:t>
            </w:r>
          </w:p>
        </w:tc>
        <w:tc>
          <w:tcPr>
            <w:tcW w:w="712" w:type="pct"/>
            <w:shd w:val="clear" w:color="auto" w:fill="auto"/>
          </w:tcPr>
          <w:p w14:paraId="5FC58B71" w14:textId="740C3B75" w:rsidR="009C7CD1" w:rsidRPr="00643523" w:rsidRDefault="009C7CD1" w:rsidP="009C7CD1">
            <w:pPr>
              <w:pStyle w:val="00TABLETEXT"/>
            </w:pPr>
            <w:r w:rsidRPr="00643523">
              <w:t xml:space="preserve"> секретариат </w:t>
            </w:r>
            <w:r>
              <w:br/>
            </w:r>
            <w:r>
              <w:rPr>
                <w:rStyle w:val="02EnglishTABLETextChar"/>
              </w:rPr>
              <w:t>(</w:t>
            </w:r>
            <w:r w:rsidRPr="0000407D">
              <w:rPr>
                <w:rStyle w:val="02EnglishTABLETextChar"/>
              </w:rPr>
              <w:t>The secretariat</w:t>
            </w:r>
            <w:r>
              <w:rPr>
                <w:rStyle w:val="02EnglishTABLETextChar"/>
              </w:rPr>
              <w:t>)</w:t>
            </w:r>
          </w:p>
        </w:tc>
        <w:tc>
          <w:tcPr>
            <w:tcW w:w="897" w:type="pct"/>
            <w:shd w:val="clear" w:color="auto" w:fill="auto"/>
          </w:tcPr>
          <w:p w14:paraId="3883517B" w14:textId="23D2D7F5" w:rsidR="009C7CD1" w:rsidRPr="0000407D" w:rsidRDefault="009C7CD1" w:rsidP="009C7CD1">
            <w:pPr>
              <w:pStyle w:val="00TABLETEXT"/>
              <w:rPr>
                <w:lang w:val="en-GB"/>
              </w:rPr>
            </w:pPr>
            <w:r>
              <w:t xml:space="preserve"> </w:t>
            </w:r>
            <w:r>
              <w:rPr>
                <w:rStyle w:val="02EnglishTABLETextChar"/>
              </w:rPr>
              <w:t>Н/П (N/A)</w:t>
            </w:r>
          </w:p>
        </w:tc>
      </w:tr>
      <w:tr w:rsidR="009C7CD1" w:rsidRPr="005A2BA8" w14:paraId="05FA40F1" w14:textId="77777777" w:rsidTr="009C7CD1">
        <w:trPr>
          <w:cantSplit/>
          <w:trHeight w:val="476"/>
        </w:trPr>
        <w:tc>
          <w:tcPr>
            <w:tcW w:w="546" w:type="pct"/>
            <w:shd w:val="clear" w:color="auto" w:fill="auto"/>
          </w:tcPr>
          <w:p w14:paraId="5B4C44E5" w14:textId="77777777" w:rsidR="009C7CD1" w:rsidRPr="002C598A" w:rsidRDefault="009C7CD1" w:rsidP="009C7CD1">
            <w:pPr>
              <w:pStyle w:val="00TABLETEXT"/>
              <w:numPr>
                <w:ilvl w:val="0"/>
                <w:numId w:val="8"/>
              </w:numPr>
              <w:rPr>
                <w:b/>
                <w:iCs/>
                <w:snapToGrid w:val="0"/>
                <w:lang w:val="en-GB"/>
              </w:rPr>
            </w:pPr>
          </w:p>
        </w:tc>
        <w:tc>
          <w:tcPr>
            <w:tcW w:w="649" w:type="pct"/>
            <w:shd w:val="clear" w:color="auto" w:fill="auto"/>
          </w:tcPr>
          <w:p w14:paraId="17FBDD03" w14:textId="77777777" w:rsidR="009C7CD1" w:rsidRPr="009C7CD1" w:rsidRDefault="009C7CD1" w:rsidP="009C7CD1">
            <w:pPr>
              <w:pStyle w:val="00TABLETEXT"/>
              <w:rPr>
                <w:lang w:val="ru-RU"/>
              </w:rPr>
            </w:pPr>
            <w:r w:rsidRPr="009C7CD1">
              <w:rPr>
                <w:lang w:val="ru-RU"/>
              </w:rPr>
              <w:t xml:space="preserve"> Служебная записка и Служебная записка на тендер </w:t>
            </w:r>
            <w:r w:rsidRPr="009C7CD1">
              <w:rPr>
                <w:lang w:val="ru-RU"/>
              </w:rPr>
              <w:br/>
            </w:r>
            <w:r w:rsidRPr="0000407D">
              <w:rPr>
                <w:rStyle w:val="02EnglishTABLETextChar"/>
              </w:rPr>
              <w:t>( The memo and the memo for the tender )</w:t>
            </w:r>
          </w:p>
        </w:tc>
        <w:tc>
          <w:tcPr>
            <w:tcW w:w="938" w:type="pct"/>
            <w:shd w:val="clear" w:color="auto" w:fill="auto"/>
          </w:tcPr>
          <w:p w14:paraId="345A6B12" w14:textId="77777777" w:rsidR="009C7CD1" w:rsidRPr="009C7CD1" w:rsidRDefault="009C7CD1" w:rsidP="009C7CD1">
            <w:pPr>
              <w:pStyle w:val="00TABLETEXT"/>
              <w:rPr>
                <w:lang w:val="ru-RU"/>
              </w:rPr>
            </w:pPr>
            <w:r w:rsidRPr="009C7CD1">
              <w:rPr>
                <w:lang w:val="ru-RU"/>
              </w:rPr>
              <w:t xml:space="preserve"> 39. Направление документа на согласование </w:t>
            </w:r>
            <w:r w:rsidRPr="009C7CD1">
              <w:rPr>
                <w:lang w:val="ru-RU"/>
              </w:rPr>
              <w:br/>
            </w:r>
            <w:r w:rsidRPr="00FA281F">
              <w:rPr>
                <w:rStyle w:val="02EnglishTABLETextChar"/>
              </w:rPr>
              <w:t>( 39. Sending the document for approval )</w:t>
            </w:r>
          </w:p>
        </w:tc>
        <w:tc>
          <w:tcPr>
            <w:tcW w:w="1258" w:type="pct"/>
            <w:shd w:val="clear" w:color="auto" w:fill="auto"/>
          </w:tcPr>
          <w:p w14:paraId="0BCA671C" w14:textId="05989FE6" w:rsidR="009C7CD1" w:rsidRPr="009C7CD1" w:rsidRDefault="009C7CD1" w:rsidP="009C7CD1">
            <w:pPr>
              <w:pStyle w:val="00TABLETEXT"/>
              <w:rPr>
                <w:lang w:val="ru-RU"/>
              </w:rPr>
            </w:pPr>
            <w:r w:rsidRPr="00F96BA3">
              <w:rPr>
                <w:lang w:val="ru-RU"/>
              </w:rPr>
              <w:t>Система должна позволять направить служебную записку на согласование</w:t>
            </w:r>
            <w:r w:rsidRPr="00F96BA3">
              <w:rPr>
                <w:lang w:val="ru-RU"/>
              </w:rPr>
              <w:br/>
            </w:r>
            <w:r w:rsidRPr="00F96BA3">
              <w:rPr>
                <w:rStyle w:val="02EnglishTABLETextChar"/>
              </w:rPr>
              <w:t>(</w:t>
            </w:r>
            <w:r w:rsidRPr="0000407D">
              <w:rPr>
                <w:rStyle w:val="02EnglishTABLETextChar"/>
                <w:lang w:val="en-GB"/>
              </w:rPr>
              <w:t>The</w:t>
            </w:r>
            <w:r w:rsidRPr="00F96BA3">
              <w:rPr>
                <w:rStyle w:val="02EnglishTABLETextChar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system</w:t>
            </w:r>
            <w:r w:rsidRPr="00F96BA3">
              <w:rPr>
                <w:rStyle w:val="02EnglishTABLETextChar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shall</w:t>
            </w:r>
            <w:r w:rsidRPr="00F96BA3">
              <w:rPr>
                <w:rStyle w:val="02EnglishTABLETextChar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be</w:t>
            </w:r>
            <w:r w:rsidRPr="00F96BA3">
              <w:rPr>
                <w:rStyle w:val="02EnglishTABLETextChar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able</w:t>
            </w:r>
            <w:r w:rsidRPr="00F96BA3">
              <w:rPr>
                <w:rStyle w:val="02EnglishTABLETextChar"/>
              </w:rPr>
              <w:t xml:space="preserve"> </w:t>
            </w:r>
            <w:r w:rsidRPr="00743A0E">
              <w:rPr>
                <w:rStyle w:val="02EnglishTABLETextChar"/>
                <w:lang w:val="en-GB"/>
              </w:rPr>
              <w:t>to</w:t>
            </w:r>
            <w:r>
              <w:rPr>
                <w:rStyle w:val="02EnglishTABLETextChar"/>
              </w:rPr>
              <w:t xml:space="preserve"> </w:t>
            </w:r>
            <w:r w:rsidRPr="00743A0E">
              <w:rPr>
                <w:rStyle w:val="02EnglishTABLETextChar"/>
                <w:lang w:val="en-GB"/>
              </w:rPr>
              <w:t>send</w:t>
            </w:r>
            <w:r w:rsidRPr="00F96BA3">
              <w:rPr>
                <w:rStyle w:val="02EnglishTABLETextChar"/>
              </w:rPr>
              <w:t xml:space="preserve"> </w:t>
            </w:r>
            <w:r w:rsidRPr="00743A0E">
              <w:rPr>
                <w:rStyle w:val="02EnglishTABLETextChar"/>
                <w:lang w:val="en-GB"/>
              </w:rPr>
              <w:t>a</w:t>
            </w:r>
            <w:r w:rsidRPr="00F96BA3">
              <w:rPr>
                <w:rStyle w:val="02EnglishTABLETextChar"/>
              </w:rPr>
              <w:t xml:space="preserve"> </w:t>
            </w:r>
            <w:r w:rsidRPr="00743A0E">
              <w:rPr>
                <w:rStyle w:val="02EnglishTABLETextChar"/>
                <w:lang w:val="en-GB"/>
              </w:rPr>
              <w:t>memo</w:t>
            </w:r>
            <w:r w:rsidRPr="00F96BA3">
              <w:rPr>
                <w:rStyle w:val="02EnglishTABLETextChar"/>
              </w:rPr>
              <w:t xml:space="preserve"> </w:t>
            </w:r>
            <w:r w:rsidRPr="00743A0E">
              <w:rPr>
                <w:rStyle w:val="02EnglishTABLETextChar"/>
                <w:lang w:val="en-GB"/>
              </w:rPr>
              <w:t>for</w:t>
            </w:r>
            <w:r w:rsidRPr="00F96BA3">
              <w:rPr>
                <w:rStyle w:val="02EnglishTABLETextChar"/>
              </w:rPr>
              <w:t xml:space="preserve"> </w:t>
            </w:r>
            <w:r w:rsidRPr="00743A0E">
              <w:rPr>
                <w:rStyle w:val="02EnglishTABLETextChar"/>
                <w:lang w:val="en-GB"/>
              </w:rPr>
              <w:t>approval</w:t>
            </w:r>
            <w:r w:rsidRPr="00F96BA3">
              <w:rPr>
                <w:rStyle w:val="02EnglishTABLETextChar"/>
              </w:rPr>
              <w:t>)</w:t>
            </w:r>
          </w:p>
        </w:tc>
        <w:tc>
          <w:tcPr>
            <w:tcW w:w="712" w:type="pct"/>
            <w:shd w:val="clear" w:color="auto" w:fill="auto"/>
          </w:tcPr>
          <w:p w14:paraId="6EE26147" w14:textId="31963A61" w:rsidR="009C7CD1" w:rsidRPr="00643523" w:rsidRDefault="009C7CD1" w:rsidP="009C7CD1">
            <w:pPr>
              <w:pStyle w:val="00TABLETEXT"/>
            </w:pPr>
            <w:r w:rsidRPr="00F96BA3">
              <w:rPr>
                <w:lang w:val="ru-RU"/>
              </w:rPr>
              <w:t xml:space="preserve"> </w:t>
            </w:r>
            <w:r w:rsidRPr="00643523">
              <w:t xml:space="preserve">секретариат </w:t>
            </w:r>
            <w:r>
              <w:br/>
            </w:r>
            <w:r>
              <w:rPr>
                <w:rStyle w:val="02EnglishTABLETextChar"/>
              </w:rPr>
              <w:t>(</w:t>
            </w:r>
            <w:r w:rsidRPr="0000407D">
              <w:rPr>
                <w:rStyle w:val="02EnglishTABLETextChar"/>
              </w:rPr>
              <w:t>The secretariat</w:t>
            </w:r>
            <w:r>
              <w:rPr>
                <w:rStyle w:val="02EnglishTABLETextChar"/>
              </w:rPr>
              <w:t>)</w:t>
            </w:r>
          </w:p>
        </w:tc>
        <w:tc>
          <w:tcPr>
            <w:tcW w:w="897" w:type="pct"/>
            <w:shd w:val="clear" w:color="auto" w:fill="auto"/>
          </w:tcPr>
          <w:p w14:paraId="7DBAE543" w14:textId="1E1C243F" w:rsidR="009C7CD1" w:rsidRPr="0000407D" w:rsidRDefault="009C7CD1" w:rsidP="009C7CD1">
            <w:pPr>
              <w:pStyle w:val="00TABLETEXT"/>
              <w:rPr>
                <w:lang w:val="en-GB"/>
              </w:rPr>
            </w:pPr>
            <w:r>
              <w:t xml:space="preserve"> </w:t>
            </w:r>
            <w:r>
              <w:rPr>
                <w:rStyle w:val="02EnglishTABLETextChar"/>
              </w:rPr>
              <w:t>Н/П (N/A)</w:t>
            </w:r>
          </w:p>
        </w:tc>
      </w:tr>
      <w:tr w:rsidR="009C7CD1" w:rsidRPr="005A2BA8" w14:paraId="4062565E" w14:textId="77777777" w:rsidTr="009C7CD1">
        <w:trPr>
          <w:cantSplit/>
          <w:trHeight w:val="476"/>
        </w:trPr>
        <w:tc>
          <w:tcPr>
            <w:tcW w:w="546" w:type="pct"/>
            <w:shd w:val="clear" w:color="auto" w:fill="auto"/>
          </w:tcPr>
          <w:p w14:paraId="6C9A0BEE" w14:textId="77777777" w:rsidR="009C7CD1" w:rsidRPr="002C598A" w:rsidRDefault="009C7CD1" w:rsidP="009C7CD1">
            <w:pPr>
              <w:pStyle w:val="00TABLETEXT"/>
              <w:numPr>
                <w:ilvl w:val="0"/>
                <w:numId w:val="8"/>
              </w:numPr>
              <w:rPr>
                <w:b/>
                <w:iCs/>
                <w:snapToGrid w:val="0"/>
                <w:lang w:val="en-GB"/>
              </w:rPr>
            </w:pPr>
          </w:p>
        </w:tc>
        <w:tc>
          <w:tcPr>
            <w:tcW w:w="649" w:type="pct"/>
            <w:shd w:val="clear" w:color="auto" w:fill="auto"/>
          </w:tcPr>
          <w:p w14:paraId="6CC89402" w14:textId="77777777" w:rsidR="009C7CD1" w:rsidRPr="009C7CD1" w:rsidRDefault="009C7CD1" w:rsidP="009C7CD1">
            <w:pPr>
              <w:pStyle w:val="00TABLETEXT"/>
              <w:rPr>
                <w:lang w:val="ru-RU"/>
              </w:rPr>
            </w:pPr>
            <w:r w:rsidRPr="009C7CD1">
              <w:rPr>
                <w:lang w:val="ru-RU"/>
              </w:rPr>
              <w:t xml:space="preserve"> Служебная записка и Служебная записка на тендер </w:t>
            </w:r>
            <w:r w:rsidRPr="009C7CD1">
              <w:rPr>
                <w:lang w:val="ru-RU"/>
              </w:rPr>
              <w:br/>
            </w:r>
            <w:r w:rsidRPr="0000407D">
              <w:rPr>
                <w:rStyle w:val="02EnglishTABLETextChar"/>
              </w:rPr>
              <w:t>( The memo and the memo for the tender )</w:t>
            </w:r>
          </w:p>
        </w:tc>
        <w:tc>
          <w:tcPr>
            <w:tcW w:w="938" w:type="pct"/>
            <w:shd w:val="clear" w:color="auto" w:fill="auto"/>
          </w:tcPr>
          <w:p w14:paraId="65E2F5F4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9C7CD1">
              <w:rPr>
                <w:lang w:val="ru-RU"/>
              </w:rPr>
              <w:t xml:space="preserve"> </w:t>
            </w:r>
            <w:r w:rsidRPr="00C21A7C">
              <w:t xml:space="preserve">40. Согласование документа </w:t>
            </w:r>
            <w:r>
              <w:br/>
            </w:r>
            <w:proofErr w:type="gramStart"/>
            <w:r w:rsidRPr="00FA281F">
              <w:rPr>
                <w:rStyle w:val="02EnglishTABLETextChar"/>
              </w:rPr>
              <w:t>( 40</w:t>
            </w:r>
            <w:proofErr w:type="gramEnd"/>
            <w:r w:rsidRPr="00FA281F">
              <w:rPr>
                <w:rStyle w:val="02EnglishTABLETextChar"/>
              </w:rPr>
              <w:t>. Document approval )</w:t>
            </w:r>
          </w:p>
        </w:tc>
        <w:tc>
          <w:tcPr>
            <w:tcW w:w="1258" w:type="pct"/>
            <w:shd w:val="clear" w:color="auto" w:fill="auto"/>
          </w:tcPr>
          <w:p w14:paraId="4F027AC4" w14:textId="06A225FD" w:rsidR="009C7CD1" w:rsidRPr="00643523" w:rsidRDefault="009C7CD1" w:rsidP="009C7CD1">
            <w:pPr>
              <w:pStyle w:val="00TABLETEXT"/>
            </w:pPr>
            <w:r w:rsidRPr="00097223">
              <w:t xml:space="preserve">Система должна позволять </w:t>
            </w:r>
            <w:r w:rsidRPr="00643523">
              <w:t>присвоить статусы "Согласовано"/"Не согласовано" доверенность</w:t>
            </w:r>
            <w:r>
              <w:br/>
            </w:r>
            <w:r w:rsidRPr="00743A0E">
              <w:rPr>
                <w:rStyle w:val="02EnglishTABLETextChar"/>
                <w:lang w:val="en-GB"/>
              </w:rPr>
              <w:t>(</w:t>
            </w:r>
            <w:r w:rsidRPr="0000407D">
              <w:rPr>
                <w:rStyle w:val="02EnglishTABLETextChar"/>
                <w:lang w:val="en-GB"/>
              </w:rPr>
              <w:t>The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system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shall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be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able</w:t>
            </w:r>
            <w:r w:rsidRPr="00743A0E">
              <w:rPr>
                <w:rStyle w:val="02EnglishTABLETextChar"/>
                <w:lang w:val="en-GB"/>
              </w:rPr>
              <w:t xml:space="preserve"> to</w:t>
            </w:r>
            <w:r>
              <w:rPr>
                <w:rStyle w:val="02EnglishTABLETextChar"/>
                <w:lang w:val="en-GB"/>
              </w:rPr>
              <w:t xml:space="preserve"> </w:t>
            </w:r>
            <w:r w:rsidRPr="00743A0E">
              <w:rPr>
                <w:rStyle w:val="02EnglishTABLETextChar"/>
                <w:lang w:val="en-GB"/>
              </w:rPr>
              <w:t>assign the statuses "Agreed"/"Not agreed" power of attorney)</w:t>
            </w:r>
          </w:p>
        </w:tc>
        <w:tc>
          <w:tcPr>
            <w:tcW w:w="712" w:type="pct"/>
            <w:shd w:val="clear" w:color="auto" w:fill="auto"/>
          </w:tcPr>
          <w:p w14:paraId="2D2C84F9" w14:textId="06C5AE1F" w:rsidR="009C7CD1" w:rsidRPr="00643523" w:rsidRDefault="009C7CD1" w:rsidP="009C7CD1">
            <w:pPr>
              <w:pStyle w:val="00TABLETEXT"/>
            </w:pPr>
            <w:r w:rsidRPr="00643523">
              <w:t xml:space="preserve"> Ответственный за документ </w:t>
            </w:r>
            <w:r>
              <w:br/>
            </w:r>
            <w:r>
              <w:rPr>
                <w:rStyle w:val="02EnglishTABLETextChar"/>
              </w:rPr>
              <w:t>(</w:t>
            </w:r>
            <w:r w:rsidRPr="0000407D">
              <w:rPr>
                <w:rStyle w:val="02EnglishTABLETextChar"/>
              </w:rPr>
              <w:t>Responsible for the document</w:t>
            </w:r>
            <w:r>
              <w:rPr>
                <w:rStyle w:val="02EnglishTABLETextChar"/>
              </w:rPr>
              <w:t>)</w:t>
            </w:r>
          </w:p>
        </w:tc>
        <w:tc>
          <w:tcPr>
            <w:tcW w:w="897" w:type="pct"/>
            <w:shd w:val="clear" w:color="auto" w:fill="auto"/>
          </w:tcPr>
          <w:p w14:paraId="1FF62125" w14:textId="18C173DE" w:rsidR="009C7CD1" w:rsidRPr="0000407D" w:rsidRDefault="009C7CD1" w:rsidP="009C7CD1">
            <w:pPr>
              <w:pStyle w:val="00TABLETEXT"/>
              <w:rPr>
                <w:lang w:val="en-GB"/>
              </w:rPr>
            </w:pPr>
            <w:r>
              <w:t xml:space="preserve"> </w:t>
            </w:r>
            <w:r>
              <w:rPr>
                <w:rStyle w:val="02EnglishTABLETextChar"/>
              </w:rPr>
              <w:t>Н/П (N/A)</w:t>
            </w:r>
          </w:p>
        </w:tc>
      </w:tr>
      <w:tr w:rsidR="009C7CD1" w:rsidRPr="005A2BA8" w14:paraId="0B9A0E8B" w14:textId="77777777" w:rsidTr="009C7CD1">
        <w:trPr>
          <w:cantSplit/>
          <w:trHeight w:val="476"/>
        </w:trPr>
        <w:tc>
          <w:tcPr>
            <w:tcW w:w="546" w:type="pct"/>
            <w:shd w:val="clear" w:color="auto" w:fill="auto"/>
          </w:tcPr>
          <w:p w14:paraId="17982A65" w14:textId="77777777" w:rsidR="009C7CD1" w:rsidRPr="002C598A" w:rsidRDefault="009C7CD1" w:rsidP="009C7CD1">
            <w:pPr>
              <w:pStyle w:val="00TABLETEXT"/>
              <w:numPr>
                <w:ilvl w:val="0"/>
                <w:numId w:val="8"/>
              </w:numPr>
              <w:rPr>
                <w:b/>
                <w:iCs/>
                <w:snapToGrid w:val="0"/>
                <w:lang w:val="en-GB"/>
              </w:rPr>
            </w:pPr>
          </w:p>
        </w:tc>
        <w:tc>
          <w:tcPr>
            <w:tcW w:w="649" w:type="pct"/>
            <w:shd w:val="clear" w:color="auto" w:fill="auto"/>
          </w:tcPr>
          <w:p w14:paraId="439F1ACA" w14:textId="77777777" w:rsidR="009C7CD1" w:rsidRPr="009C7CD1" w:rsidRDefault="009C7CD1" w:rsidP="009C7CD1">
            <w:pPr>
              <w:pStyle w:val="00TABLETEXT"/>
              <w:rPr>
                <w:lang w:val="ru-RU"/>
              </w:rPr>
            </w:pPr>
            <w:r w:rsidRPr="009C7CD1">
              <w:rPr>
                <w:lang w:val="ru-RU"/>
              </w:rPr>
              <w:t xml:space="preserve"> Служебная записка и Служебная записка на тендер </w:t>
            </w:r>
            <w:r w:rsidRPr="009C7CD1">
              <w:rPr>
                <w:lang w:val="ru-RU"/>
              </w:rPr>
              <w:br/>
            </w:r>
            <w:r w:rsidRPr="0000407D">
              <w:rPr>
                <w:rStyle w:val="02EnglishTABLETextChar"/>
              </w:rPr>
              <w:t>( The memo and the memo for the tender )</w:t>
            </w:r>
          </w:p>
        </w:tc>
        <w:tc>
          <w:tcPr>
            <w:tcW w:w="938" w:type="pct"/>
            <w:shd w:val="clear" w:color="auto" w:fill="auto"/>
          </w:tcPr>
          <w:p w14:paraId="49D396C4" w14:textId="77777777" w:rsidR="009C7CD1" w:rsidRPr="009C7CD1" w:rsidRDefault="009C7CD1" w:rsidP="009C7CD1">
            <w:pPr>
              <w:pStyle w:val="00TABLETEXT"/>
              <w:rPr>
                <w:lang w:val="ru-RU"/>
              </w:rPr>
            </w:pPr>
            <w:r w:rsidRPr="009C7CD1">
              <w:rPr>
                <w:lang w:val="ru-RU"/>
              </w:rPr>
              <w:t xml:space="preserve"> 43. Утверждение служебной записки </w:t>
            </w:r>
            <w:r w:rsidRPr="009C7CD1">
              <w:rPr>
                <w:lang w:val="ru-RU"/>
              </w:rPr>
              <w:br/>
            </w:r>
            <w:r w:rsidRPr="00FA281F">
              <w:rPr>
                <w:rStyle w:val="02EnglishTABLETextChar"/>
              </w:rPr>
              <w:t>( 43. Approval of the memo )</w:t>
            </w:r>
          </w:p>
        </w:tc>
        <w:tc>
          <w:tcPr>
            <w:tcW w:w="1258" w:type="pct"/>
            <w:shd w:val="clear" w:color="auto" w:fill="auto"/>
          </w:tcPr>
          <w:p w14:paraId="554BBFCF" w14:textId="5FEB576E" w:rsidR="009C7CD1" w:rsidRPr="00643523" w:rsidRDefault="009C7CD1" w:rsidP="009C7CD1">
            <w:pPr>
              <w:pStyle w:val="00TABLETEXT"/>
            </w:pPr>
            <w:r w:rsidRPr="00097223">
              <w:t xml:space="preserve">Система должна позволять </w:t>
            </w:r>
            <w:r w:rsidRPr="00643523">
              <w:t>утверждать служебную</w:t>
            </w:r>
            <w:r>
              <w:t xml:space="preserve"> </w:t>
            </w:r>
            <w:r w:rsidRPr="00643523">
              <w:t>записки</w:t>
            </w:r>
            <w:r>
              <w:br/>
            </w:r>
            <w:r w:rsidRPr="00743A0E">
              <w:rPr>
                <w:rStyle w:val="02EnglishTABLETextChar"/>
                <w:lang w:val="en-GB"/>
              </w:rPr>
              <w:t>(</w:t>
            </w:r>
            <w:r w:rsidRPr="0000407D">
              <w:rPr>
                <w:rStyle w:val="02EnglishTABLETextChar"/>
                <w:lang w:val="en-GB"/>
              </w:rPr>
              <w:t>The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system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shall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be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able</w:t>
            </w:r>
            <w:r w:rsidRPr="00743A0E">
              <w:rPr>
                <w:rStyle w:val="02EnglishTABLETextChar"/>
                <w:lang w:val="en-GB"/>
              </w:rPr>
              <w:t xml:space="preserve"> to</w:t>
            </w:r>
            <w:r>
              <w:rPr>
                <w:rStyle w:val="02EnglishTABLETextChar"/>
                <w:lang w:val="en-GB"/>
              </w:rPr>
              <w:t xml:space="preserve"> </w:t>
            </w:r>
            <w:r w:rsidRPr="00743A0E">
              <w:rPr>
                <w:rStyle w:val="02EnglishTABLETextChar"/>
                <w:lang w:val="en-GB"/>
              </w:rPr>
              <w:t>Approve the memo)</w:t>
            </w:r>
          </w:p>
        </w:tc>
        <w:tc>
          <w:tcPr>
            <w:tcW w:w="712" w:type="pct"/>
            <w:shd w:val="clear" w:color="auto" w:fill="auto"/>
          </w:tcPr>
          <w:p w14:paraId="560A4389" w14:textId="47B2F74D" w:rsidR="009C7CD1" w:rsidRPr="00643523" w:rsidRDefault="009C7CD1" w:rsidP="009C7CD1">
            <w:pPr>
              <w:pStyle w:val="00TABLETEXT"/>
            </w:pPr>
            <w:r w:rsidRPr="00643523">
              <w:t xml:space="preserve"> Ответственный за документ </w:t>
            </w:r>
            <w:r>
              <w:br/>
            </w:r>
            <w:r>
              <w:rPr>
                <w:rStyle w:val="02EnglishTABLETextChar"/>
              </w:rPr>
              <w:t>(</w:t>
            </w:r>
            <w:r w:rsidRPr="0000407D">
              <w:rPr>
                <w:rStyle w:val="02EnglishTABLETextChar"/>
              </w:rPr>
              <w:t>Responsible for the document</w:t>
            </w:r>
            <w:r>
              <w:rPr>
                <w:rStyle w:val="02EnglishTABLETextChar"/>
              </w:rPr>
              <w:t>)</w:t>
            </w:r>
          </w:p>
        </w:tc>
        <w:tc>
          <w:tcPr>
            <w:tcW w:w="897" w:type="pct"/>
            <w:shd w:val="clear" w:color="auto" w:fill="auto"/>
          </w:tcPr>
          <w:p w14:paraId="62CDC8B7" w14:textId="4470FC11" w:rsidR="009C7CD1" w:rsidRPr="0000407D" w:rsidRDefault="009C7CD1" w:rsidP="009C7CD1">
            <w:pPr>
              <w:pStyle w:val="00TABLETEXT"/>
              <w:rPr>
                <w:lang w:val="en-GB"/>
              </w:rPr>
            </w:pPr>
            <w:r>
              <w:t xml:space="preserve"> </w:t>
            </w:r>
            <w:r>
              <w:rPr>
                <w:rStyle w:val="02EnglishTABLETextChar"/>
              </w:rPr>
              <w:t>Н/П (N/A)</w:t>
            </w:r>
          </w:p>
        </w:tc>
      </w:tr>
      <w:tr w:rsidR="009C7CD1" w:rsidRPr="005A2BA8" w14:paraId="2D707D11" w14:textId="77777777" w:rsidTr="009C7CD1">
        <w:trPr>
          <w:cantSplit/>
          <w:trHeight w:val="476"/>
        </w:trPr>
        <w:tc>
          <w:tcPr>
            <w:tcW w:w="546" w:type="pct"/>
            <w:shd w:val="clear" w:color="auto" w:fill="auto"/>
          </w:tcPr>
          <w:p w14:paraId="302C99DA" w14:textId="77777777" w:rsidR="009C7CD1" w:rsidRPr="002C598A" w:rsidRDefault="009C7CD1" w:rsidP="009C7CD1">
            <w:pPr>
              <w:pStyle w:val="00TABLETEXT"/>
              <w:numPr>
                <w:ilvl w:val="0"/>
                <w:numId w:val="8"/>
              </w:numPr>
              <w:rPr>
                <w:b/>
                <w:iCs/>
                <w:snapToGrid w:val="0"/>
                <w:lang w:val="en-GB"/>
              </w:rPr>
            </w:pPr>
          </w:p>
        </w:tc>
        <w:tc>
          <w:tcPr>
            <w:tcW w:w="649" w:type="pct"/>
            <w:shd w:val="clear" w:color="auto" w:fill="auto"/>
          </w:tcPr>
          <w:p w14:paraId="3A17123E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Договора </w:t>
            </w:r>
            <w:r>
              <w:br/>
            </w:r>
            <w:r w:rsidRPr="0000407D">
              <w:rPr>
                <w:rStyle w:val="02EnglishTABLETextChar"/>
              </w:rPr>
              <w:t>( The Agreement )</w:t>
            </w:r>
          </w:p>
        </w:tc>
        <w:tc>
          <w:tcPr>
            <w:tcW w:w="938" w:type="pct"/>
            <w:shd w:val="clear" w:color="auto" w:fill="auto"/>
          </w:tcPr>
          <w:p w14:paraId="2223AA65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C21A7C">
              <w:t xml:space="preserve"> 45. Создание шаблона договорного документа </w:t>
            </w:r>
            <w:r>
              <w:br/>
            </w:r>
            <w:proofErr w:type="gramStart"/>
            <w:r w:rsidRPr="009C7CD1">
              <w:rPr>
                <w:rStyle w:val="02EnglishTABLETextChar"/>
                <w:lang w:val="en-GB"/>
              </w:rPr>
              <w:t>( 45</w:t>
            </w:r>
            <w:proofErr w:type="gramEnd"/>
            <w:r w:rsidRPr="009C7CD1">
              <w:rPr>
                <w:rStyle w:val="02EnglishTABLETextChar"/>
                <w:lang w:val="en-GB"/>
              </w:rPr>
              <w:t>. Creating a template for a contractual document )</w:t>
            </w:r>
          </w:p>
        </w:tc>
        <w:tc>
          <w:tcPr>
            <w:tcW w:w="1258" w:type="pct"/>
            <w:shd w:val="clear" w:color="auto" w:fill="auto"/>
          </w:tcPr>
          <w:p w14:paraId="4D4C9E50" w14:textId="61522EBB" w:rsidR="009C7CD1" w:rsidRPr="00643523" w:rsidRDefault="009C7CD1" w:rsidP="009C7CD1">
            <w:pPr>
              <w:pStyle w:val="00TABLETEXT"/>
            </w:pPr>
            <w:r w:rsidRPr="00097223">
              <w:t xml:space="preserve">Система должна позволять </w:t>
            </w:r>
            <w:r w:rsidRPr="00643523">
              <w:t>Создать и заполнить шаблон договорного документа</w:t>
            </w:r>
            <w:r>
              <w:br/>
            </w:r>
            <w:r w:rsidRPr="00743A0E">
              <w:rPr>
                <w:rStyle w:val="02EnglishTABLETextChar"/>
                <w:lang w:val="en-GB"/>
              </w:rPr>
              <w:t>(</w:t>
            </w:r>
            <w:r w:rsidRPr="0000407D">
              <w:rPr>
                <w:rStyle w:val="02EnglishTABLETextChar"/>
                <w:lang w:val="en-GB"/>
              </w:rPr>
              <w:t>The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system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shall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be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able</w:t>
            </w:r>
            <w:r w:rsidRPr="00743A0E">
              <w:rPr>
                <w:rStyle w:val="02EnglishTABLETextChar"/>
                <w:lang w:val="en-GB"/>
              </w:rPr>
              <w:t xml:space="preserve"> to</w:t>
            </w:r>
            <w:r>
              <w:rPr>
                <w:rStyle w:val="02EnglishTABLETextChar"/>
                <w:lang w:val="en-GB"/>
              </w:rPr>
              <w:t xml:space="preserve"> </w:t>
            </w:r>
            <w:r w:rsidRPr="00743A0E">
              <w:rPr>
                <w:rStyle w:val="02EnglishTABLETextChar"/>
                <w:lang w:val="en-GB"/>
              </w:rPr>
              <w:t>Create and fill in a contract document template)</w:t>
            </w:r>
          </w:p>
        </w:tc>
        <w:tc>
          <w:tcPr>
            <w:tcW w:w="712" w:type="pct"/>
            <w:shd w:val="clear" w:color="auto" w:fill="auto"/>
          </w:tcPr>
          <w:p w14:paraId="0F6230B1" w14:textId="73150D87" w:rsidR="009C7CD1" w:rsidRPr="00643523" w:rsidRDefault="009C7CD1" w:rsidP="009C7CD1">
            <w:pPr>
              <w:pStyle w:val="00TABLETEXT"/>
            </w:pPr>
            <w:r w:rsidRPr="00643523">
              <w:t xml:space="preserve"> Ответственный за документ </w:t>
            </w:r>
            <w:r>
              <w:br/>
            </w:r>
            <w:r>
              <w:rPr>
                <w:rStyle w:val="02EnglishTABLETextChar"/>
              </w:rPr>
              <w:t>(</w:t>
            </w:r>
            <w:r w:rsidRPr="0000407D">
              <w:rPr>
                <w:rStyle w:val="02EnglishTABLETextChar"/>
              </w:rPr>
              <w:t>Responsible for the document</w:t>
            </w:r>
            <w:r>
              <w:rPr>
                <w:rStyle w:val="02EnglishTABLETextChar"/>
              </w:rPr>
              <w:t>)</w:t>
            </w:r>
          </w:p>
        </w:tc>
        <w:tc>
          <w:tcPr>
            <w:tcW w:w="897" w:type="pct"/>
            <w:shd w:val="clear" w:color="auto" w:fill="auto"/>
          </w:tcPr>
          <w:p w14:paraId="44F2B0AC" w14:textId="7CF1334E" w:rsidR="009C7CD1" w:rsidRPr="0000407D" w:rsidRDefault="009C7CD1" w:rsidP="009C7CD1">
            <w:pPr>
              <w:pStyle w:val="00TABLETEXT"/>
              <w:rPr>
                <w:lang w:val="en-GB"/>
              </w:rPr>
            </w:pPr>
            <w:r>
              <w:t xml:space="preserve"> </w:t>
            </w:r>
            <w:r>
              <w:rPr>
                <w:rStyle w:val="02EnglishTABLETextChar"/>
              </w:rPr>
              <w:t>Н/П (N/A)</w:t>
            </w:r>
          </w:p>
        </w:tc>
      </w:tr>
      <w:tr w:rsidR="009C7CD1" w:rsidRPr="005A2BA8" w14:paraId="6A7907F9" w14:textId="77777777" w:rsidTr="009C7CD1">
        <w:trPr>
          <w:cantSplit/>
          <w:trHeight w:val="476"/>
        </w:trPr>
        <w:tc>
          <w:tcPr>
            <w:tcW w:w="546" w:type="pct"/>
            <w:shd w:val="clear" w:color="auto" w:fill="auto"/>
          </w:tcPr>
          <w:p w14:paraId="4F7AD30F" w14:textId="77777777" w:rsidR="009C7CD1" w:rsidRPr="002C598A" w:rsidRDefault="009C7CD1" w:rsidP="009C7CD1">
            <w:pPr>
              <w:pStyle w:val="00TABLETEXT"/>
              <w:numPr>
                <w:ilvl w:val="0"/>
                <w:numId w:val="8"/>
              </w:numPr>
              <w:rPr>
                <w:b/>
                <w:iCs/>
                <w:snapToGrid w:val="0"/>
                <w:lang w:val="en-GB"/>
              </w:rPr>
            </w:pPr>
          </w:p>
        </w:tc>
        <w:tc>
          <w:tcPr>
            <w:tcW w:w="649" w:type="pct"/>
            <w:shd w:val="clear" w:color="auto" w:fill="auto"/>
          </w:tcPr>
          <w:p w14:paraId="35FFD724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Договора </w:t>
            </w:r>
            <w:r>
              <w:br/>
            </w:r>
            <w:r w:rsidRPr="0000407D">
              <w:rPr>
                <w:rStyle w:val="02EnglishTABLETextChar"/>
              </w:rPr>
              <w:t>( The Agreement )</w:t>
            </w:r>
          </w:p>
        </w:tc>
        <w:tc>
          <w:tcPr>
            <w:tcW w:w="938" w:type="pct"/>
            <w:shd w:val="clear" w:color="auto" w:fill="auto"/>
          </w:tcPr>
          <w:p w14:paraId="32ED611D" w14:textId="77777777" w:rsidR="009C7CD1" w:rsidRPr="009C7CD1" w:rsidRDefault="009C7CD1" w:rsidP="009C7CD1">
            <w:pPr>
              <w:pStyle w:val="00TABLETEXT"/>
              <w:rPr>
                <w:lang w:val="ru-RU"/>
              </w:rPr>
            </w:pPr>
            <w:r w:rsidRPr="009C7CD1">
              <w:rPr>
                <w:lang w:val="ru-RU"/>
              </w:rPr>
              <w:t xml:space="preserve"> 46. Направить документ на согласование </w:t>
            </w:r>
            <w:r w:rsidRPr="009C7CD1">
              <w:rPr>
                <w:lang w:val="ru-RU"/>
              </w:rPr>
              <w:br/>
            </w:r>
            <w:r w:rsidRPr="00FA281F">
              <w:rPr>
                <w:rStyle w:val="02EnglishTABLETextChar"/>
              </w:rPr>
              <w:t>( 46. Send the document for approval )</w:t>
            </w:r>
          </w:p>
        </w:tc>
        <w:tc>
          <w:tcPr>
            <w:tcW w:w="1258" w:type="pct"/>
            <w:shd w:val="clear" w:color="auto" w:fill="auto"/>
          </w:tcPr>
          <w:p w14:paraId="57B351A0" w14:textId="5483EED9" w:rsidR="009C7CD1" w:rsidRPr="009C7CD1" w:rsidRDefault="009C7CD1" w:rsidP="009C7CD1">
            <w:pPr>
              <w:pStyle w:val="00TABLETEXT"/>
              <w:rPr>
                <w:lang w:val="ru-RU"/>
              </w:rPr>
            </w:pPr>
            <w:r w:rsidRPr="00F96BA3">
              <w:rPr>
                <w:lang w:val="ru-RU"/>
              </w:rPr>
              <w:t>Система должна позволять направить договорный документ на согласование</w:t>
            </w:r>
            <w:r w:rsidRPr="00F96BA3">
              <w:rPr>
                <w:lang w:val="ru-RU"/>
              </w:rPr>
              <w:br/>
            </w:r>
            <w:r w:rsidRPr="00F96BA3">
              <w:rPr>
                <w:rStyle w:val="02EnglishTABLETextChar"/>
              </w:rPr>
              <w:t>(</w:t>
            </w:r>
            <w:r w:rsidRPr="0000407D">
              <w:rPr>
                <w:rStyle w:val="02EnglishTABLETextChar"/>
                <w:lang w:val="en-GB"/>
              </w:rPr>
              <w:t>The</w:t>
            </w:r>
            <w:r w:rsidRPr="00F96BA3">
              <w:rPr>
                <w:rStyle w:val="02EnglishTABLETextChar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system</w:t>
            </w:r>
            <w:r w:rsidRPr="00F96BA3">
              <w:rPr>
                <w:rStyle w:val="02EnglishTABLETextChar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shall</w:t>
            </w:r>
            <w:r w:rsidRPr="00F96BA3">
              <w:rPr>
                <w:rStyle w:val="02EnglishTABLETextChar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be</w:t>
            </w:r>
            <w:r w:rsidRPr="00F96BA3">
              <w:rPr>
                <w:rStyle w:val="02EnglishTABLETextChar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able</w:t>
            </w:r>
            <w:r w:rsidRPr="00F96BA3">
              <w:rPr>
                <w:rStyle w:val="02EnglishTABLETextChar"/>
              </w:rPr>
              <w:t xml:space="preserve"> </w:t>
            </w:r>
            <w:r w:rsidRPr="00743A0E">
              <w:rPr>
                <w:rStyle w:val="02EnglishTABLETextChar"/>
                <w:lang w:val="en-GB"/>
              </w:rPr>
              <w:t>to</w:t>
            </w:r>
            <w:r>
              <w:rPr>
                <w:rStyle w:val="02EnglishTABLETextChar"/>
              </w:rPr>
              <w:t xml:space="preserve"> </w:t>
            </w:r>
            <w:r w:rsidRPr="00743A0E">
              <w:rPr>
                <w:rStyle w:val="02EnglishTABLETextChar"/>
                <w:lang w:val="en-GB"/>
              </w:rPr>
              <w:t>send</w:t>
            </w:r>
            <w:r w:rsidRPr="00F96BA3">
              <w:rPr>
                <w:rStyle w:val="02EnglishTABLETextChar"/>
              </w:rPr>
              <w:t xml:space="preserve"> </w:t>
            </w:r>
            <w:r w:rsidRPr="00743A0E">
              <w:rPr>
                <w:rStyle w:val="02EnglishTABLETextChar"/>
                <w:lang w:val="en-GB"/>
              </w:rPr>
              <w:t>the</w:t>
            </w:r>
            <w:r w:rsidRPr="00F96BA3">
              <w:rPr>
                <w:rStyle w:val="02EnglishTABLETextChar"/>
              </w:rPr>
              <w:t xml:space="preserve"> </w:t>
            </w:r>
            <w:r w:rsidRPr="00743A0E">
              <w:rPr>
                <w:rStyle w:val="02EnglishTABLETextChar"/>
                <w:lang w:val="en-GB"/>
              </w:rPr>
              <w:t>contract</w:t>
            </w:r>
            <w:r w:rsidRPr="00F96BA3">
              <w:rPr>
                <w:rStyle w:val="02EnglishTABLETextChar"/>
              </w:rPr>
              <w:t xml:space="preserve"> </w:t>
            </w:r>
            <w:r w:rsidRPr="00743A0E">
              <w:rPr>
                <w:rStyle w:val="02EnglishTABLETextChar"/>
                <w:lang w:val="en-GB"/>
              </w:rPr>
              <w:t>document</w:t>
            </w:r>
            <w:r w:rsidRPr="00F96BA3">
              <w:rPr>
                <w:rStyle w:val="02EnglishTABLETextChar"/>
              </w:rPr>
              <w:t xml:space="preserve"> </w:t>
            </w:r>
            <w:r w:rsidRPr="00743A0E">
              <w:rPr>
                <w:rStyle w:val="02EnglishTABLETextChar"/>
                <w:lang w:val="en-GB"/>
              </w:rPr>
              <w:t>for</w:t>
            </w:r>
            <w:r w:rsidRPr="00F96BA3">
              <w:rPr>
                <w:rStyle w:val="02EnglishTABLETextChar"/>
              </w:rPr>
              <w:t xml:space="preserve"> </w:t>
            </w:r>
            <w:r w:rsidRPr="00743A0E">
              <w:rPr>
                <w:rStyle w:val="02EnglishTABLETextChar"/>
                <w:lang w:val="en-GB"/>
              </w:rPr>
              <w:t>approval</w:t>
            </w:r>
            <w:r w:rsidRPr="00F96BA3">
              <w:rPr>
                <w:rStyle w:val="02EnglishTABLETextChar"/>
              </w:rPr>
              <w:t>)</w:t>
            </w:r>
          </w:p>
        </w:tc>
        <w:tc>
          <w:tcPr>
            <w:tcW w:w="712" w:type="pct"/>
            <w:shd w:val="clear" w:color="auto" w:fill="auto"/>
          </w:tcPr>
          <w:p w14:paraId="154F5AE4" w14:textId="0E8D91DF" w:rsidR="009C7CD1" w:rsidRPr="00643523" w:rsidRDefault="009C7CD1" w:rsidP="009C7CD1">
            <w:pPr>
              <w:pStyle w:val="00TABLETEXT"/>
            </w:pPr>
            <w:r w:rsidRPr="00F96BA3">
              <w:rPr>
                <w:lang w:val="ru-RU"/>
              </w:rPr>
              <w:t xml:space="preserve"> </w:t>
            </w:r>
            <w:r w:rsidRPr="00643523">
              <w:t xml:space="preserve">Ответственный за документ </w:t>
            </w:r>
            <w:r>
              <w:br/>
            </w:r>
            <w:r>
              <w:rPr>
                <w:rStyle w:val="02EnglishTABLETextChar"/>
              </w:rPr>
              <w:t>(</w:t>
            </w:r>
            <w:r w:rsidRPr="0000407D">
              <w:rPr>
                <w:rStyle w:val="02EnglishTABLETextChar"/>
              </w:rPr>
              <w:t>Responsible for the document</w:t>
            </w:r>
            <w:r>
              <w:rPr>
                <w:rStyle w:val="02EnglishTABLETextChar"/>
              </w:rPr>
              <w:t>)</w:t>
            </w:r>
          </w:p>
        </w:tc>
        <w:tc>
          <w:tcPr>
            <w:tcW w:w="897" w:type="pct"/>
            <w:shd w:val="clear" w:color="auto" w:fill="auto"/>
          </w:tcPr>
          <w:p w14:paraId="205EA8A8" w14:textId="72BC3543" w:rsidR="009C7CD1" w:rsidRPr="0000407D" w:rsidRDefault="009C7CD1" w:rsidP="009C7CD1">
            <w:pPr>
              <w:pStyle w:val="00TABLETEXT"/>
              <w:rPr>
                <w:lang w:val="en-GB"/>
              </w:rPr>
            </w:pPr>
            <w:r>
              <w:t xml:space="preserve"> </w:t>
            </w:r>
            <w:r>
              <w:rPr>
                <w:rStyle w:val="02EnglishTABLETextChar"/>
              </w:rPr>
              <w:t>Н/П (N/A)</w:t>
            </w:r>
          </w:p>
        </w:tc>
      </w:tr>
      <w:tr w:rsidR="009C7CD1" w:rsidRPr="005A2BA8" w14:paraId="1E5311C7" w14:textId="77777777" w:rsidTr="009C7CD1">
        <w:trPr>
          <w:cantSplit/>
          <w:trHeight w:val="476"/>
        </w:trPr>
        <w:tc>
          <w:tcPr>
            <w:tcW w:w="546" w:type="pct"/>
            <w:shd w:val="clear" w:color="auto" w:fill="auto"/>
          </w:tcPr>
          <w:p w14:paraId="4033DE95" w14:textId="77777777" w:rsidR="009C7CD1" w:rsidRPr="002C598A" w:rsidRDefault="009C7CD1" w:rsidP="009C7CD1">
            <w:pPr>
              <w:pStyle w:val="00TABLETEXT"/>
              <w:numPr>
                <w:ilvl w:val="0"/>
                <w:numId w:val="8"/>
              </w:numPr>
              <w:rPr>
                <w:b/>
                <w:iCs/>
                <w:snapToGrid w:val="0"/>
                <w:lang w:val="en-GB"/>
              </w:rPr>
            </w:pPr>
          </w:p>
        </w:tc>
        <w:tc>
          <w:tcPr>
            <w:tcW w:w="649" w:type="pct"/>
            <w:shd w:val="clear" w:color="auto" w:fill="auto"/>
          </w:tcPr>
          <w:p w14:paraId="20EECF06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Договора </w:t>
            </w:r>
            <w:r>
              <w:br/>
            </w:r>
            <w:r w:rsidRPr="0000407D">
              <w:rPr>
                <w:rStyle w:val="02EnglishTABLETextChar"/>
              </w:rPr>
              <w:t>( The Agreement )</w:t>
            </w:r>
          </w:p>
        </w:tc>
        <w:tc>
          <w:tcPr>
            <w:tcW w:w="938" w:type="pct"/>
            <w:shd w:val="clear" w:color="auto" w:fill="auto"/>
          </w:tcPr>
          <w:p w14:paraId="0488EB4E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C21A7C">
              <w:t xml:space="preserve"> 47. Согласование документа </w:t>
            </w:r>
            <w:r>
              <w:br/>
            </w:r>
            <w:r w:rsidRPr="00FA281F">
              <w:rPr>
                <w:rStyle w:val="02EnglishTABLETextChar"/>
              </w:rPr>
              <w:t>( 47. Document approval )</w:t>
            </w:r>
          </w:p>
        </w:tc>
        <w:tc>
          <w:tcPr>
            <w:tcW w:w="1258" w:type="pct"/>
            <w:shd w:val="clear" w:color="auto" w:fill="auto"/>
          </w:tcPr>
          <w:p w14:paraId="13B7C5D0" w14:textId="6FAC9ECB" w:rsidR="009C7CD1" w:rsidRPr="00643523" w:rsidRDefault="009C7CD1" w:rsidP="009C7CD1">
            <w:pPr>
              <w:pStyle w:val="00TABLETEXT"/>
            </w:pPr>
            <w:r w:rsidRPr="00097223">
              <w:t xml:space="preserve">Система должна позволять </w:t>
            </w:r>
            <w:r w:rsidRPr="00643523">
              <w:t>согласовать договор</w:t>
            </w:r>
            <w:r>
              <w:br/>
            </w:r>
            <w:r w:rsidRPr="00743A0E">
              <w:rPr>
                <w:rStyle w:val="02EnglishTABLETextChar"/>
                <w:lang w:val="en-GB"/>
              </w:rPr>
              <w:t>(</w:t>
            </w:r>
            <w:r w:rsidRPr="0000407D">
              <w:rPr>
                <w:rStyle w:val="02EnglishTABLETextChar"/>
                <w:lang w:val="en-GB"/>
              </w:rPr>
              <w:t>The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system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shall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be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able</w:t>
            </w:r>
            <w:r w:rsidRPr="00743A0E">
              <w:rPr>
                <w:rStyle w:val="02EnglishTABLETextChar"/>
                <w:lang w:val="en-GB"/>
              </w:rPr>
              <w:t xml:space="preserve"> to</w:t>
            </w:r>
            <w:r>
              <w:rPr>
                <w:rStyle w:val="02EnglishTABLETextChar"/>
                <w:lang w:val="en-GB"/>
              </w:rPr>
              <w:t xml:space="preserve"> </w:t>
            </w:r>
            <w:r w:rsidRPr="00743A0E">
              <w:rPr>
                <w:rStyle w:val="02EnglishTABLETextChar"/>
                <w:lang w:val="en-GB"/>
              </w:rPr>
              <w:t>to agree on a contract)</w:t>
            </w:r>
          </w:p>
        </w:tc>
        <w:tc>
          <w:tcPr>
            <w:tcW w:w="712" w:type="pct"/>
            <w:shd w:val="clear" w:color="auto" w:fill="auto"/>
          </w:tcPr>
          <w:p w14:paraId="0C2C7211" w14:textId="6A3B694D" w:rsidR="009C7CD1" w:rsidRPr="00643523" w:rsidRDefault="009C7CD1" w:rsidP="009C7CD1">
            <w:pPr>
              <w:pStyle w:val="00TABLETEXT"/>
            </w:pPr>
            <w:r w:rsidRPr="00643523">
              <w:t xml:space="preserve"> Ответственный за документ </w:t>
            </w:r>
            <w:r>
              <w:br/>
            </w:r>
            <w:r>
              <w:rPr>
                <w:rStyle w:val="02EnglishTABLETextChar"/>
              </w:rPr>
              <w:t>(</w:t>
            </w:r>
            <w:r w:rsidRPr="0000407D">
              <w:rPr>
                <w:rStyle w:val="02EnglishTABLETextChar"/>
              </w:rPr>
              <w:t>Responsible for the document</w:t>
            </w:r>
            <w:r>
              <w:rPr>
                <w:rStyle w:val="02EnglishTABLETextChar"/>
              </w:rPr>
              <w:t>)</w:t>
            </w:r>
          </w:p>
        </w:tc>
        <w:tc>
          <w:tcPr>
            <w:tcW w:w="897" w:type="pct"/>
            <w:shd w:val="clear" w:color="auto" w:fill="auto"/>
          </w:tcPr>
          <w:p w14:paraId="20209DD1" w14:textId="2E76FEA4" w:rsidR="009C7CD1" w:rsidRPr="0000407D" w:rsidRDefault="009C7CD1" w:rsidP="009C7CD1">
            <w:pPr>
              <w:pStyle w:val="00TABLETEXT"/>
              <w:rPr>
                <w:lang w:val="en-GB"/>
              </w:rPr>
            </w:pPr>
            <w:r>
              <w:t xml:space="preserve"> </w:t>
            </w:r>
            <w:r>
              <w:rPr>
                <w:rStyle w:val="02EnglishTABLETextChar"/>
              </w:rPr>
              <w:t>Н/П (N/A)</w:t>
            </w:r>
          </w:p>
        </w:tc>
      </w:tr>
      <w:tr w:rsidR="009C7CD1" w:rsidRPr="005A2BA8" w14:paraId="69B53921" w14:textId="77777777" w:rsidTr="009C7CD1">
        <w:trPr>
          <w:cantSplit/>
          <w:trHeight w:val="476"/>
        </w:trPr>
        <w:tc>
          <w:tcPr>
            <w:tcW w:w="546" w:type="pct"/>
            <w:shd w:val="clear" w:color="auto" w:fill="auto"/>
          </w:tcPr>
          <w:p w14:paraId="73DDB144" w14:textId="77777777" w:rsidR="009C7CD1" w:rsidRPr="002C598A" w:rsidRDefault="009C7CD1" w:rsidP="009C7CD1">
            <w:pPr>
              <w:pStyle w:val="00TABLETEXT"/>
              <w:numPr>
                <w:ilvl w:val="0"/>
                <w:numId w:val="8"/>
              </w:numPr>
              <w:rPr>
                <w:b/>
                <w:iCs/>
                <w:snapToGrid w:val="0"/>
                <w:lang w:val="en-GB"/>
              </w:rPr>
            </w:pPr>
          </w:p>
        </w:tc>
        <w:tc>
          <w:tcPr>
            <w:tcW w:w="649" w:type="pct"/>
            <w:shd w:val="clear" w:color="auto" w:fill="auto"/>
          </w:tcPr>
          <w:p w14:paraId="1AE683D4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Договора </w:t>
            </w:r>
            <w:r>
              <w:br/>
            </w:r>
            <w:r w:rsidRPr="0000407D">
              <w:rPr>
                <w:rStyle w:val="02EnglishTABLETextChar"/>
              </w:rPr>
              <w:t>( The Agreement )</w:t>
            </w:r>
          </w:p>
        </w:tc>
        <w:tc>
          <w:tcPr>
            <w:tcW w:w="938" w:type="pct"/>
            <w:shd w:val="clear" w:color="auto" w:fill="auto"/>
          </w:tcPr>
          <w:p w14:paraId="185C14E4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C21A7C">
              <w:t xml:space="preserve"> 49. Статус документа </w:t>
            </w:r>
            <w:r>
              <w:br/>
            </w:r>
            <w:r w:rsidRPr="00FA281F">
              <w:rPr>
                <w:rStyle w:val="02EnglishTABLETextChar"/>
              </w:rPr>
              <w:t>( 49. Document status )</w:t>
            </w:r>
          </w:p>
        </w:tc>
        <w:tc>
          <w:tcPr>
            <w:tcW w:w="1258" w:type="pct"/>
            <w:shd w:val="clear" w:color="auto" w:fill="auto"/>
          </w:tcPr>
          <w:p w14:paraId="1F9A1D23" w14:textId="5A056201" w:rsidR="009C7CD1" w:rsidRPr="00643523" w:rsidRDefault="009C7CD1" w:rsidP="009C7CD1">
            <w:pPr>
              <w:pStyle w:val="00TABLETEXT"/>
            </w:pPr>
            <w:r w:rsidRPr="00097223">
              <w:t xml:space="preserve">Система должна позволять </w:t>
            </w:r>
            <w:r w:rsidRPr="00643523">
              <w:t>изменить статус документа на "Утвержден"</w:t>
            </w:r>
            <w:r>
              <w:br/>
            </w:r>
            <w:r w:rsidRPr="00743A0E">
              <w:rPr>
                <w:rStyle w:val="02EnglishTABLETextChar"/>
                <w:lang w:val="en-GB"/>
              </w:rPr>
              <w:t>(</w:t>
            </w:r>
            <w:r w:rsidRPr="0000407D">
              <w:rPr>
                <w:rStyle w:val="02EnglishTABLETextChar"/>
                <w:lang w:val="en-GB"/>
              </w:rPr>
              <w:t>The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system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shall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be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able</w:t>
            </w:r>
            <w:r w:rsidRPr="00743A0E">
              <w:rPr>
                <w:rStyle w:val="02EnglishTABLETextChar"/>
                <w:lang w:val="en-GB"/>
              </w:rPr>
              <w:t xml:space="preserve"> to</w:t>
            </w:r>
            <w:r>
              <w:rPr>
                <w:rStyle w:val="02EnglishTABLETextChar"/>
                <w:lang w:val="en-GB"/>
              </w:rPr>
              <w:t xml:space="preserve"> </w:t>
            </w:r>
            <w:r w:rsidRPr="00743A0E">
              <w:rPr>
                <w:rStyle w:val="02EnglishTABLETextChar"/>
                <w:lang w:val="en-GB"/>
              </w:rPr>
              <w:t>change the status of the document to "Approved")</w:t>
            </w:r>
          </w:p>
        </w:tc>
        <w:tc>
          <w:tcPr>
            <w:tcW w:w="712" w:type="pct"/>
            <w:shd w:val="clear" w:color="auto" w:fill="auto"/>
          </w:tcPr>
          <w:p w14:paraId="765C84EE" w14:textId="2219B1CC" w:rsidR="009C7CD1" w:rsidRPr="00643523" w:rsidRDefault="009C7CD1" w:rsidP="009C7CD1">
            <w:pPr>
              <w:pStyle w:val="00TABLETEXT"/>
            </w:pPr>
            <w:r w:rsidRPr="00643523">
              <w:t xml:space="preserve"> Ответственный за документ </w:t>
            </w:r>
            <w:r>
              <w:br/>
            </w:r>
            <w:r>
              <w:rPr>
                <w:rStyle w:val="02EnglishTABLETextChar"/>
              </w:rPr>
              <w:t>(</w:t>
            </w:r>
            <w:r w:rsidRPr="0000407D">
              <w:rPr>
                <w:rStyle w:val="02EnglishTABLETextChar"/>
              </w:rPr>
              <w:t>Responsible for the document</w:t>
            </w:r>
            <w:r>
              <w:rPr>
                <w:rStyle w:val="02EnglishTABLETextChar"/>
              </w:rPr>
              <w:t>)</w:t>
            </w:r>
          </w:p>
        </w:tc>
        <w:tc>
          <w:tcPr>
            <w:tcW w:w="897" w:type="pct"/>
            <w:shd w:val="clear" w:color="auto" w:fill="auto"/>
          </w:tcPr>
          <w:p w14:paraId="566487A9" w14:textId="36D2098C" w:rsidR="009C7CD1" w:rsidRPr="0000407D" w:rsidRDefault="009C7CD1" w:rsidP="009C7CD1">
            <w:pPr>
              <w:pStyle w:val="00TABLETEXT"/>
              <w:rPr>
                <w:lang w:val="en-GB"/>
              </w:rPr>
            </w:pPr>
            <w:r>
              <w:t xml:space="preserve"> </w:t>
            </w:r>
            <w:r>
              <w:rPr>
                <w:rStyle w:val="02EnglishTABLETextChar"/>
              </w:rPr>
              <w:t>Н/П (N/A)</w:t>
            </w:r>
          </w:p>
        </w:tc>
      </w:tr>
      <w:tr w:rsidR="009C7CD1" w:rsidRPr="005A2BA8" w14:paraId="30EA2926" w14:textId="77777777" w:rsidTr="009C7CD1">
        <w:trPr>
          <w:cantSplit/>
          <w:trHeight w:val="476"/>
        </w:trPr>
        <w:tc>
          <w:tcPr>
            <w:tcW w:w="546" w:type="pct"/>
            <w:shd w:val="clear" w:color="auto" w:fill="auto"/>
          </w:tcPr>
          <w:p w14:paraId="685DA5EA" w14:textId="77777777" w:rsidR="009C7CD1" w:rsidRPr="002C598A" w:rsidRDefault="009C7CD1" w:rsidP="009C7CD1">
            <w:pPr>
              <w:pStyle w:val="00TABLETEXT"/>
              <w:numPr>
                <w:ilvl w:val="0"/>
                <w:numId w:val="8"/>
              </w:numPr>
              <w:rPr>
                <w:b/>
                <w:iCs/>
                <w:snapToGrid w:val="0"/>
                <w:lang w:val="en-GB"/>
              </w:rPr>
            </w:pPr>
          </w:p>
        </w:tc>
        <w:tc>
          <w:tcPr>
            <w:tcW w:w="649" w:type="pct"/>
            <w:shd w:val="clear" w:color="auto" w:fill="auto"/>
          </w:tcPr>
          <w:p w14:paraId="6BB2F6AB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Договора </w:t>
            </w:r>
            <w:r>
              <w:br/>
            </w:r>
            <w:r w:rsidRPr="0000407D">
              <w:rPr>
                <w:rStyle w:val="02EnglishTABLETextChar"/>
              </w:rPr>
              <w:t>( The Agreement )</w:t>
            </w:r>
          </w:p>
        </w:tc>
        <w:tc>
          <w:tcPr>
            <w:tcW w:w="938" w:type="pct"/>
            <w:shd w:val="clear" w:color="auto" w:fill="auto"/>
          </w:tcPr>
          <w:p w14:paraId="4BADF734" w14:textId="77777777" w:rsidR="009C7CD1" w:rsidRPr="009C7CD1" w:rsidRDefault="009C7CD1" w:rsidP="009C7CD1">
            <w:pPr>
              <w:pStyle w:val="00TABLETEXT"/>
              <w:rPr>
                <w:lang w:val="ru-RU"/>
              </w:rPr>
            </w:pPr>
            <w:r w:rsidRPr="009C7CD1">
              <w:rPr>
                <w:lang w:val="ru-RU"/>
              </w:rPr>
              <w:t xml:space="preserve"> 51. Подписать документ </w:t>
            </w:r>
            <w:r w:rsidRPr="009C7CD1">
              <w:rPr>
                <w:lang w:val="ru-RU"/>
              </w:rPr>
              <w:br/>
            </w:r>
            <w:r w:rsidRPr="00FA281F">
              <w:rPr>
                <w:rStyle w:val="02EnglishTABLETextChar"/>
              </w:rPr>
              <w:t>( 51. Sign the document )</w:t>
            </w:r>
          </w:p>
        </w:tc>
        <w:tc>
          <w:tcPr>
            <w:tcW w:w="1258" w:type="pct"/>
            <w:shd w:val="clear" w:color="auto" w:fill="auto"/>
          </w:tcPr>
          <w:p w14:paraId="6BF1741C" w14:textId="4E0D5E7C" w:rsidR="009C7CD1" w:rsidRPr="00643523" w:rsidRDefault="009C7CD1" w:rsidP="009C7CD1">
            <w:pPr>
              <w:pStyle w:val="00TABLETEXT"/>
            </w:pPr>
            <w:r w:rsidRPr="00097223">
              <w:t xml:space="preserve">Система должна позволять </w:t>
            </w:r>
            <w:r w:rsidRPr="00643523">
              <w:t>распечатать договор, для подписание документа</w:t>
            </w:r>
            <w:r>
              <w:br/>
            </w:r>
            <w:r w:rsidRPr="00743A0E">
              <w:rPr>
                <w:rStyle w:val="02EnglishTABLETextChar"/>
                <w:lang w:val="en-GB"/>
              </w:rPr>
              <w:t>(</w:t>
            </w:r>
            <w:r w:rsidRPr="0000407D">
              <w:rPr>
                <w:rStyle w:val="02EnglishTABLETextChar"/>
                <w:lang w:val="en-GB"/>
              </w:rPr>
              <w:t>The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system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shall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be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able</w:t>
            </w:r>
            <w:r w:rsidRPr="00743A0E">
              <w:rPr>
                <w:rStyle w:val="02EnglishTABLETextChar"/>
                <w:lang w:val="en-GB"/>
              </w:rPr>
              <w:t xml:space="preserve"> to</w:t>
            </w:r>
            <w:r>
              <w:rPr>
                <w:rStyle w:val="02EnglishTABLETextChar"/>
                <w:lang w:val="en-GB"/>
              </w:rPr>
              <w:t xml:space="preserve"> </w:t>
            </w:r>
            <w:r w:rsidRPr="00743A0E">
              <w:rPr>
                <w:rStyle w:val="02EnglishTABLETextChar"/>
                <w:lang w:val="en-GB"/>
              </w:rPr>
              <w:t>print the contract to sign the document)</w:t>
            </w:r>
          </w:p>
        </w:tc>
        <w:tc>
          <w:tcPr>
            <w:tcW w:w="712" w:type="pct"/>
            <w:shd w:val="clear" w:color="auto" w:fill="auto"/>
          </w:tcPr>
          <w:p w14:paraId="2900376E" w14:textId="689BFC97" w:rsidR="009C7CD1" w:rsidRPr="00643523" w:rsidRDefault="009C7CD1" w:rsidP="009C7CD1">
            <w:pPr>
              <w:pStyle w:val="00TABLETEXT"/>
            </w:pPr>
            <w:r w:rsidRPr="00643523">
              <w:t xml:space="preserve"> Ответственный за документ </w:t>
            </w:r>
            <w:r>
              <w:br/>
            </w:r>
            <w:r>
              <w:rPr>
                <w:rStyle w:val="02EnglishTABLETextChar"/>
              </w:rPr>
              <w:t>(</w:t>
            </w:r>
            <w:r w:rsidRPr="0000407D">
              <w:rPr>
                <w:rStyle w:val="02EnglishTABLETextChar"/>
              </w:rPr>
              <w:t>Responsible for the document</w:t>
            </w:r>
            <w:r>
              <w:rPr>
                <w:rStyle w:val="02EnglishTABLETextChar"/>
              </w:rPr>
              <w:t>)</w:t>
            </w:r>
          </w:p>
        </w:tc>
        <w:tc>
          <w:tcPr>
            <w:tcW w:w="897" w:type="pct"/>
            <w:shd w:val="clear" w:color="auto" w:fill="auto"/>
          </w:tcPr>
          <w:p w14:paraId="085B481D" w14:textId="1099680E" w:rsidR="009C7CD1" w:rsidRPr="0000407D" w:rsidRDefault="009C7CD1" w:rsidP="009C7CD1">
            <w:pPr>
              <w:pStyle w:val="00TABLETEXT"/>
              <w:rPr>
                <w:lang w:val="en-GB"/>
              </w:rPr>
            </w:pPr>
            <w:r>
              <w:t xml:space="preserve"> </w:t>
            </w:r>
            <w:r>
              <w:rPr>
                <w:rStyle w:val="02EnglishTABLETextChar"/>
              </w:rPr>
              <w:t>Н/П (N/A)</w:t>
            </w:r>
          </w:p>
        </w:tc>
      </w:tr>
      <w:tr w:rsidR="009C7CD1" w:rsidRPr="005A2BA8" w14:paraId="1BD26CCE" w14:textId="77777777" w:rsidTr="009C7CD1">
        <w:trPr>
          <w:cantSplit/>
          <w:trHeight w:val="476"/>
        </w:trPr>
        <w:tc>
          <w:tcPr>
            <w:tcW w:w="546" w:type="pct"/>
            <w:shd w:val="clear" w:color="auto" w:fill="auto"/>
          </w:tcPr>
          <w:p w14:paraId="22395B84" w14:textId="77777777" w:rsidR="009C7CD1" w:rsidRPr="002C598A" w:rsidRDefault="009C7CD1" w:rsidP="009C7CD1">
            <w:pPr>
              <w:pStyle w:val="00TABLETEXT"/>
              <w:numPr>
                <w:ilvl w:val="0"/>
                <w:numId w:val="8"/>
              </w:numPr>
              <w:rPr>
                <w:b/>
                <w:iCs/>
                <w:snapToGrid w:val="0"/>
                <w:lang w:val="en-GB"/>
              </w:rPr>
            </w:pPr>
          </w:p>
        </w:tc>
        <w:tc>
          <w:tcPr>
            <w:tcW w:w="649" w:type="pct"/>
            <w:shd w:val="clear" w:color="auto" w:fill="auto"/>
          </w:tcPr>
          <w:p w14:paraId="0D78A016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Договора </w:t>
            </w:r>
            <w:r>
              <w:br/>
            </w:r>
            <w:r w:rsidRPr="0000407D">
              <w:rPr>
                <w:rStyle w:val="02EnglishTABLETextChar"/>
              </w:rPr>
              <w:t>( The Agreement )</w:t>
            </w:r>
          </w:p>
        </w:tc>
        <w:tc>
          <w:tcPr>
            <w:tcW w:w="938" w:type="pct"/>
            <w:shd w:val="clear" w:color="auto" w:fill="auto"/>
          </w:tcPr>
          <w:p w14:paraId="67A22A41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C21A7C">
              <w:t xml:space="preserve"> 53. Выгрузка документа </w:t>
            </w:r>
            <w:r>
              <w:br/>
            </w:r>
            <w:proofErr w:type="gramStart"/>
            <w:r w:rsidRPr="009C7CD1">
              <w:rPr>
                <w:rStyle w:val="02EnglishTABLETextChar"/>
                <w:lang w:val="en-GB"/>
              </w:rPr>
              <w:t>( 53</w:t>
            </w:r>
            <w:proofErr w:type="gramEnd"/>
            <w:r w:rsidRPr="009C7CD1">
              <w:rPr>
                <w:rStyle w:val="02EnglishTABLETextChar"/>
                <w:lang w:val="en-GB"/>
              </w:rPr>
              <w:t>. Uploading a document )</w:t>
            </w:r>
          </w:p>
        </w:tc>
        <w:tc>
          <w:tcPr>
            <w:tcW w:w="1258" w:type="pct"/>
            <w:shd w:val="clear" w:color="auto" w:fill="auto"/>
          </w:tcPr>
          <w:p w14:paraId="533BFDA4" w14:textId="0591D824" w:rsidR="009C7CD1" w:rsidRPr="00643523" w:rsidRDefault="009C7CD1" w:rsidP="009C7CD1">
            <w:pPr>
              <w:pStyle w:val="00TABLETEXT"/>
            </w:pPr>
            <w:r w:rsidRPr="00097223">
              <w:t xml:space="preserve">Система должна позволять </w:t>
            </w:r>
            <w:r w:rsidRPr="00643523">
              <w:t>отсканировать и выгрузить документ в 1С ERP</w:t>
            </w:r>
            <w:r>
              <w:br/>
            </w:r>
            <w:r w:rsidRPr="00743A0E">
              <w:rPr>
                <w:rStyle w:val="02EnglishTABLETextChar"/>
                <w:lang w:val="en-GB"/>
              </w:rPr>
              <w:t>(</w:t>
            </w:r>
            <w:r w:rsidRPr="0000407D">
              <w:rPr>
                <w:rStyle w:val="02EnglishTABLETextChar"/>
                <w:lang w:val="en-GB"/>
              </w:rPr>
              <w:t>The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system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shall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be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able</w:t>
            </w:r>
            <w:r w:rsidRPr="00743A0E">
              <w:rPr>
                <w:rStyle w:val="02EnglishTABLETextChar"/>
                <w:lang w:val="en-GB"/>
              </w:rPr>
              <w:t xml:space="preserve"> to</w:t>
            </w:r>
            <w:r>
              <w:rPr>
                <w:rStyle w:val="02EnglishTABLETextChar"/>
                <w:lang w:val="en-GB"/>
              </w:rPr>
              <w:t xml:space="preserve"> </w:t>
            </w:r>
            <w:r w:rsidRPr="00743A0E">
              <w:rPr>
                <w:rStyle w:val="02EnglishTABLETextChar"/>
                <w:lang w:val="en-GB"/>
              </w:rPr>
              <w:t>scan and upload a document to 1C ERP)</w:t>
            </w:r>
          </w:p>
        </w:tc>
        <w:tc>
          <w:tcPr>
            <w:tcW w:w="712" w:type="pct"/>
            <w:shd w:val="clear" w:color="auto" w:fill="auto"/>
          </w:tcPr>
          <w:p w14:paraId="3F7E6A59" w14:textId="5530DE65" w:rsidR="009C7CD1" w:rsidRPr="00643523" w:rsidRDefault="009C7CD1" w:rsidP="009C7CD1">
            <w:pPr>
              <w:pStyle w:val="00TABLETEXT"/>
            </w:pPr>
            <w:r w:rsidRPr="00643523">
              <w:t xml:space="preserve"> Ответственный за документ </w:t>
            </w:r>
            <w:r>
              <w:br/>
            </w:r>
            <w:r>
              <w:rPr>
                <w:rStyle w:val="02EnglishTABLETextChar"/>
              </w:rPr>
              <w:t>(</w:t>
            </w:r>
            <w:r w:rsidRPr="0000407D">
              <w:rPr>
                <w:rStyle w:val="02EnglishTABLETextChar"/>
              </w:rPr>
              <w:t>Responsible for the document</w:t>
            </w:r>
            <w:r>
              <w:rPr>
                <w:rStyle w:val="02EnglishTABLETextChar"/>
              </w:rPr>
              <w:t>)</w:t>
            </w:r>
          </w:p>
        </w:tc>
        <w:tc>
          <w:tcPr>
            <w:tcW w:w="897" w:type="pct"/>
            <w:shd w:val="clear" w:color="auto" w:fill="auto"/>
          </w:tcPr>
          <w:p w14:paraId="6FC2B624" w14:textId="34C44F68" w:rsidR="009C7CD1" w:rsidRPr="0000407D" w:rsidRDefault="009C7CD1" w:rsidP="009C7CD1">
            <w:pPr>
              <w:pStyle w:val="00TABLETEXT"/>
              <w:rPr>
                <w:lang w:val="en-GB"/>
              </w:rPr>
            </w:pPr>
            <w:r>
              <w:t xml:space="preserve"> </w:t>
            </w:r>
            <w:r>
              <w:rPr>
                <w:rStyle w:val="02EnglishTABLETextChar"/>
              </w:rPr>
              <w:t>Н/П (N/A)</w:t>
            </w:r>
          </w:p>
        </w:tc>
      </w:tr>
      <w:tr w:rsidR="009C7CD1" w:rsidRPr="005A2BA8" w14:paraId="333CC80E" w14:textId="77777777" w:rsidTr="009C7CD1">
        <w:trPr>
          <w:cantSplit/>
          <w:trHeight w:val="476"/>
        </w:trPr>
        <w:tc>
          <w:tcPr>
            <w:tcW w:w="546" w:type="pct"/>
            <w:shd w:val="clear" w:color="auto" w:fill="auto"/>
          </w:tcPr>
          <w:p w14:paraId="72A4D9B3" w14:textId="77777777" w:rsidR="009C7CD1" w:rsidRPr="002C598A" w:rsidRDefault="009C7CD1" w:rsidP="009C7CD1">
            <w:pPr>
              <w:pStyle w:val="00TABLETEXT"/>
              <w:numPr>
                <w:ilvl w:val="0"/>
                <w:numId w:val="8"/>
              </w:numPr>
              <w:rPr>
                <w:b/>
                <w:iCs/>
                <w:snapToGrid w:val="0"/>
                <w:lang w:val="en-GB"/>
              </w:rPr>
            </w:pPr>
          </w:p>
        </w:tc>
        <w:tc>
          <w:tcPr>
            <w:tcW w:w="649" w:type="pct"/>
            <w:shd w:val="clear" w:color="auto" w:fill="auto"/>
          </w:tcPr>
          <w:p w14:paraId="39409114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Договора </w:t>
            </w:r>
            <w:r>
              <w:br/>
            </w:r>
            <w:r w:rsidRPr="0000407D">
              <w:rPr>
                <w:rStyle w:val="02EnglishTABLETextChar"/>
              </w:rPr>
              <w:t>( The Agreement )</w:t>
            </w:r>
          </w:p>
        </w:tc>
        <w:tc>
          <w:tcPr>
            <w:tcW w:w="938" w:type="pct"/>
            <w:shd w:val="clear" w:color="auto" w:fill="auto"/>
          </w:tcPr>
          <w:p w14:paraId="7D0A7937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C21A7C">
              <w:t xml:space="preserve"> 56. Финансовые реквизиты </w:t>
            </w:r>
            <w:r>
              <w:br/>
            </w:r>
            <w:r w:rsidRPr="00FA281F">
              <w:rPr>
                <w:rStyle w:val="02EnglishTABLETextChar"/>
              </w:rPr>
              <w:t>( 56. Financial details )</w:t>
            </w:r>
          </w:p>
        </w:tc>
        <w:tc>
          <w:tcPr>
            <w:tcW w:w="1258" w:type="pct"/>
            <w:shd w:val="clear" w:color="auto" w:fill="auto"/>
          </w:tcPr>
          <w:p w14:paraId="15D921BA" w14:textId="79F5049A" w:rsidR="009C7CD1" w:rsidRPr="00643523" w:rsidRDefault="009C7CD1" w:rsidP="009C7CD1">
            <w:pPr>
              <w:pStyle w:val="00TABLETEXT"/>
            </w:pPr>
            <w:r w:rsidRPr="00097223">
              <w:t xml:space="preserve">Система должна позволять </w:t>
            </w:r>
            <w:r w:rsidRPr="00643523">
              <w:t>заполнить финансовые данные по договору в 1С ERP</w:t>
            </w:r>
            <w:r>
              <w:br/>
            </w:r>
            <w:r w:rsidRPr="00743A0E">
              <w:rPr>
                <w:rStyle w:val="02EnglishTABLETextChar"/>
                <w:lang w:val="en-GB"/>
              </w:rPr>
              <w:t>(</w:t>
            </w:r>
            <w:r w:rsidRPr="0000407D">
              <w:rPr>
                <w:rStyle w:val="02EnglishTABLETextChar"/>
                <w:lang w:val="en-GB"/>
              </w:rPr>
              <w:t>The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system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shall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be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able</w:t>
            </w:r>
            <w:r w:rsidRPr="00743A0E">
              <w:rPr>
                <w:rStyle w:val="02EnglishTABLETextChar"/>
                <w:lang w:val="en-GB"/>
              </w:rPr>
              <w:t xml:space="preserve"> to</w:t>
            </w:r>
            <w:r>
              <w:rPr>
                <w:rStyle w:val="02EnglishTABLETextChar"/>
                <w:lang w:val="en-GB"/>
              </w:rPr>
              <w:t xml:space="preserve"> </w:t>
            </w:r>
            <w:r w:rsidRPr="00743A0E">
              <w:rPr>
                <w:rStyle w:val="02EnglishTABLETextChar"/>
                <w:lang w:val="en-GB"/>
              </w:rPr>
              <w:t>fill in the financial data for the contract in 1C ERP)</w:t>
            </w:r>
          </w:p>
        </w:tc>
        <w:tc>
          <w:tcPr>
            <w:tcW w:w="712" w:type="pct"/>
            <w:shd w:val="clear" w:color="auto" w:fill="auto"/>
          </w:tcPr>
          <w:p w14:paraId="45EFA207" w14:textId="751D98AB" w:rsidR="009C7CD1" w:rsidRPr="00643523" w:rsidRDefault="009C7CD1" w:rsidP="009C7CD1">
            <w:pPr>
              <w:pStyle w:val="00TABLETEXT"/>
            </w:pPr>
            <w:r w:rsidRPr="00643523">
              <w:t xml:space="preserve"> Бухгалтерия </w:t>
            </w:r>
            <w:r>
              <w:br/>
            </w:r>
            <w:r>
              <w:rPr>
                <w:rStyle w:val="02EnglishTABLETextChar"/>
              </w:rPr>
              <w:t>(</w:t>
            </w:r>
            <w:r w:rsidRPr="0000407D">
              <w:rPr>
                <w:rStyle w:val="02EnglishTABLETextChar"/>
              </w:rPr>
              <w:t>Accounting</w:t>
            </w:r>
            <w:r>
              <w:rPr>
                <w:rStyle w:val="02EnglishTABLETextChar"/>
              </w:rPr>
              <w:t>)</w:t>
            </w:r>
          </w:p>
        </w:tc>
        <w:tc>
          <w:tcPr>
            <w:tcW w:w="897" w:type="pct"/>
            <w:shd w:val="clear" w:color="auto" w:fill="auto"/>
          </w:tcPr>
          <w:p w14:paraId="1527CEFF" w14:textId="6661BBD6" w:rsidR="009C7CD1" w:rsidRPr="0000407D" w:rsidRDefault="009C7CD1" w:rsidP="009C7CD1">
            <w:pPr>
              <w:pStyle w:val="00TABLETEXT"/>
              <w:rPr>
                <w:lang w:val="en-GB"/>
              </w:rPr>
            </w:pPr>
            <w:r>
              <w:t xml:space="preserve"> </w:t>
            </w:r>
            <w:r>
              <w:rPr>
                <w:rStyle w:val="02EnglishTABLETextChar"/>
              </w:rPr>
              <w:t>Н/П (N/A)</w:t>
            </w:r>
          </w:p>
        </w:tc>
      </w:tr>
      <w:tr w:rsidR="009C7CD1" w:rsidRPr="005A2BA8" w14:paraId="1BD0DCC8" w14:textId="77777777" w:rsidTr="009C7CD1">
        <w:trPr>
          <w:cantSplit/>
          <w:trHeight w:val="476"/>
        </w:trPr>
        <w:tc>
          <w:tcPr>
            <w:tcW w:w="546" w:type="pct"/>
            <w:shd w:val="clear" w:color="auto" w:fill="auto"/>
          </w:tcPr>
          <w:p w14:paraId="3DD39C80" w14:textId="77777777" w:rsidR="009C7CD1" w:rsidRPr="002C598A" w:rsidRDefault="009C7CD1" w:rsidP="009C7CD1">
            <w:pPr>
              <w:pStyle w:val="00TABLETEXT"/>
              <w:numPr>
                <w:ilvl w:val="0"/>
                <w:numId w:val="8"/>
              </w:numPr>
              <w:rPr>
                <w:b/>
                <w:iCs/>
                <w:snapToGrid w:val="0"/>
                <w:lang w:val="en-GB"/>
              </w:rPr>
            </w:pPr>
          </w:p>
        </w:tc>
        <w:tc>
          <w:tcPr>
            <w:tcW w:w="649" w:type="pct"/>
            <w:shd w:val="clear" w:color="auto" w:fill="auto"/>
          </w:tcPr>
          <w:p w14:paraId="7A27A50D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643523">
              <w:t xml:space="preserve"> Договора </w:t>
            </w:r>
            <w:r>
              <w:br/>
            </w:r>
            <w:r w:rsidRPr="0000407D">
              <w:rPr>
                <w:rStyle w:val="02EnglishTABLETextChar"/>
              </w:rPr>
              <w:t>( The Agreement )</w:t>
            </w:r>
          </w:p>
        </w:tc>
        <w:tc>
          <w:tcPr>
            <w:tcW w:w="938" w:type="pct"/>
            <w:shd w:val="clear" w:color="auto" w:fill="auto"/>
          </w:tcPr>
          <w:p w14:paraId="5DF3D9A9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C21A7C">
              <w:t xml:space="preserve"> 57. Статус документа </w:t>
            </w:r>
            <w:r>
              <w:br/>
            </w:r>
            <w:r w:rsidRPr="00FA281F">
              <w:rPr>
                <w:rStyle w:val="02EnglishTABLETextChar"/>
              </w:rPr>
              <w:t>( 57. Document status )</w:t>
            </w:r>
          </w:p>
        </w:tc>
        <w:tc>
          <w:tcPr>
            <w:tcW w:w="1258" w:type="pct"/>
            <w:shd w:val="clear" w:color="auto" w:fill="auto"/>
          </w:tcPr>
          <w:p w14:paraId="6EF1FEA2" w14:textId="3582E7E5" w:rsidR="009C7CD1" w:rsidRPr="00643523" w:rsidRDefault="009C7CD1" w:rsidP="009C7CD1">
            <w:pPr>
              <w:pStyle w:val="00TABLETEXT"/>
            </w:pPr>
            <w:r w:rsidRPr="00097223">
              <w:t xml:space="preserve">Система должна позволять </w:t>
            </w:r>
            <w:r w:rsidRPr="00643523">
              <w:t>изменить статус документа на "Не утвержден"</w:t>
            </w:r>
            <w:r>
              <w:br/>
            </w:r>
            <w:r w:rsidRPr="00743A0E">
              <w:rPr>
                <w:rStyle w:val="02EnglishTABLETextChar"/>
                <w:lang w:val="en-GB"/>
              </w:rPr>
              <w:t>(</w:t>
            </w:r>
            <w:r w:rsidRPr="0000407D">
              <w:rPr>
                <w:rStyle w:val="02EnglishTABLETextChar"/>
                <w:lang w:val="en-GB"/>
              </w:rPr>
              <w:t>The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system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shall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be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able</w:t>
            </w:r>
            <w:r w:rsidRPr="00743A0E">
              <w:rPr>
                <w:rStyle w:val="02EnglishTABLETextChar"/>
                <w:lang w:val="en-GB"/>
              </w:rPr>
              <w:t xml:space="preserve"> to</w:t>
            </w:r>
            <w:r>
              <w:rPr>
                <w:rStyle w:val="02EnglishTABLETextChar"/>
                <w:lang w:val="en-GB"/>
              </w:rPr>
              <w:t xml:space="preserve"> </w:t>
            </w:r>
            <w:r w:rsidRPr="00743A0E">
              <w:rPr>
                <w:rStyle w:val="02EnglishTABLETextChar"/>
                <w:lang w:val="en-GB"/>
              </w:rPr>
              <w:t>change the document status to "Not approved")</w:t>
            </w:r>
          </w:p>
        </w:tc>
        <w:tc>
          <w:tcPr>
            <w:tcW w:w="712" w:type="pct"/>
            <w:shd w:val="clear" w:color="auto" w:fill="auto"/>
          </w:tcPr>
          <w:p w14:paraId="54C28FAD" w14:textId="7B9A7172" w:rsidR="009C7CD1" w:rsidRPr="00643523" w:rsidRDefault="009C7CD1" w:rsidP="009C7CD1">
            <w:pPr>
              <w:pStyle w:val="00TABLETEXT"/>
            </w:pPr>
            <w:r w:rsidRPr="00643523">
              <w:t xml:space="preserve"> Ответственный за документ </w:t>
            </w:r>
            <w:r>
              <w:br/>
            </w:r>
            <w:r>
              <w:rPr>
                <w:rStyle w:val="02EnglishTABLETextChar"/>
              </w:rPr>
              <w:t>(</w:t>
            </w:r>
            <w:r w:rsidRPr="0000407D">
              <w:rPr>
                <w:rStyle w:val="02EnglishTABLETextChar"/>
              </w:rPr>
              <w:t>Responsible for the document</w:t>
            </w:r>
            <w:r>
              <w:rPr>
                <w:rStyle w:val="02EnglishTABLETextChar"/>
              </w:rPr>
              <w:t>)</w:t>
            </w:r>
          </w:p>
        </w:tc>
        <w:tc>
          <w:tcPr>
            <w:tcW w:w="897" w:type="pct"/>
            <w:shd w:val="clear" w:color="auto" w:fill="auto"/>
          </w:tcPr>
          <w:p w14:paraId="470EBF62" w14:textId="4ED9C262" w:rsidR="009C7CD1" w:rsidRPr="0000407D" w:rsidRDefault="009C7CD1" w:rsidP="009C7CD1">
            <w:pPr>
              <w:pStyle w:val="00TABLETEXT"/>
              <w:rPr>
                <w:lang w:val="en-GB"/>
              </w:rPr>
            </w:pPr>
            <w:r>
              <w:t xml:space="preserve"> </w:t>
            </w:r>
            <w:r>
              <w:rPr>
                <w:rStyle w:val="02EnglishTABLETextChar"/>
              </w:rPr>
              <w:t>Н/П (N/A)</w:t>
            </w:r>
          </w:p>
        </w:tc>
      </w:tr>
      <w:tr w:rsidR="009C7CD1" w:rsidRPr="005A2BA8" w14:paraId="43F832E6" w14:textId="77777777" w:rsidTr="009C7CD1">
        <w:trPr>
          <w:cantSplit/>
          <w:trHeight w:val="476"/>
        </w:trPr>
        <w:tc>
          <w:tcPr>
            <w:tcW w:w="546" w:type="pct"/>
            <w:shd w:val="clear" w:color="auto" w:fill="auto"/>
          </w:tcPr>
          <w:p w14:paraId="36B2B7C1" w14:textId="77777777" w:rsidR="009C7CD1" w:rsidRPr="002C598A" w:rsidRDefault="009C7CD1" w:rsidP="009C7CD1">
            <w:pPr>
              <w:pStyle w:val="00TABLETEXT"/>
              <w:numPr>
                <w:ilvl w:val="0"/>
                <w:numId w:val="8"/>
              </w:numPr>
              <w:rPr>
                <w:b/>
                <w:iCs/>
                <w:snapToGrid w:val="0"/>
                <w:lang w:val="en-GB"/>
              </w:rPr>
            </w:pPr>
          </w:p>
        </w:tc>
        <w:tc>
          <w:tcPr>
            <w:tcW w:w="649" w:type="pct"/>
            <w:shd w:val="clear" w:color="auto" w:fill="auto"/>
          </w:tcPr>
          <w:p w14:paraId="01402B74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9C7CD1">
              <w:rPr>
                <w:lang w:val="ru-RU"/>
              </w:rPr>
              <w:t xml:space="preserve"> . Процесс по документу Заявка на расходование ДС </w:t>
            </w:r>
            <w:r w:rsidRPr="009C7CD1">
              <w:rPr>
                <w:lang w:val="ru-RU"/>
              </w:rPr>
              <w:br/>
            </w:r>
            <w:r w:rsidRPr="0000407D">
              <w:rPr>
                <w:rStyle w:val="02EnglishTABLETextChar"/>
              </w:rPr>
              <w:t xml:space="preserve">( . </w:t>
            </w:r>
            <w:r w:rsidRPr="009C7CD1">
              <w:rPr>
                <w:rStyle w:val="02EnglishTABLETextChar"/>
                <w:lang w:val="en-GB"/>
              </w:rPr>
              <w:t>The process of the document Application for the expenditure of DS )</w:t>
            </w:r>
          </w:p>
        </w:tc>
        <w:tc>
          <w:tcPr>
            <w:tcW w:w="938" w:type="pct"/>
            <w:shd w:val="clear" w:color="auto" w:fill="auto"/>
          </w:tcPr>
          <w:p w14:paraId="15CFA76F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C21A7C">
              <w:t xml:space="preserve"> </w:t>
            </w:r>
            <w:r w:rsidRPr="009C7CD1">
              <w:rPr>
                <w:lang w:val="ru-RU"/>
              </w:rPr>
              <w:t xml:space="preserve">59. Создание шаблона заявки на расходование ДС </w:t>
            </w:r>
            <w:r w:rsidRPr="009C7CD1">
              <w:rPr>
                <w:lang w:val="ru-RU"/>
              </w:rPr>
              <w:br/>
            </w:r>
            <w:r w:rsidRPr="00FA281F">
              <w:rPr>
                <w:rStyle w:val="02EnglishTABLETextChar"/>
              </w:rPr>
              <w:t xml:space="preserve">( 59. </w:t>
            </w:r>
            <w:r w:rsidRPr="009C7CD1">
              <w:rPr>
                <w:rStyle w:val="02EnglishTABLETextChar"/>
                <w:lang w:val="en-GB"/>
              </w:rPr>
              <w:t>Creating a template for an application for the expenditure of DS )</w:t>
            </w:r>
          </w:p>
        </w:tc>
        <w:tc>
          <w:tcPr>
            <w:tcW w:w="1258" w:type="pct"/>
            <w:shd w:val="clear" w:color="auto" w:fill="auto"/>
          </w:tcPr>
          <w:p w14:paraId="5A56F9D5" w14:textId="772EC622" w:rsidR="009C7CD1" w:rsidRPr="00643523" w:rsidRDefault="009C7CD1" w:rsidP="009C7CD1">
            <w:pPr>
              <w:pStyle w:val="00TABLETEXT"/>
            </w:pPr>
            <w:r w:rsidRPr="00097223">
              <w:t xml:space="preserve">Система должна позволять </w:t>
            </w:r>
            <w:r w:rsidRPr="00643523">
              <w:t>Создать</w:t>
            </w:r>
            <w:r>
              <w:t xml:space="preserve"> </w:t>
            </w:r>
            <w:r w:rsidRPr="00643523">
              <w:t>и заполнить шаблон заявки на расходование 1С ERP</w:t>
            </w:r>
            <w:r>
              <w:br/>
            </w:r>
            <w:r w:rsidRPr="00743A0E">
              <w:rPr>
                <w:rStyle w:val="02EnglishTABLETextChar"/>
                <w:lang w:val="en-GB"/>
              </w:rPr>
              <w:t>(</w:t>
            </w:r>
            <w:r w:rsidRPr="0000407D">
              <w:rPr>
                <w:rStyle w:val="02EnglishTABLETextChar"/>
                <w:lang w:val="en-GB"/>
              </w:rPr>
              <w:t>The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system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shall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be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able</w:t>
            </w:r>
            <w:r w:rsidRPr="00743A0E">
              <w:rPr>
                <w:rStyle w:val="02EnglishTABLETextChar"/>
                <w:lang w:val="en-GB"/>
              </w:rPr>
              <w:t xml:space="preserve"> to</w:t>
            </w:r>
            <w:r>
              <w:rPr>
                <w:rStyle w:val="02EnglishTABLETextChar"/>
                <w:lang w:val="en-GB"/>
              </w:rPr>
              <w:t xml:space="preserve"> </w:t>
            </w:r>
            <w:r w:rsidRPr="00743A0E">
              <w:rPr>
                <w:rStyle w:val="02EnglishTABLETextChar"/>
                <w:lang w:val="en-GB"/>
              </w:rPr>
              <w:t>Create and fill out a template for a 1C ERP spending application)</w:t>
            </w:r>
          </w:p>
        </w:tc>
        <w:tc>
          <w:tcPr>
            <w:tcW w:w="712" w:type="pct"/>
            <w:shd w:val="clear" w:color="auto" w:fill="auto"/>
          </w:tcPr>
          <w:p w14:paraId="55BB41AC" w14:textId="729A3075" w:rsidR="009C7CD1" w:rsidRPr="00643523" w:rsidRDefault="009C7CD1" w:rsidP="009C7CD1">
            <w:pPr>
              <w:pStyle w:val="00TABLETEXT"/>
            </w:pPr>
            <w:r w:rsidRPr="00643523">
              <w:t xml:space="preserve"> Ответственный за документ </w:t>
            </w:r>
            <w:r>
              <w:br/>
            </w:r>
            <w:r>
              <w:rPr>
                <w:rStyle w:val="02EnglishTABLETextChar"/>
              </w:rPr>
              <w:t>(</w:t>
            </w:r>
            <w:r w:rsidRPr="0000407D">
              <w:rPr>
                <w:rStyle w:val="02EnglishTABLETextChar"/>
              </w:rPr>
              <w:t>Responsible for the document</w:t>
            </w:r>
            <w:r>
              <w:rPr>
                <w:rStyle w:val="02EnglishTABLETextChar"/>
              </w:rPr>
              <w:t>)</w:t>
            </w:r>
          </w:p>
        </w:tc>
        <w:tc>
          <w:tcPr>
            <w:tcW w:w="897" w:type="pct"/>
            <w:shd w:val="clear" w:color="auto" w:fill="auto"/>
          </w:tcPr>
          <w:p w14:paraId="0BD34B30" w14:textId="1A1515CA" w:rsidR="009C7CD1" w:rsidRPr="0000407D" w:rsidRDefault="009C7CD1" w:rsidP="009C7CD1">
            <w:pPr>
              <w:pStyle w:val="00TABLETEXT"/>
              <w:rPr>
                <w:lang w:val="en-GB"/>
              </w:rPr>
            </w:pPr>
            <w:r>
              <w:t xml:space="preserve"> </w:t>
            </w:r>
            <w:r>
              <w:rPr>
                <w:rStyle w:val="02EnglishTABLETextChar"/>
              </w:rPr>
              <w:t>Н/П (N/A)</w:t>
            </w:r>
          </w:p>
        </w:tc>
      </w:tr>
      <w:tr w:rsidR="009C7CD1" w:rsidRPr="005A2BA8" w14:paraId="139F6E3A" w14:textId="77777777" w:rsidTr="009C7CD1">
        <w:trPr>
          <w:cantSplit/>
          <w:trHeight w:val="476"/>
        </w:trPr>
        <w:tc>
          <w:tcPr>
            <w:tcW w:w="546" w:type="pct"/>
            <w:shd w:val="clear" w:color="auto" w:fill="auto"/>
          </w:tcPr>
          <w:p w14:paraId="23C57FD1" w14:textId="77777777" w:rsidR="009C7CD1" w:rsidRPr="002C598A" w:rsidRDefault="009C7CD1" w:rsidP="009C7CD1">
            <w:pPr>
              <w:pStyle w:val="00TABLETEXT"/>
              <w:numPr>
                <w:ilvl w:val="0"/>
                <w:numId w:val="8"/>
              </w:numPr>
              <w:rPr>
                <w:b/>
                <w:iCs/>
                <w:snapToGrid w:val="0"/>
                <w:lang w:val="en-GB"/>
              </w:rPr>
            </w:pPr>
          </w:p>
        </w:tc>
        <w:tc>
          <w:tcPr>
            <w:tcW w:w="649" w:type="pct"/>
            <w:shd w:val="clear" w:color="auto" w:fill="auto"/>
          </w:tcPr>
          <w:p w14:paraId="6AC53BBB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9C7CD1">
              <w:rPr>
                <w:lang w:val="ru-RU"/>
              </w:rPr>
              <w:t xml:space="preserve"> . Процесс по документу Заявка на расходование ДС </w:t>
            </w:r>
            <w:r w:rsidRPr="009C7CD1">
              <w:rPr>
                <w:lang w:val="ru-RU"/>
              </w:rPr>
              <w:br/>
            </w:r>
            <w:r w:rsidRPr="0000407D">
              <w:rPr>
                <w:rStyle w:val="02EnglishTABLETextChar"/>
              </w:rPr>
              <w:t xml:space="preserve">( . </w:t>
            </w:r>
            <w:r w:rsidRPr="009C7CD1">
              <w:rPr>
                <w:rStyle w:val="02EnglishTABLETextChar"/>
                <w:lang w:val="en-GB"/>
              </w:rPr>
              <w:t>The process of the document Application for the expenditure of DS )</w:t>
            </w:r>
          </w:p>
        </w:tc>
        <w:tc>
          <w:tcPr>
            <w:tcW w:w="938" w:type="pct"/>
            <w:shd w:val="clear" w:color="auto" w:fill="auto"/>
          </w:tcPr>
          <w:p w14:paraId="2B9167BA" w14:textId="77777777" w:rsidR="009C7CD1" w:rsidRPr="009C7CD1" w:rsidRDefault="009C7CD1" w:rsidP="009C7CD1">
            <w:pPr>
              <w:pStyle w:val="00TABLETEXT"/>
              <w:rPr>
                <w:lang w:val="ru-RU"/>
              </w:rPr>
            </w:pPr>
            <w:r w:rsidRPr="00C21A7C">
              <w:t xml:space="preserve"> </w:t>
            </w:r>
            <w:r w:rsidRPr="009C7CD1">
              <w:rPr>
                <w:lang w:val="ru-RU"/>
              </w:rPr>
              <w:t xml:space="preserve">60. Направить документ на согласование </w:t>
            </w:r>
            <w:r w:rsidRPr="009C7CD1">
              <w:rPr>
                <w:lang w:val="ru-RU"/>
              </w:rPr>
              <w:br/>
            </w:r>
            <w:r w:rsidRPr="00FA281F">
              <w:rPr>
                <w:rStyle w:val="02EnglishTABLETextChar"/>
              </w:rPr>
              <w:t>( 60. Send the document for approval )</w:t>
            </w:r>
          </w:p>
        </w:tc>
        <w:tc>
          <w:tcPr>
            <w:tcW w:w="1258" w:type="pct"/>
            <w:shd w:val="clear" w:color="auto" w:fill="auto"/>
          </w:tcPr>
          <w:p w14:paraId="0445088A" w14:textId="0FB40997" w:rsidR="009C7CD1" w:rsidRPr="00643523" w:rsidRDefault="009C7CD1" w:rsidP="009C7CD1">
            <w:pPr>
              <w:pStyle w:val="00TABLETEXT"/>
            </w:pPr>
            <w:r w:rsidRPr="00097223">
              <w:t xml:space="preserve">Система должна позволять </w:t>
            </w:r>
            <w:r w:rsidRPr="00643523">
              <w:t>направить заявку на согласование</w:t>
            </w:r>
            <w:r>
              <w:br/>
            </w:r>
            <w:r w:rsidRPr="00743A0E">
              <w:rPr>
                <w:rStyle w:val="02EnglishTABLETextChar"/>
                <w:lang w:val="en-GB"/>
              </w:rPr>
              <w:t>(</w:t>
            </w:r>
            <w:r w:rsidRPr="0000407D">
              <w:rPr>
                <w:rStyle w:val="02EnglishTABLETextChar"/>
                <w:lang w:val="en-GB"/>
              </w:rPr>
              <w:t>The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system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shall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be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able</w:t>
            </w:r>
            <w:r w:rsidRPr="00743A0E">
              <w:rPr>
                <w:rStyle w:val="02EnglishTABLETextChar"/>
                <w:lang w:val="en-GB"/>
              </w:rPr>
              <w:t xml:space="preserve"> to</w:t>
            </w:r>
            <w:r>
              <w:rPr>
                <w:rStyle w:val="02EnglishTABLETextChar"/>
                <w:lang w:val="en-GB"/>
              </w:rPr>
              <w:t xml:space="preserve"> </w:t>
            </w:r>
            <w:r w:rsidRPr="00743A0E">
              <w:rPr>
                <w:rStyle w:val="02EnglishTABLETextChar"/>
                <w:lang w:val="en-GB"/>
              </w:rPr>
              <w:t>send an application for approval)</w:t>
            </w:r>
          </w:p>
        </w:tc>
        <w:tc>
          <w:tcPr>
            <w:tcW w:w="712" w:type="pct"/>
            <w:shd w:val="clear" w:color="auto" w:fill="auto"/>
          </w:tcPr>
          <w:p w14:paraId="676551EC" w14:textId="2C167BAA" w:rsidR="009C7CD1" w:rsidRPr="00643523" w:rsidRDefault="009C7CD1" w:rsidP="009C7CD1">
            <w:pPr>
              <w:pStyle w:val="00TABLETEXT"/>
            </w:pPr>
            <w:r w:rsidRPr="00643523">
              <w:t xml:space="preserve"> Ответственный за документ </w:t>
            </w:r>
            <w:r>
              <w:br/>
            </w:r>
            <w:r>
              <w:rPr>
                <w:rStyle w:val="02EnglishTABLETextChar"/>
              </w:rPr>
              <w:t>(</w:t>
            </w:r>
            <w:r w:rsidRPr="0000407D">
              <w:rPr>
                <w:rStyle w:val="02EnglishTABLETextChar"/>
              </w:rPr>
              <w:t>Responsible for the document</w:t>
            </w:r>
            <w:r>
              <w:rPr>
                <w:rStyle w:val="02EnglishTABLETextChar"/>
              </w:rPr>
              <w:t>)</w:t>
            </w:r>
          </w:p>
        </w:tc>
        <w:tc>
          <w:tcPr>
            <w:tcW w:w="897" w:type="pct"/>
            <w:shd w:val="clear" w:color="auto" w:fill="auto"/>
          </w:tcPr>
          <w:p w14:paraId="3504C8FD" w14:textId="2098BEA2" w:rsidR="009C7CD1" w:rsidRPr="0000407D" w:rsidRDefault="009C7CD1" w:rsidP="009C7CD1">
            <w:pPr>
              <w:pStyle w:val="00TABLETEXT"/>
              <w:rPr>
                <w:lang w:val="en-GB"/>
              </w:rPr>
            </w:pPr>
            <w:r>
              <w:t xml:space="preserve"> </w:t>
            </w:r>
            <w:r>
              <w:rPr>
                <w:rStyle w:val="02EnglishTABLETextChar"/>
              </w:rPr>
              <w:t>Н/П (N/A)</w:t>
            </w:r>
          </w:p>
        </w:tc>
      </w:tr>
      <w:tr w:rsidR="009C7CD1" w:rsidRPr="005A2BA8" w14:paraId="77071AA5" w14:textId="77777777" w:rsidTr="009C7CD1">
        <w:trPr>
          <w:cantSplit/>
          <w:trHeight w:val="476"/>
        </w:trPr>
        <w:tc>
          <w:tcPr>
            <w:tcW w:w="546" w:type="pct"/>
            <w:shd w:val="clear" w:color="auto" w:fill="auto"/>
          </w:tcPr>
          <w:p w14:paraId="66545227" w14:textId="77777777" w:rsidR="009C7CD1" w:rsidRPr="002C598A" w:rsidRDefault="009C7CD1" w:rsidP="009C7CD1">
            <w:pPr>
              <w:pStyle w:val="00TABLETEXT"/>
              <w:numPr>
                <w:ilvl w:val="0"/>
                <w:numId w:val="8"/>
              </w:numPr>
              <w:rPr>
                <w:b/>
                <w:iCs/>
                <w:snapToGrid w:val="0"/>
                <w:lang w:val="en-GB"/>
              </w:rPr>
            </w:pPr>
          </w:p>
        </w:tc>
        <w:tc>
          <w:tcPr>
            <w:tcW w:w="649" w:type="pct"/>
            <w:shd w:val="clear" w:color="auto" w:fill="auto"/>
          </w:tcPr>
          <w:p w14:paraId="4BE08D04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9C7CD1">
              <w:rPr>
                <w:lang w:val="ru-RU"/>
              </w:rPr>
              <w:t xml:space="preserve"> . Процесс по документу Заявка на расходование ДС </w:t>
            </w:r>
            <w:r w:rsidRPr="009C7CD1">
              <w:rPr>
                <w:lang w:val="ru-RU"/>
              </w:rPr>
              <w:br/>
            </w:r>
            <w:r w:rsidRPr="0000407D">
              <w:rPr>
                <w:rStyle w:val="02EnglishTABLETextChar"/>
              </w:rPr>
              <w:t xml:space="preserve">( . </w:t>
            </w:r>
            <w:r w:rsidRPr="009C7CD1">
              <w:rPr>
                <w:rStyle w:val="02EnglishTABLETextChar"/>
                <w:lang w:val="en-GB"/>
              </w:rPr>
              <w:t>The process of the document Application for the expenditure of DS )</w:t>
            </w:r>
          </w:p>
        </w:tc>
        <w:tc>
          <w:tcPr>
            <w:tcW w:w="938" w:type="pct"/>
            <w:shd w:val="clear" w:color="auto" w:fill="auto"/>
          </w:tcPr>
          <w:p w14:paraId="008EAD0C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C21A7C">
              <w:t xml:space="preserve"> 61. Согласование заявки </w:t>
            </w:r>
            <w:r>
              <w:br/>
            </w:r>
            <w:proofErr w:type="gramStart"/>
            <w:r w:rsidRPr="009C7CD1">
              <w:rPr>
                <w:rStyle w:val="02EnglishTABLETextChar"/>
                <w:lang w:val="en-GB"/>
              </w:rPr>
              <w:t>( 61</w:t>
            </w:r>
            <w:proofErr w:type="gramEnd"/>
            <w:r w:rsidRPr="009C7CD1">
              <w:rPr>
                <w:rStyle w:val="02EnglishTABLETextChar"/>
                <w:lang w:val="en-GB"/>
              </w:rPr>
              <w:t>. Approval of the application )</w:t>
            </w:r>
          </w:p>
        </w:tc>
        <w:tc>
          <w:tcPr>
            <w:tcW w:w="1258" w:type="pct"/>
            <w:shd w:val="clear" w:color="auto" w:fill="auto"/>
          </w:tcPr>
          <w:p w14:paraId="7C91499F" w14:textId="130B25DD" w:rsidR="009C7CD1" w:rsidRPr="00643523" w:rsidRDefault="009C7CD1" w:rsidP="009C7CD1">
            <w:pPr>
              <w:pStyle w:val="00TABLETEXT"/>
            </w:pPr>
            <w:r w:rsidRPr="00097223">
              <w:t xml:space="preserve">Система должна позволять </w:t>
            </w:r>
            <w:r w:rsidRPr="00643523">
              <w:t>присвоить статусы "Согласовано"/"Не согласовано" заявку на расходование ДС</w:t>
            </w:r>
            <w:r>
              <w:br/>
            </w:r>
            <w:r w:rsidRPr="00743A0E">
              <w:rPr>
                <w:rStyle w:val="02EnglishTABLETextChar"/>
                <w:lang w:val="en-GB"/>
              </w:rPr>
              <w:t>(</w:t>
            </w:r>
            <w:r w:rsidRPr="0000407D">
              <w:rPr>
                <w:rStyle w:val="02EnglishTABLETextChar"/>
                <w:lang w:val="en-GB"/>
              </w:rPr>
              <w:t>The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system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shall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be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able</w:t>
            </w:r>
            <w:r w:rsidRPr="00743A0E">
              <w:rPr>
                <w:rStyle w:val="02EnglishTABLETextChar"/>
                <w:lang w:val="en-GB"/>
              </w:rPr>
              <w:t xml:space="preserve"> to</w:t>
            </w:r>
            <w:r>
              <w:rPr>
                <w:rStyle w:val="02EnglishTABLETextChar"/>
                <w:lang w:val="en-GB"/>
              </w:rPr>
              <w:t xml:space="preserve"> </w:t>
            </w:r>
            <w:r w:rsidRPr="00743A0E">
              <w:rPr>
                <w:rStyle w:val="02EnglishTABLETextChar"/>
                <w:lang w:val="en-GB"/>
              </w:rPr>
              <w:t>assign the statuses "Agreed"/"Not agreed" application for the expenditure of DS)</w:t>
            </w:r>
          </w:p>
        </w:tc>
        <w:tc>
          <w:tcPr>
            <w:tcW w:w="712" w:type="pct"/>
            <w:shd w:val="clear" w:color="auto" w:fill="auto"/>
          </w:tcPr>
          <w:p w14:paraId="6CC255AA" w14:textId="113680E5" w:rsidR="009C7CD1" w:rsidRPr="00643523" w:rsidRDefault="009C7CD1" w:rsidP="009C7CD1">
            <w:pPr>
              <w:pStyle w:val="00TABLETEXT"/>
            </w:pPr>
            <w:r w:rsidRPr="00643523">
              <w:t xml:space="preserve"> Ответственный за документ </w:t>
            </w:r>
            <w:r>
              <w:br/>
            </w:r>
            <w:r>
              <w:rPr>
                <w:rStyle w:val="02EnglishTABLETextChar"/>
              </w:rPr>
              <w:t>(</w:t>
            </w:r>
            <w:r w:rsidRPr="0000407D">
              <w:rPr>
                <w:rStyle w:val="02EnglishTABLETextChar"/>
              </w:rPr>
              <w:t>Responsible for the document</w:t>
            </w:r>
            <w:r>
              <w:rPr>
                <w:rStyle w:val="02EnglishTABLETextChar"/>
              </w:rPr>
              <w:t>)</w:t>
            </w:r>
          </w:p>
        </w:tc>
        <w:tc>
          <w:tcPr>
            <w:tcW w:w="897" w:type="pct"/>
            <w:shd w:val="clear" w:color="auto" w:fill="auto"/>
          </w:tcPr>
          <w:p w14:paraId="765D5EB4" w14:textId="3600A716" w:rsidR="009C7CD1" w:rsidRPr="0000407D" w:rsidRDefault="009C7CD1" w:rsidP="009C7CD1">
            <w:pPr>
              <w:pStyle w:val="00TABLETEXT"/>
              <w:rPr>
                <w:lang w:val="en-GB"/>
              </w:rPr>
            </w:pPr>
            <w:r>
              <w:t xml:space="preserve"> </w:t>
            </w:r>
            <w:r>
              <w:rPr>
                <w:rStyle w:val="02EnglishTABLETextChar"/>
              </w:rPr>
              <w:t>Н/П (N/A)</w:t>
            </w:r>
          </w:p>
        </w:tc>
      </w:tr>
      <w:tr w:rsidR="009C7CD1" w:rsidRPr="005A2BA8" w14:paraId="4BFC84E7" w14:textId="77777777" w:rsidTr="009C7CD1">
        <w:trPr>
          <w:cantSplit/>
          <w:trHeight w:val="476"/>
        </w:trPr>
        <w:tc>
          <w:tcPr>
            <w:tcW w:w="546" w:type="pct"/>
            <w:shd w:val="clear" w:color="auto" w:fill="auto"/>
          </w:tcPr>
          <w:p w14:paraId="66962480" w14:textId="77777777" w:rsidR="009C7CD1" w:rsidRPr="002C598A" w:rsidRDefault="009C7CD1" w:rsidP="009C7CD1">
            <w:pPr>
              <w:pStyle w:val="00TABLETEXT"/>
              <w:numPr>
                <w:ilvl w:val="0"/>
                <w:numId w:val="8"/>
              </w:numPr>
              <w:rPr>
                <w:b/>
                <w:iCs/>
                <w:snapToGrid w:val="0"/>
                <w:lang w:val="en-GB"/>
              </w:rPr>
            </w:pPr>
          </w:p>
        </w:tc>
        <w:tc>
          <w:tcPr>
            <w:tcW w:w="649" w:type="pct"/>
            <w:shd w:val="clear" w:color="auto" w:fill="auto"/>
          </w:tcPr>
          <w:p w14:paraId="29032662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9C7CD1">
              <w:rPr>
                <w:lang w:val="ru-RU"/>
              </w:rPr>
              <w:t xml:space="preserve"> . Процесс по документу Заявка на расходование ДС </w:t>
            </w:r>
            <w:r w:rsidRPr="009C7CD1">
              <w:rPr>
                <w:lang w:val="ru-RU"/>
              </w:rPr>
              <w:br/>
            </w:r>
            <w:r w:rsidRPr="0000407D">
              <w:rPr>
                <w:rStyle w:val="02EnglishTABLETextChar"/>
              </w:rPr>
              <w:t xml:space="preserve">( . </w:t>
            </w:r>
            <w:r w:rsidRPr="009C7CD1">
              <w:rPr>
                <w:rStyle w:val="02EnglishTABLETextChar"/>
                <w:lang w:val="en-GB"/>
              </w:rPr>
              <w:t>The process of the document Application for the expenditure of DS )</w:t>
            </w:r>
          </w:p>
        </w:tc>
        <w:tc>
          <w:tcPr>
            <w:tcW w:w="938" w:type="pct"/>
            <w:shd w:val="clear" w:color="auto" w:fill="auto"/>
          </w:tcPr>
          <w:p w14:paraId="78E435F2" w14:textId="77777777" w:rsidR="009C7CD1" w:rsidRPr="0000407D" w:rsidRDefault="009C7CD1" w:rsidP="009C7CD1">
            <w:pPr>
              <w:pStyle w:val="00TABLETEXT"/>
              <w:rPr>
                <w:lang w:val="en-GB"/>
              </w:rPr>
            </w:pPr>
            <w:r w:rsidRPr="00C21A7C">
              <w:t xml:space="preserve"> </w:t>
            </w:r>
            <w:r w:rsidRPr="009C7CD1">
              <w:rPr>
                <w:lang w:val="ru-RU"/>
              </w:rPr>
              <w:t xml:space="preserve">63. Подписать заявку на расходования ДС </w:t>
            </w:r>
            <w:r w:rsidRPr="009C7CD1">
              <w:rPr>
                <w:lang w:val="ru-RU"/>
              </w:rPr>
              <w:br/>
            </w:r>
            <w:r w:rsidRPr="00FA281F">
              <w:rPr>
                <w:rStyle w:val="02EnglishTABLETextChar"/>
              </w:rPr>
              <w:t xml:space="preserve">( 63. </w:t>
            </w:r>
            <w:r w:rsidRPr="009C7CD1">
              <w:rPr>
                <w:rStyle w:val="02EnglishTABLETextChar"/>
                <w:lang w:val="en-GB"/>
              </w:rPr>
              <w:t>Sign the application for the expenditure of DS )</w:t>
            </w:r>
          </w:p>
        </w:tc>
        <w:tc>
          <w:tcPr>
            <w:tcW w:w="1258" w:type="pct"/>
            <w:shd w:val="clear" w:color="auto" w:fill="auto"/>
          </w:tcPr>
          <w:p w14:paraId="65F67588" w14:textId="50B248E9" w:rsidR="009C7CD1" w:rsidRPr="00643523" w:rsidRDefault="009C7CD1" w:rsidP="009C7CD1">
            <w:pPr>
              <w:pStyle w:val="00TABLETEXT"/>
            </w:pPr>
            <w:r w:rsidRPr="00097223">
              <w:t xml:space="preserve">Система должна позволять </w:t>
            </w:r>
            <w:r w:rsidRPr="00643523">
              <w:t>распечатать заявку, для подписания документа</w:t>
            </w:r>
            <w:r>
              <w:br/>
            </w:r>
            <w:r w:rsidRPr="00743A0E">
              <w:rPr>
                <w:rStyle w:val="02EnglishTABLETextChar"/>
                <w:lang w:val="en-GB"/>
              </w:rPr>
              <w:t>(</w:t>
            </w:r>
            <w:r w:rsidRPr="0000407D">
              <w:rPr>
                <w:rStyle w:val="02EnglishTABLETextChar"/>
                <w:lang w:val="en-GB"/>
              </w:rPr>
              <w:t>The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system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shall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be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able</w:t>
            </w:r>
            <w:r w:rsidRPr="00743A0E">
              <w:rPr>
                <w:rStyle w:val="02EnglishTABLETextChar"/>
                <w:lang w:val="en-GB"/>
              </w:rPr>
              <w:t xml:space="preserve"> to</w:t>
            </w:r>
            <w:r>
              <w:rPr>
                <w:rStyle w:val="02EnglishTABLETextChar"/>
                <w:lang w:val="en-GB"/>
              </w:rPr>
              <w:t xml:space="preserve"> </w:t>
            </w:r>
            <w:r w:rsidRPr="00743A0E">
              <w:rPr>
                <w:rStyle w:val="02EnglishTABLETextChar"/>
                <w:lang w:val="en-GB"/>
              </w:rPr>
              <w:t>print the application to sign the document)</w:t>
            </w:r>
          </w:p>
        </w:tc>
        <w:tc>
          <w:tcPr>
            <w:tcW w:w="712" w:type="pct"/>
            <w:shd w:val="clear" w:color="auto" w:fill="auto"/>
          </w:tcPr>
          <w:p w14:paraId="3B07BC8C" w14:textId="48DEBE40" w:rsidR="009C7CD1" w:rsidRPr="00643523" w:rsidRDefault="009C7CD1" w:rsidP="009C7CD1">
            <w:pPr>
              <w:pStyle w:val="00TABLETEXT"/>
            </w:pPr>
            <w:r w:rsidRPr="00643523">
              <w:t xml:space="preserve"> секретариат </w:t>
            </w:r>
            <w:r>
              <w:br/>
            </w:r>
            <w:r>
              <w:rPr>
                <w:rStyle w:val="02EnglishTABLETextChar"/>
              </w:rPr>
              <w:t>(</w:t>
            </w:r>
            <w:r w:rsidRPr="0000407D">
              <w:rPr>
                <w:rStyle w:val="02EnglishTABLETextChar"/>
              </w:rPr>
              <w:t>The secretariat</w:t>
            </w:r>
            <w:r>
              <w:rPr>
                <w:rStyle w:val="02EnglishTABLETextChar"/>
              </w:rPr>
              <w:t>)</w:t>
            </w:r>
          </w:p>
        </w:tc>
        <w:tc>
          <w:tcPr>
            <w:tcW w:w="897" w:type="pct"/>
            <w:shd w:val="clear" w:color="auto" w:fill="auto"/>
          </w:tcPr>
          <w:p w14:paraId="32D90E0B" w14:textId="30661334" w:rsidR="009C7CD1" w:rsidRPr="0000407D" w:rsidRDefault="009C7CD1" w:rsidP="009C7CD1">
            <w:pPr>
              <w:pStyle w:val="00TABLETEXT"/>
              <w:rPr>
                <w:lang w:val="en-GB"/>
              </w:rPr>
            </w:pPr>
            <w:r>
              <w:t xml:space="preserve"> </w:t>
            </w:r>
            <w:r>
              <w:rPr>
                <w:rStyle w:val="02EnglishTABLETextChar"/>
              </w:rPr>
              <w:t>Н/П (N/A)</w:t>
            </w:r>
          </w:p>
        </w:tc>
      </w:tr>
    </w:tbl>
    <w:p w14:paraId="7C7C8B9E" w14:textId="1D918EC4" w:rsidR="0014532A" w:rsidRPr="00C21A7C" w:rsidRDefault="0014532A" w:rsidP="00AD7016">
      <w:pPr>
        <w:pStyle w:val="03FILLING"/>
        <w:jc w:val="center"/>
      </w:pPr>
      <w:bookmarkStart w:id="4" w:name="_Ref152699744"/>
      <w:bookmarkStart w:id="5" w:name="_Ref152699741"/>
      <w:r w:rsidRPr="0014532A">
        <w:t xml:space="preserve">Табл. </w:t>
      </w:r>
      <w:r w:rsidRPr="0014532A">
        <w:fldChar w:fldCharType="begin"/>
      </w:r>
      <w:r w:rsidRPr="0014532A">
        <w:instrText xml:space="preserve"> SEQ Table \* ARABIC </w:instrText>
      </w:r>
      <w:r w:rsidRPr="0014532A">
        <w:fldChar w:fldCharType="separate"/>
      </w:r>
      <w:r w:rsidRPr="0014532A">
        <w:t>1</w:t>
      </w:r>
      <w:r w:rsidRPr="0014532A">
        <w:fldChar w:fldCharType="end"/>
      </w:r>
      <w:bookmarkEnd w:id="4"/>
      <w:r w:rsidRPr="0014532A">
        <w:t xml:space="preserve">. </w:t>
      </w:r>
      <w:bookmarkStart w:id="6" w:name="_Ref152699748"/>
      <w:r w:rsidRPr="00743A0E">
        <w:rPr>
          <w:lang w:val="ru-RU"/>
        </w:rPr>
        <w:t>Требования</w:t>
      </w:r>
      <w:r w:rsidRPr="00C21A7C">
        <w:t xml:space="preserve"> </w:t>
      </w:r>
      <w:r w:rsidRPr="00743A0E">
        <w:rPr>
          <w:lang w:val="ru-RU"/>
        </w:rPr>
        <w:t>к</w:t>
      </w:r>
      <w:r w:rsidRPr="00C21A7C">
        <w:t xml:space="preserve"> </w:t>
      </w:r>
      <w:r w:rsidRPr="00743A0E">
        <w:rPr>
          <w:lang w:val="ru-RU"/>
        </w:rPr>
        <w:t>модулю</w:t>
      </w:r>
      <w:r w:rsidRPr="00C21A7C">
        <w:t xml:space="preserve"> </w:t>
      </w:r>
      <w:r w:rsidR="00743A0E">
        <w:rPr>
          <w:color w:val="FF0000"/>
          <w:lang w:val="en-GB"/>
        </w:rPr>
        <w:t xml:space="preserve"> </w:t>
      </w:r>
      <w:r w:rsidRPr="00C21A7C">
        <w:t>(</w:t>
      </w:r>
      <w:r w:rsidRPr="0014532A">
        <w:t>Table</w:t>
      </w:r>
      <w:r w:rsidRPr="00C21A7C">
        <w:t xml:space="preserve"> </w:t>
      </w:r>
      <w:r w:rsidRPr="00C21A7C">
        <w:rPr>
          <w:highlight w:val="yellow"/>
        </w:rPr>
        <w:t>1</w:t>
      </w:r>
      <w:r w:rsidRPr="00C21A7C">
        <w:t xml:space="preserve"> </w:t>
      </w:r>
      <w:r w:rsidRPr="0014532A">
        <w:t>Requirements</w:t>
      </w:r>
      <w:r w:rsidRPr="00C21A7C">
        <w:t xml:space="preserve"> </w:t>
      </w:r>
      <w:r w:rsidRPr="0014532A">
        <w:t>for</w:t>
      </w:r>
      <w:r w:rsidRPr="00C21A7C">
        <w:t xml:space="preserve"> </w:t>
      </w:r>
      <w:bookmarkEnd w:id="5"/>
      <w:bookmarkEnd w:id="6"/>
    </w:p>
    <w:p w14:paraId="0941F363" w14:textId="292145B9" w:rsidR="00D01C35" w:rsidRPr="0095427E" w:rsidRDefault="00D01C35" w:rsidP="00D01C35">
      <w:pPr>
        <w:pStyle w:val="04Standard"/>
        <w:rPr>
          <w:lang w:val="en-GB"/>
        </w:rPr>
      </w:pPr>
      <w:r w:rsidRPr="0095427E">
        <w:rPr>
          <w:lang w:val="en-GB"/>
        </w:rPr>
        <w:t xml:space="preserve">* - </w:t>
      </w:r>
      <w:r w:rsidRPr="0095427E">
        <w:rPr>
          <w:lang w:val="ru-RU"/>
        </w:rPr>
        <w:t>номер</w:t>
      </w:r>
      <w:r w:rsidRPr="0095427E">
        <w:rPr>
          <w:lang w:val="en-GB"/>
        </w:rPr>
        <w:t xml:space="preserve"> </w:t>
      </w:r>
      <w:r w:rsidRPr="0095427E">
        <w:rPr>
          <w:lang w:val="ru-RU"/>
        </w:rPr>
        <w:t>шага</w:t>
      </w:r>
      <w:r w:rsidRPr="0095427E">
        <w:rPr>
          <w:lang w:val="en-GB"/>
        </w:rPr>
        <w:t xml:space="preserve"> </w:t>
      </w:r>
      <w:r w:rsidRPr="0095427E">
        <w:rPr>
          <w:lang w:val="ru-RU"/>
        </w:rPr>
        <w:t>из</w:t>
      </w:r>
      <w:r w:rsidRPr="0095427E">
        <w:rPr>
          <w:lang w:val="en-GB"/>
        </w:rPr>
        <w:t xml:space="preserve"> </w:t>
      </w:r>
      <w:r w:rsidRPr="0095427E">
        <w:t>BPMN</w:t>
      </w:r>
      <w:r w:rsidRPr="0095427E">
        <w:rPr>
          <w:lang w:val="en-GB"/>
        </w:rPr>
        <w:t xml:space="preserve"> 2.0 </w:t>
      </w:r>
      <w:r w:rsidRPr="0095427E">
        <w:rPr>
          <w:lang w:val="ru-RU"/>
        </w:rPr>
        <w:t>схемы</w:t>
      </w:r>
      <w:r w:rsidRPr="0095427E">
        <w:t xml:space="preserve"> </w:t>
      </w:r>
      <w:r w:rsidRPr="0095427E">
        <w:rPr>
          <w:rStyle w:val="01EnglishTextChar"/>
          <w:lang w:val="en-GB"/>
        </w:rPr>
        <w:t>(</w:t>
      </w:r>
      <w:r w:rsidRPr="00D01C35">
        <w:rPr>
          <w:rStyle w:val="01EnglishTextChar"/>
          <w:lang w:val="en-GB"/>
        </w:rPr>
        <w:t>ID</w:t>
      </w:r>
      <w:r w:rsidRPr="0095427E">
        <w:rPr>
          <w:rStyle w:val="01EnglishTextChar"/>
          <w:lang w:val="en-GB"/>
        </w:rPr>
        <w:t xml:space="preserve"> </w:t>
      </w:r>
      <w:r w:rsidRPr="00D01C35">
        <w:rPr>
          <w:rStyle w:val="01EnglishTextChar"/>
          <w:lang w:val="en-GB"/>
        </w:rPr>
        <w:t>step</w:t>
      </w:r>
      <w:r w:rsidRPr="0095427E">
        <w:rPr>
          <w:rStyle w:val="01EnglishTextChar"/>
          <w:lang w:val="en-GB"/>
        </w:rPr>
        <w:t xml:space="preserve"> (</w:t>
      </w:r>
      <w:r w:rsidRPr="00D01C35">
        <w:rPr>
          <w:rStyle w:val="01EnglishTextChar"/>
          <w:lang w:val="en-GB"/>
        </w:rPr>
        <w:t>function</w:t>
      </w:r>
      <w:r w:rsidRPr="0095427E">
        <w:rPr>
          <w:rStyle w:val="01EnglishTextChar"/>
          <w:lang w:val="en-GB"/>
        </w:rPr>
        <w:t xml:space="preserve"> </w:t>
      </w:r>
      <w:r w:rsidRPr="00D01C35">
        <w:rPr>
          <w:rStyle w:val="01EnglishTextChar"/>
          <w:lang w:val="en-GB"/>
        </w:rPr>
        <w:t>block</w:t>
      </w:r>
      <w:r w:rsidRPr="0095427E">
        <w:rPr>
          <w:rStyle w:val="01EnglishTextChar"/>
          <w:lang w:val="en-GB"/>
        </w:rPr>
        <w:t xml:space="preserve">) </w:t>
      </w:r>
      <w:r w:rsidRPr="00D01C35">
        <w:rPr>
          <w:rStyle w:val="01EnglishTextChar"/>
          <w:lang w:val="en-GB"/>
        </w:rPr>
        <w:t>from</w:t>
      </w:r>
      <w:r w:rsidRPr="0095427E">
        <w:rPr>
          <w:rStyle w:val="01EnglishTextChar"/>
          <w:lang w:val="en-GB"/>
        </w:rPr>
        <w:t xml:space="preserve"> </w:t>
      </w:r>
      <w:r w:rsidRPr="00D01C35">
        <w:rPr>
          <w:rStyle w:val="01EnglishTextChar"/>
          <w:lang w:val="en-GB"/>
        </w:rPr>
        <w:t>BPMN</w:t>
      </w:r>
      <w:r w:rsidRPr="0095427E">
        <w:rPr>
          <w:rStyle w:val="01EnglishTextChar"/>
          <w:lang w:val="en-GB"/>
        </w:rPr>
        <w:t xml:space="preserve"> 2.0 </w:t>
      </w:r>
      <w:r w:rsidRPr="00D01C35">
        <w:rPr>
          <w:rStyle w:val="01EnglishTextChar"/>
          <w:lang w:val="en-GB"/>
        </w:rPr>
        <w:t>diagram</w:t>
      </w:r>
      <w:r w:rsidRPr="0095427E">
        <w:rPr>
          <w:rStyle w:val="01EnglishTextChar"/>
          <w:lang w:val="en-GB"/>
        </w:rPr>
        <w:t>)</w:t>
      </w:r>
    </w:p>
    <w:p w14:paraId="4E19DB34" w14:textId="3C2C4438" w:rsidR="004B0ECB" w:rsidRPr="00CA5DDD" w:rsidRDefault="004B0ECB" w:rsidP="00D01C35">
      <w:pPr>
        <w:pStyle w:val="04Standard"/>
        <w:rPr>
          <w:lang w:val="en-GB"/>
        </w:rPr>
      </w:pPr>
    </w:p>
    <w:sectPr w:rsidR="004B0ECB" w:rsidRPr="00CA5DDD" w:rsidSect="009848CC">
      <w:headerReference w:type="default" r:id="rId10"/>
      <w:footerReference w:type="defaul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8601D" w14:textId="77777777" w:rsidR="000E233C" w:rsidRDefault="000E233C">
      <w:r>
        <w:separator/>
      </w:r>
    </w:p>
  </w:endnote>
  <w:endnote w:type="continuationSeparator" w:id="0">
    <w:p w14:paraId="287756CE" w14:textId="77777777" w:rsidR="000E233C" w:rsidRDefault="000E233C">
      <w:r>
        <w:continuationSeparator/>
      </w:r>
    </w:p>
  </w:endnote>
  <w:endnote w:type="continuationNotice" w:id="1">
    <w:p w14:paraId="7FE84F45" w14:textId="77777777" w:rsidR="000E233C" w:rsidRDefault="000E233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19DB3B" w14:textId="77777777" w:rsidR="00376F2B" w:rsidRDefault="00376F2B" w:rsidP="00C84192">
    <w:pPr>
      <w:ind w:firstLine="0"/>
      <w:rPr>
        <w:i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19DB3D" w14:textId="77777777" w:rsidR="00376F2B" w:rsidRDefault="00376F2B">
    <w:pPr>
      <w:rPr>
        <w:i/>
        <w:sz w:val="16"/>
        <w:szCs w:val="16"/>
        <w:highlight w:val="green"/>
      </w:rPr>
    </w:pPr>
    <w:r>
      <w:rPr>
        <w:i/>
        <w:sz w:val="16"/>
        <w:szCs w:val="16"/>
      </w:rPr>
      <w:t>Онлайн-версия регламента:</w:t>
    </w:r>
    <w:r>
      <w:rPr>
        <w:i/>
        <w:sz w:val="16"/>
        <w:szCs w:val="16"/>
        <w:highlight w:val="gree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9EFEE8" w14:textId="77777777" w:rsidR="000E233C" w:rsidRDefault="000E233C">
      <w:r>
        <w:separator/>
      </w:r>
    </w:p>
  </w:footnote>
  <w:footnote w:type="continuationSeparator" w:id="0">
    <w:p w14:paraId="62D940A4" w14:textId="77777777" w:rsidR="000E233C" w:rsidRDefault="000E233C">
      <w:r>
        <w:continuationSeparator/>
      </w:r>
    </w:p>
  </w:footnote>
  <w:footnote w:type="continuationNotice" w:id="1">
    <w:p w14:paraId="4BAA5A83" w14:textId="77777777" w:rsidR="000E233C" w:rsidRDefault="000E233C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19DB39" w14:textId="05AF222B" w:rsidR="00376F2B" w:rsidRPr="00FA281F" w:rsidRDefault="00376F2B" w:rsidP="00FA281F">
    <w:pPr>
      <w:ind w:firstLine="0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F60D9"/>
    <w:multiLevelType w:val="multilevel"/>
    <w:tmpl w:val="C8C02654"/>
    <w:styleLink w:val="PARAGRAPHLIST"/>
    <w:lvl w:ilvl="0">
      <w:start w:val="1"/>
      <w:numFmt w:val="decimal"/>
      <w:pStyle w:val="H1"/>
      <w:lvlText w:val="%1"/>
      <w:lvlJc w:val="left"/>
      <w:pPr>
        <w:ind w:left="567" w:hanging="283"/>
      </w:pPr>
      <w:rPr>
        <w:rFonts w:ascii="Arial" w:hAnsi="Arial" w:hint="default"/>
        <w:b/>
        <w:i w:val="0"/>
        <w:vanish w:val="0"/>
        <w:sz w:val="28"/>
      </w:rPr>
    </w:lvl>
    <w:lvl w:ilvl="1">
      <w:start w:val="1"/>
      <w:numFmt w:val="decimal"/>
      <w:pStyle w:val="H2"/>
      <w:lvlText w:val="%1.%2"/>
      <w:lvlJc w:val="left"/>
      <w:pPr>
        <w:ind w:left="851" w:hanging="283"/>
      </w:pPr>
      <w:rPr>
        <w:rFonts w:ascii="Arial" w:hAnsi="Arial" w:hint="default"/>
        <w:b/>
        <w:i w:val="0"/>
        <w:sz w:val="26"/>
      </w:rPr>
    </w:lvl>
    <w:lvl w:ilvl="2">
      <w:start w:val="1"/>
      <w:numFmt w:val="decimal"/>
      <w:pStyle w:val="H3"/>
      <w:lvlText w:val="%1.%2.%3"/>
      <w:lvlJc w:val="left"/>
      <w:pPr>
        <w:ind w:left="1135" w:hanging="283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H4"/>
      <w:lvlText w:val="%1.%2.%3.%4"/>
      <w:lvlJc w:val="left"/>
      <w:pPr>
        <w:ind w:left="1419" w:hanging="283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lowerLetter"/>
      <w:lvlText w:val="(%5)"/>
      <w:lvlJc w:val="left"/>
      <w:pPr>
        <w:ind w:left="170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98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7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5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39" w:hanging="283"/>
      </w:pPr>
      <w:rPr>
        <w:rFonts w:hint="default"/>
      </w:rPr>
    </w:lvl>
  </w:abstractNum>
  <w:abstractNum w:abstractNumId="1" w15:restartNumberingAfterBreak="0">
    <w:nsid w:val="0BAD2EAC"/>
    <w:multiLevelType w:val="multilevel"/>
    <w:tmpl w:val="7C9AC2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9673E8"/>
    <w:multiLevelType w:val="hybridMultilevel"/>
    <w:tmpl w:val="8D62645E"/>
    <w:lvl w:ilvl="0" w:tplc="0C7A1EC2">
      <w:start w:val="1"/>
      <w:numFmt w:val="decimal"/>
      <w:lvlText w:val="1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F3A06"/>
    <w:multiLevelType w:val="hybridMultilevel"/>
    <w:tmpl w:val="EF066928"/>
    <w:lvl w:ilvl="0" w:tplc="2E8E6A20">
      <w:start w:val="1"/>
      <w:numFmt w:val="decimal"/>
      <w:lvlText w:val="16.1.%1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90F15"/>
    <w:multiLevelType w:val="multilevel"/>
    <w:tmpl w:val="B66E34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EF15B1"/>
    <w:multiLevelType w:val="hybridMultilevel"/>
    <w:tmpl w:val="07C42FD8"/>
    <w:lvl w:ilvl="0" w:tplc="68D405CC">
      <w:start w:val="1"/>
      <w:numFmt w:val="decimal"/>
      <w:lvlText w:val="16.1.%1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17AF5"/>
    <w:multiLevelType w:val="hybridMultilevel"/>
    <w:tmpl w:val="97C28846"/>
    <w:lvl w:ilvl="0" w:tplc="0C7A1EC2">
      <w:start w:val="1"/>
      <w:numFmt w:val="decimal"/>
      <w:lvlText w:val="1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34668C"/>
    <w:multiLevelType w:val="hybridMultilevel"/>
    <w:tmpl w:val="84D2D730"/>
    <w:lvl w:ilvl="0" w:tplc="6D6A0FEE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  <w:lvlOverride w:ilvl="2">
      <w:lvl w:ilvl="2">
        <w:start w:val="1"/>
        <w:numFmt w:val="decimal"/>
        <w:pStyle w:val="H3"/>
        <w:lvlText w:val="%1.%2.%3"/>
        <w:lvlJc w:val="left"/>
        <w:pPr>
          <w:ind w:left="1080" w:hanging="360"/>
        </w:pPr>
        <w:rPr>
          <w:rFonts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attachedTemplate r:id="rId1"/>
  <w:linkStyl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ECB"/>
    <w:rsid w:val="0000407D"/>
    <w:rsid w:val="00047712"/>
    <w:rsid w:val="00064B34"/>
    <w:rsid w:val="000C1FB4"/>
    <w:rsid w:val="000E233C"/>
    <w:rsid w:val="000E31F2"/>
    <w:rsid w:val="000E46B2"/>
    <w:rsid w:val="0014532A"/>
    <w:rsid w:val="001555F2"/>
    <w:rsid w:val="002166F9"/>
    <w:rsid w:val="0023780F"/>
    <w:rsid w:val="00296D83"/>
    <w:rsid w:val="002D0A56"/>
    <w:rsid w:val="002D2217"/>
    <w:rsid w:val="002D3B66"/>
    <w:rsid w:val="002E71CA"/>
    <w:rsid w:val="002F2480"/>
    <w:rsid w:val="00323682"/>
    <w:rsid w:val="003511E3"/>
    <w:rsid w:val="00376F2B"/>
    <w:rsid w:val="0039455F"/>
    <w:rsid w:val="003B0090"/>
    <w:rsid w:val="0043175E"/>
    <w:rsid w:val="004600E7"/>
    <w:rsid w:val="004620AE"/>
    <w:rsid w:val="004659D4"/>
    <w:rsid w:val="0047140F"/>
    <w:rsid w:val="00472525"/>
    <w:rsid w:val="004B0ECB"/>
    <w:rsid w:val="004B4993"/>
    <w:rsid w:val="004F7394"/>
    <w:rsid w:val="005238F2"/>
    <w:rsid w:val="005A2BA8"/>
    <w:rsid w:val="00602EFA"/>
    <w:rsid w:val="00625862"/>
    <w:rsid w:val="00643523"/>
    <w:rsid w:val="0065491C"/>
    <w:rsid w:val="006A6353"/>
    <w:rsid w:val="006C22E3"/>
    <w:rsid w:val="006E78B2"/>
    <w:rsid w:val="0070261C"/>
    <w:rsid w:val="007253A5"/>
    <w:rsid w:val="00743A0E"/>
    <w:rsid w:val="00797D6F"/>
    <w:rsid w:val="007A4D9E"/>
    <w:rsid w:val="007D5819"/>
    <w:rsid w:val="007E3E25"/>
    <w:rsid w:val="00823C20"/>
    <w:rsid w:val="0083023E"/>
    <w:rsid w:val="008611D8"/>
    <w:rsid w:val="00874329"/>
    <w:rsid w:val="008D35B9"/>
    <w:rsid w:val="008D7C4F"/>
    <w:rsid w:val="008E35A7"/>
    <w:rsid w:val="00975C3F"/>
    <w:rsid w:val="009848CC"/>
    <w:rsid w:val="009864E5"/>
    <w:rsid w:val="009C7CD1"/>
    <w:rsid w:val="009D52EE"/>
    <w:rsid w:val="009E18C9"/>
    <w:rsid w:val="009E62B0"/>
    <w:rsid w:val="009F35D5"/>
    <w:rsid w:val="00A25270"/>
    <w:rsid w:val="00A61BBE"/>
    <w:rsid w:val="00A735DD"/>
    <w:rsid w:val="00AD7016"/>
    <w:rsid w:val="00AF425C"/>
    <w:rsid w:val="00B25DEB"/>
    <w:rsid w:val="00B83201"/>
    <w:rsid w:val="00BA3364"/>
    <w:rsid w:val="00BA53CB"/>
    <w:rsid w:val="00BB57DB"/>
    <w:rsid w:val="00BD4BB9"/>
    <w:rsid w:val="00BF4F37"/>
    <w:rsid w:val="00C13CE4"/>
    <w:rsid w:val="00C21A7C"/>
    <w:rsid w:val="00C51FDD"/>
    <w:rsid w:val="00C547D8"/>
    <w:rsid w:val="00C84192"/>
    <w:rsid w:val="00CA5DDD"/>
    <w:rsid w:val="00D01C35"/>
    <w:rsid w:val="00D800FC"/>
    <w:rsid w:val="00DE3F1B"/>
    <w:rsid w:val="00DF2331"/>
    <w:rsid w:val="00E11820"/>
    <w:rsid w:val="00E526C7"/>
    <w:rsid w:val="00E55B2B"/>
    <w:rsid w:val="00E87F8D"/>
    <w:rsid w:val="00ED7070"/>
    <w:rsid w:val="00ED7E6C"/>
    <w:rsid w:val="00F008AB"/>
    <w:rsid w:val="00F02E37"/>
    <w:rsid w:val="00F03C09"/>
    <w:rsid w:val="00F06EA2"/>
    <w:rsid w:val="00F61DC8"/>
    <w:rsid w:val="00F8104C"/>
    <w:rsid w:val="00F832A2"/>
    <w:rsid w:val="00FA281F"/>
    <w:rsid w:val="00FB1349"/>
    <w:rsid w:val="00FD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DB25"/>
  <w15:docId w15:val="{3E3756DA-5D82-491B-B5BC-57F9DE68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CD1"/>
    <w:pPr>
      <w:spacing w:after="120" w:line="240" w:lineRule="auto"/>
      <w:ind w:firstLine="340"/>
    </w:pPr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7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C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7C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  <w:rsid w:val="009C7CD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C7CD1"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9C7CD1"/>
    <w:pPr>
      <w:spacing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4B34"/>
    <w:pPr>
      <w:ind w:left="720"/>
      <w:contextualSpacing/>
    </w:pPr>
  </w:style>
  <w:style w:type="paragraph" w:customStyle="1" w:styleId="H1">
    <w:name w:val="H1"/>
    <w:basedOn w:val="Heading1"/>
    <w:next w:val="04Standard"/>
    <w:link w:val="H1Char"/>
    <w:qFormat/>
    <w:rsid w:val="009C7CD1"/>
    <w:pPr>
      <w:numPr>
        <w:numId w:val="3"/>
      </w:numPr>
      <w:spacing w:before="120" w:after="220"/>
      <w:ind w:left="568" w:hanging="284"/>
    </w:pPr>
    <w:rPr>
      <w:rFonts w:ascii="Arial" w:hAnsi="Arial"/>
      <w:b/>
      <w:caps/>
      <w:color w:val="auto"/>
      <w:sz w:val="28"/>
    </w:rPr>
  </w:style>
  <w:style w:type="numbering" w:customStyle="1" w:styleId="PARAGRAPHLIST">
    <w:name w:val="PARAGRAPH LIST"/>
    <w:uiPriority w:val="99"/>
    <w:rsid w:val="009C7CD1"/>
    <w:pPr>
      <w:numPr>
        <w:numId w:val="3"/>
      </w:numPr>
    </w:pPr>
  </w:style>
  <w:style w:type="paragraph" w:customStyle="1" w:styleId="H2">
    <w:name w:val="H2"/>
    <w:basedOn w:val="H1"/>
    <w:next w:val="04Standard"/>
    <w:link w:val="H2Char"/>
    <w:qFormat/>
    <w:rsid w:val="009C7CD1"/>
    <w:pPr>
      <w:numPr>
        <w:ilvl w:val="1"/>
      </w:numPr>
      <w:tabs>
        <w:tab w:val="left" w:pos="720"/>
      </w:tabs>
      <w:ind w:left="284" w:firstLine="0"/>
      <w:outlineLvl w:val="1"/>
    </w:pPr>
    <w:rPr>
      <w:caps w:val="0"/>
      <w:sz w:val="26"/>
    </w:rPr>
  </w:style>
  <w:style w:type="paragraph" w:customStyle="1" w:styleId="H3">
    <w:name w:val="H3"/>
    <w:basedOn w:val="H2"/>
    <w:next w:val="04Standard"/>
    <w:link w:val="H3Char"/>
    <w:qFormat/>
    <w:rsid w:val="009C7CD1"/>
    <w:pPr>
      <w:numPr>
        <w:ilvl w:val="2"/>
      </w:numPr>
      <w:ind w:left="284" w:firstLine="0"/>
      <w:outlineLvl w:val="2"/>
    </w:pPr>
    <w:rPr>
      <w:sz w:val="24"/>
    </w:rPr>
  </w:style>
  <w:style w:type="paragraph" w:customStyle="1" w:styleId="H4">
    <w:name w:val="H4"/>
    <w:basedOn w:val="H3"/>
    <w:next w:val="04Standard"/>
    <w:link w:val="H40"/>
    <w:qFormat/>
    <w:rsid w:val="009C7CD1"/>
    <w:pPr>
      <w:numPr>
        <w:ilvl w:val="3"/>
      </w:numPr>
      <w:ind w:left="284" w:firstLine="0"/>
      <w:outlineLvl w:val="3"/>
    </w:pPr>
    <w:rPr>
      <w:b w:val="0"/>
      <w:sz w:val="22"/>
    </w:rPr>
  </w:style>
  <w:style w:type="paragraph" w:customStyle="1" w:styleId="00TABLETEXT">
    <w:name w:val="00_TABLE TEXT"/>
    <w:basedOn w:val="04Standard"/>
    <w:link w:val="00TABLETEXTChar"/>
    <w:qFormat/>
    <w:rsid w:val="009C7CD1"/>
    <w:pPr>
      <w:spacing w:before="60" w:after="60"/>
      <w:ind w:firstLine="0"/>
    </w:pPr>
    <w:rPr>
      <w:sz w:val="20"/>
    </w:rPr>
  </w:style>
  <w:style w:type="character" w:customStyle="1" w:styleId="00TABLETEXTChar">
    <w:name w:val="00_TABLE TEXT Char"/>
    <w:basedOn w:val="DefaultParagraphFont"/>
    <w:link w:val="00TABLETEXT"/>
    <w:rsid w:val="009C7CD1"/>
    <w:rPr>
      <w:rFonts w:eastAsiaTheme="minorHAnsi"/>
      <w:sz w:val="20"/>
      <w:lang w:val="en-US" w:eastAsia="en-US"/>
    </w:rPr>
  </w:style>
  <w:style w:type="character" w:customStyle="1" w:styleId="H3Char">
    <w:name w:val="H3 Char"/>
    <w:basedOn w:val="DefaultParagraphFont"/>
    <w:link w:val="H3"/>
    <w:rsid w:val="009C7CD1"/>
    <w:rPr>
      <w:rFonts w:eastAsiaTheme="majorEastAsia" w:cstheme="majorBidi"/>
      <w:b/>
      <w:sz w:val="24"/>
      <w:szCs w:val="32"/>
      <w:lang w:val="en-US" w:eastAsia="en-US"/>
    </w:rPr>
  </w:style>
  <w:style w:type="paragraph" w:customStyle="1" w:styleId="NormaleArial">
    <w:name w:val="Normale Arial"/>
    <w:basedOn w:val="Normal"/>
    <w:rsid w:val="00602EFA"/>
    <w:pPr>
      <w:jc w:val="both"/>
    </w:pPr>
    <w:rPr>
      <w:rFonts w:eastAsia="Times New Roman" w:cs="Times New Roman"/>
      <w:noProof/>
      <w:szCs w:val="20"/>
      <w:lang w:val="en-GB" w:eastAsia="it-IT"/>
    </w:rPr>
  </w:style>
  <w:style w:type="character" w:customStyle="1" w:styleId="Heading1Char">
    <w:name w:val="Heading 1 Char"/>
    <w:basedOn w:val="DefaultParagraphFont"/>
    <w:link w:val="Heading1"/>
    <w:uiPriority w:val="9"/>
    <w:rsid w:val="009C7CD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customStyle="1" w:styleId="01EnglishText">
    <w:name w:val="01_EnglishText"/>
    <w:basedOn w:val="04Standard"/>
    <w:link w:val="01EnglishTextChar"/>
    <w:qFormat/>
    <w:rsid w:val="009C7CD1"/>
    <w:pPr>
      <w:ind w:firstLine="0"/>
    </w:pPr>
    <w:rPr>
      <w:i/>
      <w:sz w:val="18"/>
      <w:lang w:val="ru-RU"/>
    </w:rPr>
  </w:style>
  <w:style w:type="character" w:customStyle="1" w:styleId="01EnglishTextChar">
    <w:name w:val="01_EnglishText Char"/>
    <w:basedOn w:val="00TABLETEXTChar"/>
    <w:link w:val="01EnglishText"/>
    <w:rsid w:val="009C7CD1"/>
    <w:rPr>
      <w:rFonts w:eastAsiaTheme="minorHAnsi"/>
      <w:i/>
      <w:sz w:val="18"/>
      <w:lang w:val="ru-RU" w:eastAsia="en-US"/>
    </w:rPr>
  </w:style>
  <w:style w:type="paragraph" w:customStyle="1" w:styleId="03FILLING">
    <w:name w:val="03_FILLING"/>
    <w:basedOn w:val="04Standard"/>
    <w:link w:val="03FILLINGChar"/>
    <w:qFormat/>
    <w:rsid w:val="009C7CD1"/>
    <w:pPr>
      <w:spacing w:before="60" w:after="60"/>
      <w:ind w:firstLine="0"/>
    </w:pPr>
    <w:rPr>
      <w:color w:val="0070C0"/>
      <w:sz w:val="20"/>
    </w:rPr>
  </w:style>
  <w:style w:type="character" w:customStyle="1" w:styleId="03FILLINGChar">
    <w:name w:val="03_FILLING Char"/>
    <w:basedOn w:val="DefaultParagraphFont"/>
    <w:link w:val="03FILLING"/>
    <w:rsid w:val="009C7CD1"/>
    <w:rPr>
      <w:rFonts w:eastAsiaTheme="minorHAnsi"/>
      <w:color w:val="0070C0"/>
      <w:sz w:val="20"/>
      <w:lang w:val="en-US" w:eastAsia="en-US"/>
    </w:rPr>
  </w:style>
  <w:style w:type="paragraph" w:customStyle="1" w:styleId="02EnglishTABLEText">
    <w:name w:val="02_EnglishTABLEText"/>
    <w:basedOn w:val="00TABLETEXT"/>
    <w:next w:val="Normal"/>
    <w:link w:val="02EnglishTABLETextChar"/>
    <w:qFormat/>
    <w:rsid w:val="009C7CD1"/>
    <w:rPr>
      <w:rFonts w:eastAsia="Calibri" w:cs="Calibri"/>
      <w:bCs/>
      <w:i/>
      <w:sz w:val="16"/>
      <w:szCs w:val="20"/>
      <w:lang w:val="ru-RU"/>
    </w:rPr>
  </w:style>
  <w:style w:type="character" w:customStyle="1" w:styleId="H2Char">
    <w:name w:val="H2 Char"/>
    <w:basedOn w:val="DefaultParagraphFont"/>
    <w:link w:val="H2"/>
    <w:rsid w:val="009C7CD1"/>
    <w:rPr>
      <w:rFonts w:eastAsiaTheme="majorEastAsia" w:cstheme="majorBidi"/>
      <w:b/>
      <w:sz w:val="26"/>
      <w:szCs w:val="32"/>
      <w:lang w:val="en-US" w:eastAsia="en-US"/>
    </w:rPr>
  </w:style>
  <w:style w:type="paragraph" w:customStyle="1" w:styleId="04Standard">
    <w:name w:val="04_Standard"/>
    <w:basedOn w:val="Normal"/>
    <w:link w:val="04StandardChar"/>
    <w:qFormat/>
    <w:rsid w:val="009C7CD1"/>
    <w:pPr>
      <w:ind w:firstLine="227"/>
    </w:pPr>
  </w:style>
  <w:style w:type="paragraph" w:styleId="Header">
    <w:name w:val="header"/>
    <w:basedOn w:val="Normal"/>
    <w:link w:val="HeaderChar"/>
    <w:uiPriority w:val="99"/>
    <w:unhideWhenUsed/>
    <w:rsid w:val="009C7CD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C7CD1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C7CD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C7CD1"/>
    <w:rPr>
      <w:rFonts w:eastAsiaTheme="minorHAnsi"/>
      <w:lang w:val="en-US" w:eastAsia="en-US"/>
    </w:rPr>
  </w:style>
  <w:style w:type="character" w:customStyle="1" w:styleId="H1Char">
    <w:name w:val="H1 Char"/>
    <w:basedOn w:val="DefaultParagraphFont"/>
    <w:link w:val="H1"/>
    <w:rsid w:val="009C7CD1"/>
    <w:rPr>
      <w:rFonts w:eastAsiaTheme="majorEastAsia" w:cstheme="majorBidi"/>
      <w:b/>
      <w:caps/>
      <w:sz w:val="28"/>
      <w:szCs w:val="32"/>
      <w:lang w:val="en-US" w:eastAsia="en-US"/>
    </w:rPr>
  </w:style>
  <w:style w:type="character" w:customStyle="1" w:styleId="H40">
    <w:name w:val="H4 Знак"/>
    <w:basedOn w:val="DefaultParagraphFont"/>
    <w:link w:val="H4"/>
    <w:rsid w:val="009C7CD1"/>
    <w:rPr>
      <w:rFonts w:eastAsiaTheme="majorEastAsia" w:cstheme="majorBidi"/>
      <w:szCs w:val="32"/>
      <w:lang w:val="en-US" w:eastAsia="en-US"/>
    </w:rPr>
  </w:style>
  <w:style w:type="character" w:customStyle="1" w:styleId="04StandardChar">
    <w:name w:val="04_Standard Char"/>
    <w:basedOn w:val="DefaultParagraphFont"/>
    <w:link w:val="04Standard"/>
    <w:rsid w:val="009C7CD1"/>
    <w:rPr>
      <w:rFonts w:eastAsiaTheme="minorHAnsi"/>
      <w:lang w:val="en-US" w:eastAsia="en-US"/>
    </w:rPr>
  </w:style>
  <w:style w:type="character" w:customStyle="1" w:styleId="02EnglishTABLETextChar">
    <w:name w:val="02_EnglishTABLEText Char"/>
    <w:basedOn w:val="00TABLETEXTChar"/>
    <w:link w:val="02EnglishTABLEText"/>
    <w:rsid w:val="009C7CD1"/>
    <w:rPr>
      <w:rFonts w:eastAsia="Calibri" w:cs="Calibri"/>
      <w:bCs/>
      <w:i/>
      <w:sz w:val="16"/>
      <w:szCs w:val="20"/>
      <w:lang w:val="ru-RU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C7CD1"/>
    <w:pPr>
      <w:spacing w:line="259" w:lineRule="auto"/>
      <w:ind w:firstLine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C7CD1"/>
    <w:pPr>
      <w:spacing w:before="60" w:after="60"/>
      <w:ind w:firstLine="0"/>
    </w:pPr>
    <w:rPr>
      <w:rFonts w:ascii="Arial Bold" w:hAnsi="Arial Bold"/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9C7CD1"/>
    <w:pPr>
      <w:spacing w:before="60" w:after="60"/>
      <w:ind w:left="198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9C7CD1"/>
    <w:pPr>
      <w:spacing w:after="0"/>
      <w:ind w:left="403" w:firstLine="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9C7CD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7CD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C7CD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02TableEnglishText">
    <w:name w:val="02_TableEnglishText"/>
    <w:basedOn w:val="DefaultParagraphFont"/>
    <w:uiPriority w:val="1"/>
    <w:qFormat/>
    <w:rsid w:val="00E526C7"/>
    <w:rPr>
      <w:rFonts w:ascii="Arial" w:hAnsi="Arial"/>
      <w:b w:val="0"/>
      <w:i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1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NN\Downloads\PQE%20TQ%20Styles%20Template_v1.0.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2C9AD68137404BB2F9DC6C67D09A00" ma:contentTypeVersion="9" ma:contentTypeDescription="Create a new document." ma:contentTypeScope="" ma:versionID="ca0f84064fa8f5a2935370e2d0218bd4">
  <xsd:schema xmlns:xsd="http://www.w3.org/2001/XMLSchema" xmlns:xs="http://www.w3.org/2001/XMLSchema" xmlns:p="http://schemas.microsoft.com/office/2006/metadata/properties" xmlns:ns2="189bff57-43ce-4035-9071-c624bbaba852" xmlns:ns3="2bdc77ae-d46f-48e9-aa6d-800907d0cab1" targetNamespace="http://schemas.microsoft.com/office/2006/metadata/properties" ma:root="true" ma:fieldsID="2b6b6936aa2731eff5108ef22bc0a793" ns2:_="" ns3:_="">
    <xsd:import namespace="189bff57-43ce-4035-9071-c624bbaba852"/>
    <xsd:import namespace="2bdc77ae-d46f-48e9-aa6d-800907d0ca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9bff57-43ce-4035-9071-c624bbaba8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c77ae-d46f-48e9-aa6d-800907d0cab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1B57BA-3465-472F-A29B-BE6AFC9533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24D143-A91A-460C-B4B8-676A0D93AC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E02750-C496-4A03-B74B-D599100DA8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9bff57-43ce-4035-9071-c624bbaba852"/>
    <ds:schemaRef ds:uri="2bdc77ae-d46f-48e9-aa6d-800907d0ca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PQE TQ Styles Template_v1.0.2</Template>
  <TotalTime>1023</TotalTime>
  <Pages>10</Pages>
  <Words>2846</Words>
  <Characters>16228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Nikita Romanov</cp:lastModifiedBy>
  <cp:revision>58</cp:revision>
  <dcterms:created xsi:type="dcterms:W3CDTF">2023-11-17T07:14:00Z</dcterms:created>
  <dcterms:modified xsi:type="dcterms:W3CDTF">2023-12-26T12:05:00Z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0x010100D92C9AD68137404BB2F9DC6C67D09A00</vt:lpwstr>
  </property>
</Properties>
</file>